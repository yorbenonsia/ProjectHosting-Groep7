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14:paraId="47E7A29F" w14:textId="77777777" w:rsidTr="00836A35">
        <w:trPr>
          <w:trHeight w:hRule="exact" w:val="6804"/>
        </w:trPr>
        <w:tc>
          <w:tcPr>
            <w:tcW w:w="8901" w:type="dxa"/>
            <w:gridSpan w:val="2"/>
          </w:tcPr>
          <w:p w14:paraId="47E7A29E" w14:textId="77777777" w:rsidR="008F571F" w:rsidRPr="003467A3" w:rsidRDefault="008F571F" w:rsidP="00B006D5"/>
        </w:tc>
      </w:tr>
      <w:tr w:rsidR="008F571F" w:rsidRPr="003467A3" w14:paraId="47E7A2A2" w14:textId="77777777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7E7A2A0" w14:textId="4FAE5E1D" w:rsidR="008F571F" w:rsidRPr="009B3755" w:rsidRDefault="00946BB0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Agenda</w:t>
            </w:r>
          </w:p>
          <w:p w14:paraId="47E7A2A1" w14:textId="5459E486" w:rsidR="008F571F" w:rsidRPr="009B3755" w:rsidRDefault="00946BB0" w:rsidP="00B006D5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Projectweek infra Team 7</w:t>
            </w:r>
          </w:p>
        </w:tc>
      </w:tr>
      <w:tr w:rsidR="008F571F" w:rsidRPr="00D23087" w14:paraId="47E7A2A7" w14:textId="7777777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14:paraId="47E7A2A3" w14:textId="6F7506DA" w:rsidR="008F571F" w:rsidRPr="00EB7D2D" w:rsidRDefault="00042542" w:rsidP="00B006D5">
            <w:pPr>
              <w:pStyle w:val="Cover-namen"/>
              <w:rPr>
                <w:color w:val="F04C25"/>
                <w:szCs w:val="18"/>
                <w:lang w:val="en-US"/>
              </w:rPr>
            </w:pPr>
            <w:r w:rsidRPr="00EB7D2D">
              <w:rPr>
                <w:b/>
                <w:color w:val="F04C25"/>
                <w:szCs w:val="18"/>
                <w:lang w:val="en-US"/>
              </w:rPr>
              <w:t xml:space="preserve">Tom, Bas, Kybo, Milan, Jelien, </w:t>
            </w:r>
            <w:proofErr w:type="spellStart"/>
            <w:r w:rsidR="00EB7D2D" w:rsidRPr="00EB7D2D">
              <w:rPr>
                <w:b/>
                <w:color w:val="F04C25"/>
                <w:szCs w:val="18"/>
                <w:lang w:val="en-US"/>
              </w:rPr>
              <w:t>Yor</w:t>
            </w:r>
            <w:r w:rsidR="00EB7D2D">
              <w:rPr>
                <w:b/>
                <w:color w:val="F04C25"/>
                <w:szCs w:val="18"/>
                <w:lang w:val="en-US"/>
              </w:rPr>
              <w:t>ben</w:t>
            </w:r>
            <w:proofErr w:type="spellEnd"/>
            <w:r w:rsidR="006D294B">
              <w:rPr>
                <w:b/>
                <w:color w:val="F04C25"/>
                <w:szCs w:val="18"/>
                <w:lang w:val="en-US"/>
              </w:rPr>
              <w:t>, Davy</w:t>
            </w:r>
          </w:p>
          <w:p w14:paraId="47E7A2A4" w14:textId="77777777" w:rsidR="008F571F" w:rsidRPr="00EB7D2D" w:rsidRDefault="008F571F" w:rsidP="00B006D5">
            <w:pPr>
              <w:pStyle w:val="Cover-namen"/>
              <w:rPr>
                <w:szCs w:val="18"/>
                <w:lang w:val="en-US"/>
              </w:rPr>
            </w:pPr>
          </w:p>
        </w:tc>
        <w:tc>
          <w:tcPr>
            <w:tcW w:w="4857" w:type="dxa"/>
            <w:vAlign w:val="bottom"/>
          </w:tcPr>
          <w:p w14:paraId="47E7A2A5" w14:textId="77777777" w:rsidR="008F571F" w:rsidRPr="0002748F" w:rsidRDefault="00260821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 xml:space="preserve">IT </w:t>
            </w:r>
            <w:proofErr w:type="spellStart"/>
            <w:r>
              <w:rPr>
                <w:lang w:val="nl-BE"/>
              </w:rPr>
              <w:t>Factory</w:t>
            </w:r>
            <w:proofErr w:type="spellEnd"/>
            <w:r>
              <w:rPr>
                <w:lang w:val="nl-BE"/>
              </w:rPr>
              <w:t xml:space="preserve"> - Infra</w:t>
            </w:r>
          </w:p>
          <w:p w14:paraId="47E7A2A6" w14:textId="77777777"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14:paraId="47E7A2AA" w14:textId="77777777" w:rsidTr="00836A35">
        <w:tc>
          <w:tcPr>
            <w:tcW w:w="4044" w:type="dxa"/>
            <w:vMerge/>
          </w:tcPr>
          <w:p w14:paraId="47E7A2A8" w14:textId="77777777"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14:paraId="47E7A2A9" w14:textId="77777777"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14:paraId="47E7A2AE" w14:textId="77777777" w:rsidTr="00836A35">
        <w:tc>
          <w:tcPr>
            <w:tcW w:w="4044" w:type="dxa"/>
            <w:vMerge/>
          </w:tcPr>
          <w:p w14:paraId="47E7A2AB" w14:textId="77777777"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14:paraId="47E7A2AC" w14:textId="77777777" w:rsidR="008F571F" w:rsidRPr="003467A3" w:rsidRDefault="008F571F" w:rsidP="00B006D5">
            <w:pPr>
              <w:pStyle w:val="Cover-academiejaarcampus"/>
            </w:pPr>
          </w:p>
          <w:p w14:paraId="47E7A2AD" w14:textId="77777777"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47E7A2AF" w14:textId="77777777" w:rsidR="008F571F" w:rsidRPr="00646989" w:rsidRDefault="008F571F" w:rsidP="008F571F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47E7A2DD" wp14:editId="47E7A2DE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7F">
        <w:t>5</w:t>
      </w:r>
    </w:p>
    <w:p w14:paraId="47E7A2B0" w14:textId="77777777" w:rsidR="008F571F" w:rsidRDefault="008F571F" w:rsidP="00CB02C4">
      <w:pPr>
        <w:pStyle w:val="Kopzondernummer"/>
        <w:sectPr w:rsidR="008F571F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47E7A2B1" w14:textId="77777777" w:rsidR="002E351F" w:rsidRDefault="002E351F" w:rsidP="00CB02C4">
      <w:pPr>
        <w:pStyle w:val="Kopzondernummer"/>
      </w:pPr>
      <w:bookmarkStart w:id="0" w:name="_Toc9236278"/>
      <w:r>
        <w:lastRenderedPageBreak/>
        <w:t>Inhoudstafel</w:t>
      </w:r>
      <w:bookmarkEnd w:id="0"/>
    </w:p>
    <w:p w14:paraId="49416AF2" w14:textId="6725CA95" w:rsidR="00A81583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9236278" w:history="1">
        <w:r w:rsidR="00A81583" w:rsidRPr="00E548D0">
          <w:rPr>
            <w:rStyle w:val="Hyperlink"/>
            <w:noProof/>
          </w:rPr>
          <w:t>Inhoudstafel</w:t>
        </w:r>
        <w:r w:rsidR="00A81583">
          <w:rPr>
            <w:noProof/>
            <w:webHidden/>
          </w:rPr>
          <w:tab/>
        </w:r>
        <w:r w:rsidR="00A81583">
          <w:rPr>
            <w:noProof/>
            <w:webHidden/>
          </w:rPr>
          <w:fldChar w:fldCharType="begin"/>
        </w:r>
        <w:r w:rsidR="00A81583">
          <w:rPr>
            <w:noProof/>
            <w:webHidden/>
          </w:rPr>
          <w:instrText xml:space="preserve"> PAGEREF _Toc9236278 \h </w:instrText>
        </w:r>
        <w:r w:rsidR="00A81583">
          <w:rPr>
            <w:noProof/>
            <w:webHidden/>
          </w:rPr>
        </w:r>
        <w:r w:rsidR="00A81583">
          <w:rPr>
            <w:noProof/>
            <w:webHidden/>
          </w:rPr>
          <w:fldChar w:fldCharType="separate"/>
        </w:r>
        <w:r w:rsidR="00A81583">
          <w:rPr>
            <w:noProof/>
            <w:webHidden/>
          </w:rPr>
          <w:t>3</w:t>
        </w:r>
        <w:r w:rsidR="00A81583">
          <w:rPr>
            <w:noProof/>
            <w:webHidden/>
          </w:rPr>
          <w:fldChar w:fldCharType="end"/>
        </w:r>
      </w:hyperlink>
    </w:p>
    <w:p w14:paraId="6DB09376" w14:textId="6412A9DF" w:rsidR="00A81583" w:rsidRDefault="00CF5AF1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36279" w:history="1">
        <w:r w:rsidR="00A81583" w:rsidRPr="00E548D0">
          <w:rPr>
            <w:rStyle w:val="Hyperlink"/>
            <w:noProof/>
          </w:rPr>
          <w:t>1</w:t>
        </w:r>
        <w:r w:rsidR="00A8158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A81583" w:rsidRPr="00E548D0">
          <w:rPr>
            <w:rStyle w:val="Hyperlink"/>
            <w:noProof/>
          </w:rPr>
          <w:t>Agenda</w:t>
        </w:r>
        <w:r w:rsidR="00A81583">
          <w:rPr>
            <w:noProof/>
            <w:webHidden/>
          </w:rPr>
          <w:tab/>
        </w:r>
        <w:r w:rsidR="00A81583">
          <w:rPr>
            <w:noProof/>
            <w:webHidden/>
          </w:rPr>
          <w:fldChar w:fldCharType="begin"/>
        </w:r>
        <w:r w:rsidR="00A81583">
          <w:rPr>
            <w:noProof/>
            <w:webHidden/>
          </w:rPr>
          <w:instrText xml:space="preserve"> PAGEREF _Toc9236279 \h </w:instrText>
        </w:r>
        <w:r w:rsidR="00A81583">
          <w:rPr>
            <w:noProof/>
            <w:webHidden/>
          </w:rPr>
        </w:r>
        <w:r w:rsidR="00A81583">
          <w:rPr>
            <w:noProof/>
            <w:webHidden/>
          </w:rPr>
          <w:fldChar w:fldCharType="separate"/>
        </w:r>
        <w:r w:rsidR="00A81583">
          <w:rPr>
            <w:noProof/>
            <w:webHidden/>
          </w:rPr>
          <w:t>4</w:t>
        </w:r>
        <w:r w:rsidR="00A81583">
          <w:rPr>
            <w:noProof/>
            <w:webHidden/>
          </w:rPr>
          <w:fldChar w:fldCharType="end"/>
        </w:r>
      </w:hyperlink>
    </w:p>
    <w:p w14:paraId="2A1615FF" w14:textId="0D7FC45D" w:rsidR="00A81583" w:rsidRDefault="00CF5AF1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236280" w:history="1">
        <w:r w:rsidR="00A81583" w:rsidRPr="00E548D0">
          <w:rPr>
            <w:rStyle w:val="Hyperlink"/>
          </w:rPr>
          <w:t>1.1</w:t>
        </w:r>
        <w:r w:rsidR="00A8158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81583" w:rsidRPr="00E548D0">
          <w:rPr>
            <w:rStyle w:val="Hyperlink"/>
          </w:rPr>
          <w:t>Vergadering 20/05/2019</w:t>
        </w:r>
        <w:r w:rsidR="00A81583">
          <w:rPr>
            <w:webHidden/>
          </w:rPr>
          <w:tab/>
        </w:r>
        <w:r w:rsidR="00A81583">
          <w:rPr>
            <w:webHidden/>
          </w:rPr>
          <w:fldChar w:fldCharType="begin"/>
        </w:r>
        <w:r w:rsidR="00A81583">
          <w:rPr>
            <w:webHidden/>
          </w:rPr>
          <w:instrText xml:space="preserve"> PAGEREF _Toc9236280 \h </w:instrText>
        </w:r>
        <w:r w:rsidR="00A81583">
          <w:rPr>
            <w:webHidden/>
          </w:rPr>
        </w:r>
        <w:r w:rsidR="00A81583">
          <w:rPr>
            <w:webHidden/>
          </w:rPr>
          <w:fldChar w:fldCharType="separate"/>
        </w:r>
        <w:r w:rsidR="00A81583">
          <w:rPr>
            <w:webHidden/>
          </w:rPr>
          <w:t>4</w:t>
        </w:r>
        <w:r w:rsidR="00A81583">
          <w:rPr>
            <w:webHidden/>
          </w:rPr>
          <w:fldChar w:fldCharType="end"/>
        </w:r>
      </w:hyperlink>
    </w:p>
    <w:p w14:paraId="2C56A27E" w14:textId="428332B3" w:rsidR="00A81583" w:rsidRDefault="00CF5AF1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236281" w:history="1">
        <w:r w:rsidR="00A81583" w:rsidRPr="00E548D0">
          <w:rPr>
            <w:rStyle w:val="Hyperlink"/>
          </w:rPr>
          <w:t>1.1.1</w:t>
        </w:r>
        <w:r w:rsidR="00A815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583" w:rsidRPr="00E548D0">
          <w:rPr>
            <w:rStyle w:val="Hyperlink"/>
          </w:rPr>
          <w:t>Vragen</w:t>
        </w:r>
        <w:r w:rsidR="00A81583">
          <w:rPr>
            <w:webHidden/>
          </w:rPr>
          <w:tab/>
        </w:r>
        <w:r w:rsidR="00A81583">
          <w:rPr>
            <w:webHidden/>
          </w:rPr>
          <w:fldChar w:fldCharType="begin"/>
        </w:r>
        <w:r w:rsidR="00A81583">
          <w:rPr>
            <w:webHidden/>
          </w:rPr>
          <w:instrText xml:space="preserve"> PAGEREF _Toc9236281 \h </w:instrText>
        </w:r>
        <w:r w:rsidR="00A81583">
          <w:rPr>
            <w:webHidden/>
          </w:rPr>
        </w:r>
        <w:r w:rsidR="00A81583">
          <w:rPr>
            <w:webHidden/>
          </w:rPr>
          <w:fldChar w:fldCharType="separate"/>
        </w:r>
        <w:r w:rsidR="00A81583">
          <w:rPr>
            <w:webHidden/>
          </w:rPr>
          <w:t>4</w:t>
        </w:r>
        <w:r w:rsidR="00A81583">
          <w:rPr>
            <w:webHidden/>
          </w:rPr>
          <w:fldChar w:fldCharType="end"/>
        </w:r>
      </w:hyperlink>
    </w:p>
    <w:p w14:paraId="12A480DC" w14:textId="60D065FE" w:rsidR="00A81583" w:rsidRDefault="00CF5AF1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236282" w:history="1">
        <w:r w:rsidR="00A81583" w:rsidRPr="00E548D0">
          <w:rPr>
            <w:rStyle w:val="Hyperlink"/>
          </w:rPr>
          <w:t>1.1.2</w:t>
        </w:r>
        <w:r w:rsidR="00A815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583" w:rsidRPr="00E548D0">
          <w:rPr>
            <w:rStyle w:val="Hyperlink"/>
          </w:rPr>
          <w:t>Stand van zaken</w:t>
        </w:r>
        <w:r w:rsidR="00A81583">
          <w:rPr>
            <w:webHidden/>
          </w:rPr>
          <w:tab/>
        </w:r>
        <w:r w:rsidR="00A81583">
          <w:rPr>
            <w:webHidden/>
          </w:rPr>
          <w:fldChar w:fldCharType="begin"/>
        </w:r>
        <w:r w:rsidR="00A81583">
          <w:rPr>
            <w:webHidden/>
          </w:rPr>
          <w:instrText xml:space="preserve"> PAGEREF _Toc9236282 \h </w:instrText>
        </w:r>
        <w:r w:rsidR="00A81583">
          <w:rPr>
            <w:webHidden/>
          </w:rPr>
        </w:r>
        <w:r w:rsidR="00A81583">
          <w:rPr>
            <w:webHidden/>
          </w:rPr>
          <w:fldChar w:fldCharType="separate"/>
        </w:r>
        <w:r w:rsidR="00A81583">
          <w:rPr>
            <w:webHidden/>
          </w:rPr>
          <w:t>4</w:t>
        </w:r>
        <w:r w:rsidR="00A81583">
          <w:rPr>
            <w:webHidden/>
          </w:rPr>
          <w:fldChar w:fldCharType="end"/>
        </w:r>
      </w:hyperlink>
    </w:p>
    <w:p w14:paraId="4BF03D88" w14:textId="216143FE" w:rsidR="00A81583" w:rsidRDefault="00CF5AF1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236283" w:history="1">
        <w:r w:rsidR="00A81583" w:rsidRPr="00E548D0">
          <w:rPr>
            <w:rStyle w:val="Hyperlink"/>
          </w:rPr>
          <w:t>1.1.3</w:t>
        </w:r>
        <w:r w:rsidR="00A815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583" w:rsidRPr="00E548D0">
          <w:rPr>
            <w:rStyle w:val="Hyperlink"/>
          </w:rPr>
          <w:t>Taken van vandaag</w:t>
        </w:r>
        <w:r w:rsidR="00A81583">
          <w:rPr>
            <w:webHidden/>
          </w:rPr>
          <w:tab/>
        </w:r>
        <w:r w:rsidR="00A81583">
          <w:rPr>
            <w:webHidden/>
          </w:rPr>
          <w:fldChar w:fldCharType="begin"/>
        </w:r>
        <w:r w:rsidR="00A81583">
          <w:rPr>
            <w:webHidden/>
          </w:rPr>
          <w:instrText xml:space="preserve"> PAGEREF _Toc9236283 \h </w:instrText>
        </w:r>
        <w:r w:rsidR="00A81583">
          <w:rPr>
            <w:webHidden/>
          </w:rPr>
        </w:r>
        <w:r w:rsidR="00A81583">
          <w:rPr>
            <w:webHidden/>
          </w:rPr>
          <w:fldChar w:fldCharType="separate"/>
        </w:r>
        <w:r w:rsidR="00A81583">
          <w:rPr>
            <w:webHidden/>
          </w:rPr>
          <w:t>5</w:t>
        </w:r>
        <w:r w:rsidR="00A81583">
          <w:rPr>
            <w:webHidden/>
          </w:rPr>
          <w:fldChar w:fldCharType="end"/>
        </w:r>
      </w:hyperlink>
    </w:p>
    <w:p w14:paraId="5A755A6E" w14:textId="235FA343" w:rsidR="00A81583" w:rsidRDefault="00CF5AF1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236284" w:history="1">
        <w:r w:rsidR="00A81583" w:rsidRPr="00E548D0">
          <w:rPr>
            <w:rStyle w:val="Hyperlink"/>
            <w:lang w:val="en-US"/>
          </w:rPr>
          <w:t>1.1.4</w:t>
        </w:r>
        <w:r w:rsidR="00A815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583" w:rsidRPr="00E548D0">
          <w:rPr>
            <w:rStyle w:val="Hyperlink"/>
            <w:lang w:val="en-US"/>
          </w:rPr>
          <w:t>Klaar</w:t>
        </w:r>
        <w:r w:rsidR="00A81583">
          <w:rPr>
            <w:webHidden/>
          </w:rPr>
          <w:tab/>
        </w:r>
        <w:r w:rsidR="00A81583">
          <w:rPr>
            <w:webHidden/>
          </w:rPr>
          <w:fldChar w:fldCharType="begin"/>
        </w:r>
        <w:r w:rsidR="00A81583">
          <w:rPr>
            <w:webHidden/>
          </w:rPr>
          <w:instrText xml:space="preserve"> PAGEREF _Toc9236284 \h </w:instrText>
        </w:r>
        <w:r w:rsidR="00A81583">
          <w:rPr>
            <w:webHidden/>
          </w:rPr>
        </w:r>
        <w:r w:rsidR="00A81583">
          <w:rPr>
            <w:webHidden/>
          </w:rPr>
          <w:fldChar w:fldCharType="separate"/>
        </w:r>
        <w:r w:rsidR="00A81583">
          <w:rPr>
            <w:webHidden/>
          </w:rPr>
          <w:t>5</w:t>
        </w:r>
        <w:r w:rsidR="00A81583">
          <w:rPr>
            <w:webHidden/>
          </w:rPr>
          <w:fldChar w:fldCharType="end"/>
        </w:r>
      </w:hyperlink>
    </w:p>
    <w:p w14:paraId="47E7A2C4" w14:textId="554B6A7F" w:rsidR="00E66630" w:rsidRDefault="007C498C" w:rsidP="002E351F">
      <w:r>
        <w:fldChar w:fldCharType="end"/>
      </w:r>
    </w:p>
    <w:p w14:paraId="47E7A2C5" w14:textId="77777777" w:rsidR="00E66630" w:rsidRDefault="00E66630">
      <w:pPr>
        <w:spacing w:after="0"/>
      </w:pPr>
      <w:r>
        <w:br w:type="page"/>
      </w:r>
    </w:p>
    <w:p w14:paraId="47E7A2C6" w14:textId="702E2089" w:rsidR="002E351F" w:rsidRDefault="00042542" w:rsidP="008F571F">
      <w:pPr>
        <w:pStyle w:val="Kop1"/>
      </w:pPr>
      <w:bookmarkStart w:id="1" w:name="_Toc9236279"/>
      <w:r>
        <w:lastRenderedPageBreak/>
        <w:t>Agenda</w:t>
      </w:r>
      <w:bookmarkEnd w:id="1"/>
    </w:p>
    <w:p w14:paraId="73CB8082" w14:textId="6D1B4716" w:rsidR="008C0D0E" w:rsidRPr="008C0D0E" w:rsidRDefault="007A0035" w:rsidP="008C0D0E">
      <w:pPr>
        <w:pStyle w:val="Kop2"/>
      </w:pPr>
      <w:bookmarkStart w:id="2" w:name="_Toc9236280"/>
      <w:r>
        <w:t xml:space="preserve">Vergadering </w:t>
      </w:r>
      <w:r w:rsidR="00F71024">
        <w:t>2</w:t>
      </w:r>
      <w:r w:rsidR="00E262E3">
        <w:t>1</w:t>
      </w:r>
      <w:r>
        <w:t>/0</w:t>
      </w:r>
      <w:r w:rsidR="00F71024">
        <w:t>5</w:t>
      </w:r>
      <w:r>
        <w:t>/2019</w:t>
      </w:r>
      <w:bookmarkEnd w:id="2"/>
    </w:p>
    <w:p w14:paraId="3F7BF109" w14:textId="12D529E1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Projectleider</w:t>
      </w:r>
      <w:r>
        <w:t>:</w:t>
      </w:r>
      <w:r>
        <w:tab/>
      </w:r>
      <w:r w:rsidR="00F57F7F">
        <w:t>Tom</w:t>
      </w:r>
    </w:p>
    <w:p w14:paraId="460BA76F" w14:textId="4DC01618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Deelnemers</w:t>
      </w:r>
      <w:r>
        <w:t xml:space="preserve">: </w:t>
      </w:r>
      <w:r w:rsidR="00F57F7F">
        <w:tab/>
      </w:r>
      <w:r>
        <w:t>Kybo, Bas, Tom, Jelien</w:t>
      </w:r>
      <w:r w:rsidR="0011414E">
        <w:t>, Yorben</w:t>
      </w:r>
      <w:r w:rsidR="00F71024">
        <w:t>, Davy, Milan</w:t>
      </w:r>
    </w:p>
    <w:p w14:paraId="75ADEE84" w14:textId="6CA84E60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Voorzitter</w:t>
      </w:r>
      <w:r>
        <w:t xml:space="preserve">: </w:t>
      </w:r>
      <w:r w:rsidR="00611922">
        <w:tab/>
      </w:r>
      <w:r w:rsidR="001E5166">
        <w:t>Kybo</w:t>
      </w:r>
    </w:p>
    <w:p w14:paraId="7A25760D" w14:textId="1C5099F9" w:rsidR="0000113D" w:rsidRPr="007A0035" w:rsidRDefault="00E412BA" w:rsidP="00F71024">
      <w:r w:rsidRPr="00E412BA">
        <w:rPr>
          <w:rFonts w:asciiTheme="majorHAnsi" w:hAnsiTheme="majorHAnsi"/>
          <w:b/>
          <w:color w:val="244061" w:themeColor="accent1" w:themeShade="80"/>
        </w:rPr>
        <w:t>Notulist</w:t>
      </w:r>
      <w:r>
        <w:t xml:space="preserve">: </w:t>
      </w:r>
      <w:r w:rsidR="00611922">
        <w:tab/>
      </w:r>
      <w:r w:rsidR="00A0603B">
        <w:t>Jelien</w:t>
      </w:r>
    </w:p>
    <w:p w14:paraId="47E7A2C8" w14:textId="4250DB7B" w:rsidR="00424212" w:rsidRDefault="00DB2FA9" w:rsidP="00424212">
      <w:pPr>
        <w:pStyle w:val="Kop3"/>
      </w:pPr>
      <w:bookmarkStart w:id="3" w:name="_Toc9236281"/>
      <w:r>
        <w:t>Vragen</w:t>
      </w:r>
      <w:bookmarkEnd w:id="3"/>
    </w:p>
    <w:p w14:paraId="2810E96D" w14:textId="58789D32" w:rsidR="002A3738" w:rsidRDefault="00503415" w:rsidP="00BC05BD">
      <w:r>
        <w:t xml:space="preserve">Eventueel: server langer laten opzetten </w:t>
      </w:r>
      <w:r>
        <w:sym w:font="Wingdings" w:char="F0E0"/>
      </w:r>
      <w:r>
        <w:t xml:space="preserve"> indien geen backup</w:t>
      </w:r>
    </w:p>
    <w:p w14:paraId="0021F54E" w14:textId="77777777" w:rsidR="00273042" w:rsidRPr="00BC05BD" w:rsidRDefault="00273042" w:rsidP="00BC05BD"/>
    <w:p w14:paraId="5D25CB3F" w14:textId="3F6AC31B" w:rsidR="009761F0" w:rsidRDefault="009761F0" w:rsidP="009761F0">
      <w:pPr>
        <w:pStyle w:val="Kop3"/>
      </w:pPr>
      <w:bookmarkStart w:id="4" w:name="_Toc9236282"/>
      <w:r>
        <w:t>Stand van zaken</w:t>
      </w:r>
      <w:bookmarkEnd w:id="4"/>
    </w:p>
    <w:p w14:paraId="7DCBBD9E" w14:textId="13581295" w:rsidR="00BC05BD" w:rsidRPr="00BC05BD" w:rsidRDefault="00C34375" w:rsidP="00BC05BD">
      <w:r w:rsidRPr="00C34375">
        <w:rPr>
          <w:noProof/>
        </w:rPr>
        <w:drawing>
          <wp:inline distT="0" distB="0" distL="0" distR="0" wp14:anchorId="092447FF" wp14:editId="083F8E97">
            <wp:extent cx="5184140" cy="54711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A2CA" w14:textId="24269BBB" w:rsidR="008F571F" w:rsidRDefault="002078D4" w:rsidP="00DB2FA9">
      <w:pPr>
        <w:pStyle w:val="Kop3"/>
      </w:pPr>
      <w:bookmarkStart w:id="5" w:name="_Toc9236283"/>
      <w:r>
        <w:lastRenderedPageBreak/>
        <w:t>Taken van vandaag</w:t>
      </w:r>
      <w:bookmarkEnd w:id="5"/>
    </w:p>
    <w:p w14:paraId="7831210F" w14:textId="78E56274" w:rsidR="00D41D4C" w:rsidRDefault="00D41D4C" w:rsidP="00D41D4C">
      <w:pPr>
        <w:pStyle w:val="Lijstalinea"/>
        <w:numPr>
          <w:ilvl w:val="0"/>
          <w:numId w:val="27"/>
        </w:numPr>
      </w:pPr>
      <w:r>
        <w:t xml:space="preserve">Documentatie </w:t>
      </w:r>
      <w:r w:rsidR="00E5046B">
        <w:t>aanpassen/opmaken</w:t>
      </w:r>
    </w:p>
    <w:p w14:paraId="0EBD402E" w14:textId="3C57F6E1" w:rsidR="00141944" w:rsidRDefault="00E5046B" w:rsidP="0000113D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Jelien</w:t>
      </w:r>
    </w:p>
    <w:p w14:paraId="24CE40D6" w14:textId="40251D68" w:rsidR="00ED0671" w:rsidRDefault="00A33B91" w:rsidP="00ED0671">
      <w:pPr>
        <w:pStyle w:val="Lijstalinea"/>
        <w:numPr>
          <w:ilvl w:val="0"/>
          <w:numId w:val="27"/>
        </w:numPr>
      </w:pPr>
      <w:r>
        <w:t>OS ticket</w:t>
      </w:r>
      <w:r w:rsidR="00915D0F">
        <w:t xml:space="preserve"> + handleiding</w:t>
      </w:r>
    </w:p>
    <w:p w14:paraId="710696A6" w14:textId="40B10A69" w:rsidR="00ED0671" w:rsidRPr="00ED0671" w:rsidRDefault="00A33B91" w:rsidP="00ED0671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Kybo</w:t>
      </w:r>
    </w:p>
    <w:p w14:paraId="3894EEE9" w14:textId="694FB8D0" w:rsidR="00ED0671" w:rsidRDefault="008C6B9D" w:rsidP="00ED0671">
      <w:pPr>
        <w:pStyle w:val="Lijstalinea"/>
        <w:numPr>
          <w:ilvl w:val="0"/>
          <w:numId w:val="27"/>
        </w:numPr>
      </w:pPr>
      <w:proofErr w:type="spellStart"/>
      <w:r>
        <w:t>Puppet</w:t>
      </w:r>
      <w:proofErr w:type="spellEnd"/>
    </w:p>
    <w:p w14:paraId="196AFDBD" w14:textId="7CF0FD49" w:rsidR="00ED0671" w:rsidRPr="00ED0671" w:rsidRDefault="008C6B9D" w:rsidP="00ED0671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Bas</w:t>
      </w:r>
    </w:p>
    <w:p w14:paraId="6820192A" w14:textId="3BBC4850" w:rsidR="00ED0671" w:rsidRDefault="008C6B9D" w:rsidP="00ED0671">
      <w:pPr>
        <w:pStyle w:val="Lijstalinea"/>
        <w:numPr>
          <w:ilvl w:val="0"/>
          <w:numId w:val="27"/>
        </w:numPr>
      </w:pPr>
      <w:proofErr w:type="spellStart"/>
      <w:r>
        <w:t>Zabbix</w:t>
      </w:r>
      <w:proofErr w:type="spellEnd"/>
    </w:p>
    <w:p w14:paraId="7FDD4EAC" w14:textId="15C746D3" w:rsidR="00ED0671" w:rsidRPr="00ED0671" w:rsidRDefault="008C6B9D" w:rsidP="00ED0671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Tom</w:t>
      </w:r>
    </w:p>
    <w:p w14:paraId="448F000B" w14:textId="537044C2" w:rsidR="00ED0671" w:rsidRDefault="008C6B9D" w:rsidP="00ED0671">
      <w:pPr>
        <w:pStyle w:val="Lijstalinea"/>
        <w:numPr>
          <w:ilvl w:val="0"/>
          <w:numId w:val="27"/>
        </w:numPr>
      </w:pPr>
      <w:proofErr w:type="spellStart"/>
      <w:r>
        <w:t>CHKrootkit</w:t>
      </w:r>
      <w:proofErr w:type="spellEnd"/>
      <w:r w:rsidR="00E36E12">
        <w:t xml:space="preserve"> + handleiding</w:t>
      </w:r>
    </w:p>
    <w:p w14:paraId="3D017B57" w14:textId="5703F901" w:rsidR="00ED0671" w:rsidRDefault="008C6B9D" w:rsidP="00ED0671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Milan</w:t>
      </w:r>
    </w:p>
    <w:p w14:paraId="6830B5FD" w14:textId="3706560D" w:rsidR="008C6B9D" w:rsidRDefault="008C6B9D" w:rsidP="008C6B9D">
      <w:pPr>
        <w:pStyle w:val="Lijstalinea"/>
        <w:numPr>
          <w:ilvl w:val="0"/>
          <w:numId w:val="27"/>
        </w:numPr>
      </w:pPr>
      <w:r>
        <w:t>Back-up</w:t>
      </w:r>
      <w:r w:rsidR="00E36E12">
        <w:t xml:space="preserve"> + handleiding</w:t>
      </w:r>
      <w:bookmarkStart w:id="6" w:name="_GoBack"/>
      <w:bookmarkEnd w:id="6"/>
    </w:p>
    <w:p w14:paraId="4E748C21" w14:textId="011D0688" w:rsidR="008C6B9D" w:rsidRDefault="008C6B9D" w:rsidP="008C6B9D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Davy</w:t>
      </w:r>
    </w:p>
    <w:p w14:paraId="2426A383" w14:textId="774A0F8A" w:rsidR="00F51DFF" w:rsidRDefault="00F51DFF" w:rsidP="00F51DFF">
      <w:pPr>
        <w:pStyle w:val="Lijstalinea"/>
        <w:numPr>
          <w:ilvl w:val="0"/>
          <w:numId w:val="27"/>
        </w:numPr>
      </w:pPr>
      <w:proofErr w:type="spellStart"/>
      <w:r>
        <w:t>Passbolt</w:t>
      </w:r>
      <w:proofErr w:type="spellEnd"/>
      <w:r>
        <w:t xml:space="preserve"> </w:t>
      </w:r>
    </w:p>
    <w:p w14:paraId="519033F8" w14:textId="791BCDFD" w:rsidR="00F51DFF" w:rsidRPr="00F51DFF" w:rsidRDefault="00F51DFF" w:rsidP="00F51DFF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Yorben</w:t>
      </w:r>
    </w:p>
    <w:p w14:paraId="09BD1233" w14:textId="663E8D59" w:rsidR="004F1383" w:rsidRDefault="00E412BA" w:rsidP="004F1383">
      <w:pPr>
        <w:pStyle w:val="Kop3"/>
        <w:rPr>
          <w:lang w:val="en-US"/>
        </w:rPr>
      </w:pPr>
      <w:bookmarkStart w:id="7" w:name="_Toc9236284"/>
      <w:proofErr w:type="spellStart"/>
      <w:r>
        <w:rPr>
          <w:lang w:val="en-US"/>
        </w:rPr>
        <w:t>Klaar</w:t>
      </w:r>
      <w:bookmarkEnd w:id="7"/>
      <w:proofErr w:type="spellEnd"/>
    </w:p>
    <w:p w14:paraId="08C175EA" w14:textId="5A38E16D" w:rsidR="00BC05BD" w:rsidRPr="00BC05BD" w:rsidRDefault="00BC00BB" w:rsidP="00BC05BD">
      <w:pPr>
        <w:rPr>
          <w:lang w:val="en-US"/>
        </w:rPr>
      </w:pP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stand van </w:t>
      </w:r>
      <w:proofErr w:type="spellStart"/>
      <w:r>
        <w:rPr>
          <w:lang w:val="en-US"/>
        </w:rPr>
        <w:t>zaken</w:t>
      </w:r>
      <w:proofErr w:type="spellEnd"/>
    </w:p>
    <w:p w14:paraId="6636108A" w14:textId="415C2538" w:rsidR="00CB1C9B" w:rsidRPr="00CB1C9B" w:rsidRDefault="00CB1C9B" w:rsidP="0095231D">
      <w:pPr>
        <w:ind w:left="708"/>
        <w:rPr>
          <w:lang w:val="en-US"/>
        </w:rPr>
      </w:pPr>
    </w:p>
    <w:sectPr w:rsidR="00CB1C9B" w:rsidRPr="00CB1C9B" w:rsidSect="008F571F">
      <w:headerReference w:type="default" r:id="rId14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F3FF3" w14:textId="77777777" w:rsidR="00CF5AF1" w:rsidRDefault="00CF5AF1">
      <w:r>
        <w:separator/>
      </w:r>
    </w:p>
  </w:endnote>
  <w:endnote w:type="continuationSeparator" w:id="0">
    <w:p w14:paraId="0EEEAB39" w14:textId="77777777" w:rsidR="00CF5AF1" w:rsidRDefault="00CF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5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7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FB684" w14:textId="77777777" w:rsidR="00CF5AF1" w:rsidRDefault="00CF5AF1">
      <w:r>
        <w:separator/>
      </w:r>
    </w:p>
  </w:footnote>
  <w:footnote w:type="continuationSeparator" w:id="0">
    <w:p w14:paraId="6B9100BF" w14:textId="77777777" w:rsidR="00CF5AF1" w:rsidRDefault="00CF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3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4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6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8" w14:textId="77777777"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260821">
      <w:rPr>
        <w:noProof/>
        <w:sz w:val="16"/>
        <w:szCs w:val="16"/>
      </w:rPr>
      <w:t>3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3E34D56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6A106F8"/>
    <w:multiLevelType w:val="hybridMultilevel"/>
    <w:tmpl w:val="109C847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8" w15:restartNumberingAfterBreak="0">
    <w:nsid w:val="1A444DBA"/>
    <w:multiLevelType w:val="hybridMultilevel"/>
    <w:tmpl w:val="3BC20D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63AD5"/>
    <w:multiLevelType w:val="hybridMultilevel"/>
    <w:tmpl w:val="7C0683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E6A33A0"/>
    <w:multiLevelType w:val="hybridMultilevel"/>
    <w:tmpl w:val="2632B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8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9185C4A"/>
    <w:multiLevelType w:val="hybridMultilevel"/>
    <w:tmpl w:val="3AC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4"/>
  </w:num>
  <w:num w:numId="5">
    <w:abstractNumId w:val="20"/>
  </w:num>
  <w:num w:numId="6">
    <w:abstractNumId w:val="2"/>
  </w:num>
  <w:num w:numId="7">
    <w:abstractNumId w:val="17"/>
  </w:num>
  <w:num w:numId="8">
    <w:abstractNumId w:val="20"/>
  </w:num>
  <w:num w:numId="9">
    <w:abstractNumId w:val="3"/>
  </w:num>
  <w:num w:numId="10">
    <w:abstractNumId w:val="19"/>
  </w:num>
  <w:num w:numId="11">
    <w:abstractNumId w:val="25"/>
  </w:num>
  <w:num w:numId="12">
    <w:abstractNumId w:val="21"/>
  </w:num>
  <w:num w:numId="13">
    <w:abstractNumId w:val="11"/>
  </w:num>
  <w:num w:numId="14">
    <w:abstractNumId w:val="9"/>
  </w:num>
  <w:num w:numId="15">
    <w:abstractNumId w:val="7"/>
  </w:num>
  <w:num w:numId="16">
    <w:abstractNumId w:val="7"/>
  </w:num>
  <w:num w:numId="17">
    <w:abstractNumId w:val="16"/>
  </w:num>
  <w:num w:numId="18">
    <w:abstractNumId w:val="5"/>
  </w:num>
  <w:num w:numId="19">
    <w:abstractNumId w:val="22"/>
  </w:num>
  <w:num w:numId="20">
    <w:abstractNumId w:val="23"/>
  </w:num>
  <w:num w:numId="21">
    <w:abstractNumId w:val="6"/>
  </w:num>
  <w:num w:numId="22">
    <w:abstractNumId w:val="12"/>
  </w:num>
  <w:num w:numId="23">
    <w:abstractNumId w:val="1"/>
  </w:num>
  <w:num w:numId="24">
    <w:abstractNumId w:val="15"/>
  </w:num>
  <w:num w:numId="25">
    <w:abstractNumId w:val="8"/>
  </w:num>
  <w:num w:numId="26">
    <w:abstractNumId w:val="1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1E"/>
    <w:rsid w:val="0000113D"/>
    <w:rsid w:val="000038A7"/>
    <w:rsid w:val="000054A8"/>
    <w:rsid w:val="00005B96"/>
    <w:rsid w:val="00017CAF"/>
    <w:rsid w:val="000401AF"/>
    <w:rsid w:val="00042542"/>
    <w:rsid w:val="00044943"/>
    <w:rsid w:val="00072B74"/>
    <w:rsid w:val="00076C2A"/>
    <w:rsid w:val="000A6012"/>
    <w:rsid w:val="000B44E9"/>
    <w:rsid w:val="000D2AD8"/>
    <w:rsid w:val="000E0FA0"/>
    <w:rsid w:val="000F4EC8"/>
    <w:rsid w:val="0011414E"/>
    <w:rsid w:val="0012336F"/>
    <w:rsid w:val="00133D7F"/>
    <w:rsid w:val="00141944"/>
    <w:rsid w:val="00153653"/>
    <w:rsid w:val="00155D8C"/>
    <w:rsid w:val="00166BB3"/>
    <w:rsid w:val="00170924"/>
    <w:rsid w:val="001C01E3"/>
    <w:rsid w:val="001C732B"/>
    <w:rsid w:val="001C733F"/>
    <w:rsid w:val="001E5166"/>
    <w:rsid w:val="002078D4"/>
    <w:rsid w:val="00210ABB"/>
    <w:rsid w:val="00260821"/>
    <w:rsid w:val="00273042"/>
    <w:rsid w:val="00273BF3"/>
    <w:rsid w:val="00291F78"/>
    <w:rsid w:val="002A0152"/>
    <w:rsid w:val="002A3738"/>
    <w:rsid w:val="002E351F"/>
    <w:rsid w:val="00300B4D"/>
    <w:rsid w:val="003A63F2"/>
    <w:rsid w:val="003E1ABE"/>
    <w:rsid w:val="003E5B84"/>
    <w:rsid w:val="0042162F"/>
    <w:rsid w:val="00424212"/>
    <w:rsid w:val="004434F9"/>
    <w:rsid w:val="00447AA7"/>
    <w:rsid w:val="004963F4"/>
    <w:rsid w:val="004C2172"/>
    <w:rsid w:val="004F1383"/>
    <w:rsid w:val="00503415"/>
    <w:rsid w:val="00535E9E"/>
    <w:rsid w:val="005550BD"/>
    <w:rsid w:val="00561C1D"/>
    <w:rsid w:val="005628DD"/>
    <w:rsid w:val="00566678"/>
    <w:rsid w:val="00567A6C"/>
    <w:rsid w:val="00576317"/>
    <w:rsid w:val="005863CC"/>
    <w:rsid w:val="005A6BB0"/>
    <w:rsid w:val="005C5535"/>
    <w:rsid w:val="00611922"/>
    <w:rsid w:val="00617173"/>
    <w:rsid w:val="00624151"/>
    <w:rsid w:val="00637D9D"/>
    <w:rsid w:val="00650176"/>
    <w:rsid w:val="00652404"/>
    <w:rsid w:val="006575E2"/>
    <w:rsid w:val="00680CE1"/>
    <w:rsid w:val="0069001E"/>
    <w:rsid w:val="00690B26"/>
    <w:rsid w:val="00697CC4"/>
    <w:rsid w:val="006A154D"/>
    <w:rsid w:val="006B03DB"/>
    <w:rsid w:val="006D294B"/>
    <w:rsid w:val="006E5F9F"/>
    <w:rsid w:val="006E7E79"/>
    <w:rsid w:val="00700985"/>
    <w:rsid w:val="00722AEA"/>
    <w:rsid w:val="007315C2"/>
    <w:rsid w:val="0075620A"/>
    <w:rsid w:val="007755B1"/>
    <w:rsid w:val="007A0035"/>
    <w:rsid w:val="007B5F00"/>
    <w:rsid w:val="007C498C"/>
    <w:rsid w:val="007D798F"/>
    <w:rsid w:val="007F5472"/>
    <w:rsid w:val="0080735A"/>
    <w:rsid w:val="00826DF1"/>
    <w:rsid w:val="00836A35"/>
    <w:rsid w:val="00843ADD"/>
    <w:rsid w:val="008546C3"/>
    <w:rsid w:val="00854EA0"/>
    <w:rsid w:val="008553BC"/>
    <w:rsid w:val="008C0D0E"/>
    <w:rsid w:val="008C162C"/>
    <w:rsid w:val="008C6B9D"/>
    <w:rsid w:val="008D64E5"/>
    <w:rsid w:val="008E1BAC"/>
    <w:rsid w:val="008E455B"/>
    <w:rsid w:val="008F175F"/>
    <w:rsid w:val="008F571F"/>
    <w:rsid w:val="00915D0F"/>
    <w:rsid w:val="00946BB0"/>
    <w:rsid w:val="0095231D"/>
    <w:rsid w:val="00953331"/>
    <w:rsid w:val="00975D41"/>
    <w:rsid w:val="009761F0"/>
    <w:rsid w:val="0097791C"/>
    <w:rsid w:val="009A61D0"/>
    <w:rsid w:val="009A78F0"/>
    <w:rsid w:val="009B67D0"/>
    <w:rsid w:val="009F1D73"/>
    <w:rsid w:val="00A0603B"/>
    <w:rsid w:val="00A12DDB"/>
    <w:rsid w:val="00A33B91"/>
    <w:rsid w:val="00A77E95"/>
    <w:rsid w:val="00A81583"/>
    <w:rsid w:val="00AA7E40"/>
    <w:rsid w:val="00AC3271"/>
    <w:rsid w:val="00AF19A8"/>
    <w:rsid w:val="00AF48C9"/>
    <w:rsid w:val="00B74C34"/>
    <w:rsid w:val="00B916E8"/>
    <w:rsid w:val="00B971F0"/>
    <w:rsid w:val="00BA692D"/>
    <w:rsid w:val="00BC00BB"/>
    <w:rsid w:val="00BC05BD"/>
    <w:rsid w:val="00BE65FE"/>
    <w:rsid w:val="00C0100E"/>
    <w:rsid w:val="00C10052"/>
    <w:rsid w:val="00C132D1"/>
    <w:rsid w:val="00C34375"/>
    <w:rsid w:val="00C60A45"/>
    <w:rsid w:val="00C97EFB"/>
    <w:rsid w:val="00CA3FEE"/>
    <w:rsid w:val="00CB02C4"/>
    <w:rsid w:val="00CB1C9B"/>
    <w:rsid w:val="00CB37CE"/>
    <w:rsid w:val="00CF5AF1"/>
    <w:rsid w:val="00D41D4C"/>
    <w:rsid w:val="00D67C46"/>
    <w:rsid w:val="00D77078"/>
    <w:rsid w:val="00DB2FA9"/>
    <w:rsid w:val="00DC0707"/>
    <w:rsid w:val="00DD3E21"/>
    <w:rsid w:val="00E262E3"/>
    <w:rsid w:val="00E30870"/>
    <w:rsid w:val="00E30872"/>
    <w:rsid w:val="00E36E12"/>
    <w:rsid w:val="00E412BA"/>
    <w:rsid w:val="00E5046B"/>
    <w:rsid w:val="00E5642E"/>
    <w:rsid w:val="00E66630"/>
    <w:rsid w:val="00EB3E41"/>
    <w:rsid w:val="00EB75B0"/>
    <w:rsid w:val="00EB7D2D"/>
    <w:rsid w:val="00EC41A1"/>
    <w:rsid w:val="00ED0671"/>
    <w:rsid w:val="00ED3186"/>
    <w:rsid w:val="00EE0BD8"/>
    <w:rsid w:val="00EE4B50"/>
    <w:rsid w:val="00EF7816"/>
    <w:rsid w:val="00F0308E"/>
    <w:rsid w:val="00F2518B"/>
    <w:rsid w:val="00F26BB6"/>
    <w:rsid w:val="00F51DFF"/>
    <w:rsid w:val="00F57F7F"/>
    <w:rsid w:val="00F71024"/>
    <w:rsid w:val="00FA3B6C"/>
    <w:rsid w:val="00FB2F3F"/>
    <w:rsid w:val="00FC548E"/>
    <w:rsid w:val="00FD2A7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7A29E"/>
  <w15:docId w15:val="{E696AD4B-2816-48DA-A6CA-98B1EAD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  <w:style w:type="table" w:styleId="Tabelrasterlicht">
    <w:name w:val="Grid Table Light"/>
    <w:basedOn w:val="Standaardtabel"/>
    <w:uiPriority w:val="40"/>
    <w:rsid w:val="000D2AD8"/>
    <w:rPr>
      <w:rFonts w:asciiTheme="minorHAnsi" w:eastAsiaTheme="minorEastAsia" w:hAnsiTheme="minorHAnsi" w:cstheme="minorBidi"/>
      <w:sz w:val="22"/>
      <w:szCs w:val="22"/>
      <w:lang w:val="nl-NL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3">
    <w:name w:val="List Bullet 3"/>
    <w:basedOn w:val="Standaard"/>
    <w:uiPriority w:val="99"/>
    <w:semiHidden/>
    <w:unhideWhenUsed/>
    <w:rsid w:val="000D2AD8"/>
    <w:pPr>
      <w:numPr>
        <w:numId w:val="23"/>
      </w:numPr>
      <w:spacing w:after="80"/>
      <w:contextualSpacing/>
    </w:pPr>
    <w:rPr>
      <w:rFonts w:asciiTheme="minorHAnsi" w:eastAsiaTheme="minorEastAsia" w:hAnsiTheme="minorHAnsi" w:cstheme="minorBidi"/>
      <w:sz w:val="22"/>
      <w:szCs w:val="22"/>
      <w:lang w:val="nl-NL" w:eastAsia="ja-JP"/>
    </w:rPr>
  </w:style>
  <w:style w:type="character" w:styleId="Intensievebenadrukking">
    <w:name w:val="Intense Emphasis"/>
    <w:basedOn w:val="Standaardalinea-lettertype"/>
    <w:uiPriority w:val="21"/>
    <w:qFormat/>
    <w:rsid w:val="000D2AD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</Template>
  <TotalTime>17</TotalTime>
  <Pages>4</Pages>
  <Words>182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1181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Jelien Vangenechten</cp:lastModifiedBy>
  <cp:revision>19</cp:revision>
  <cp:lastPrinted>2001-11-19T09:17:00Z</cp:lastPrinted>
  <dcterms:created xsi:type="dcterms:W3CDTF">2019-05-20T06:57:00Z</dcterms:created>
  <dcterms:modified xsi:type="dcterms:W3CDTF">2019-05-21T08:32:00Z</dcterms:modified>
</cp:coreProperties>
</file>