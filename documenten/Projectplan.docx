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90"/>
        <w:gridCol w:w="4811"/>
      </w:tblGrid>
      <w:tr w:rsidR="00492CF1" w:rsidRPr="003467A3" w14:paraId="4009A1E6" w14:textId="77777777" w:rsidTr="00E849C2">
        <w:trPr>
          <w:trHeight w:hRule="exact" w:val="6804"/>
        </w:trPr>
        <w:tc>
          <w:tcPr>
            <w:tcW w:w="9639" w:type="dxa"/>
            <w:gridSpan w:val="2"/>
          </w:tcPr>
          <w:p w14:paraId="6015D141" w14:textId="77777777" w:rsidR="00492CF1" w:rsidRPr="003467A3" w:rsidRDefault="00492CF1" w:rsidP="00E849C2">
            <w:pPr>
              <w:rPr>
                <w:lang w:val="nl-BE"/>
              </w:rPr>
            </w:pPr>
          </w:p>
        </w:tc>
      </w:tr>
      <w:tr w:rsidR="00492CF1" w:rsidRPr="003467A3" w14:paraId="319A918E" w14:textId="77777777" w:rsidTr="00E849C2">
        <w:trPr>
          <w:trHeight w:hRule="exact" w:val="2778"/>
        </w:trPr>
        <w:tc>
          <w:tcPr>
            <w:tcW w:w="9639" w:type="dxa"/>
            <w:gridSpan w:val="2"/>
            <w:tcMar>
              <w:top w:w="567" w:type="dxa"/>
              <w:bottom w:w="567" w:type="dxa"/>
            </w:tcMar>
            <w:vAlign w:val="center"/>
          </w:tcPr>
          <w:p w14:paraId="4C94D4FD" w14:textId="0F42998F" w:rsidR="00492CF1" w:rsidRPr="009B3755" w:rsidRDefault="00FC197A" w:rsidP="00E849C2">
            <w:pPr>
              <w:pStyle w:val="Cover-titel"/>
              <w:rPr>
                <w:caps w:val="0"/>
                <w:szCs w:val="36"/>
              </w:rPr>
            </w:pPr>
            <w:r>
              <w:rPr>
                <w:caps w:val="0"/>
                <w:szCs w:val="36"/>
              </w:rPr>
              <w:t>Project Hosting – Team 7</w:t>
            </w:r>
          </w:p>
          <w:p w14:paraId="04BBBEFD" w14:textId="2F92CEAB" w:rsidR="00492CF1" w:rsidRPr="009B3755" w:rsidRDefault="007415BD" w:rsidP="00E849C2">
            <w:pPr>
              <w:pStyle w:val="Cover-ondertitel"/>
              <w:rPr>
                <w:b w:val="0"/>
                <w:szCs w:val="36"/>
              </w:rPr>
            </w:pPr>
            <w:r>
              <w:rPr>
                <w:b w:val="0"/>
                <w:szCs w:val="36"/>
              </w:rPr>
              <w:t>Projectplan</w:t>
            </w:r>
          </w:p>
        </w:tc>
      </w:tr>
      <w:tr w:rsidR="00492CF1" w:rsidRPr="00BA5396" w14:paraId="3AB9B7ED" w14:textId="77777777" w:rsidTr="00E849C2">
        <w:trPr>
          <w:trHeight w:val="1134"/>
        </w:trPr>
        <w:tc>
          <w:tcPr>
            <w:tcW w:w="4395" w:type="dxa"/>
            <w:vMerge w:val="restart"/>
            <w:tcMar>
              <w:right w:w="284" w:type="dxa"/>
            </w:tcMar>
            <w:vAlign w:val="bottom"/>
          </w:tcPr>
          <w:p w14:paraId="7A78A1E1" w14:textId="77777777" w:rsidR="006D2365" w:rsidRPr="003560FC" w:rsidRDefault="006D2365" w:rsidP="006D2365">
            <w:pPr>
              <w:pStyle w:val="Cover-namen"/>
              <w:rPr>
                <w:color w:val="F04C25"/>
                <w:szCs w:val="18"/>
              </w:rPr>
            </w:pPr>
            <w:r w:rsidRPr="003560FC">
              <w:rPr>
                <w:color w:val="F04C25"/>
                <w:szCs w:val="18"/>
              </w:rPr>
              <w:t xml:space="preserve">Tom Van </w:t>
            </w:r>
            <w:proofErr w:type="spellStart"/>
            <w:r w:rsidRPr="003560FC">
              <w:rPr>
                <w:color w:val="F04C25"/>
                <w:szCs w:val="18"/>
              </w:rPr>
              <w:t>Ouytsel</w:t>
            </w:r>
            <w:proofErr w:type="spellEnd"/>
            <w:r w:rsidRPr="003560FC">
              <w:rPr>
                <w:color w:val="F04C25"/>
                <w:szCs w:val="18"/>
              </w:rPr>
              <w:br/>
              <w:t xml:space="preserve">Yorben </w:t>
            </w:r>
            <w:proofErr w:type="spellStart"/>
            <w:r w:rsidRPr="003560FC">
              <w:rPr>
                <w:color w:val="F04C25"/>
                <w:szCs w:val="18"/>
              </w:rPr>
              <w:t>Onsia</w:t>
            </w:r>
            <w:proofErr w:type="spellEnd"/>
            <w:r w:rsidRPr="003560FC">
              <w:rPr>
                <w:color w:val="F04C25"/>
                <w:szCs w:val="18"/>
              </w:rPr>
              <w:br/>
              <w:t xml:space="preserve">Davy Van </w:t>
            </w:r>
            <w:proofErr w:type="spellStart"/>
            <w:r w:rsidRPr="003560FC">
              <w:rPr>
                <w:color w:val="F04C25"/>
                <w:szCs w:val="18"/>
              </w:rPr>
              <w:t>Roey</w:t>
            </w:r>
            <w:proofErr w:type="spellEnd"/>
            <w:r w:rsidRPr="003560FC">
              <w:rPr>
                <w:color w:val="F04C25"/>
                <w:szCs w:val="18"/>
              </w:rPr>
              <w:br/>
              <w:t>Jelien Vangenechten</w:t>
            </w:r>
            <w:r w:rsidRPr="003560FC">
              <w:rPr>
                <w:color w:val="F04C25"/>
                <w:szCs w:val="18"/>
              </w:rPr>
              <w:br/>
              <w:t>Bas Vangheluwe</w:t>
            </w:r>
            <w:r w:rsidRPr="003560FC">
              <w:rPr>
                <w:color w:val="F04C25"/>
                <w:szCs w:val="18"/>
              </w:rPr>
              <w:br/>
              <w:t>Kybo Van Prooijen</w:t>
            </w:r>
            <w:r w:rsidRPr="003560FC">
              <w:rPr>
                <w:color w:val="F04C25"/>
                <w:szCs w:val="18"/>
              </w:rPr>
              <w:br/>
              <w:t>Milan Verbeek</w:t>
            </w:r>
          </w:p>
          <w:p w14:paraId="43457AA0" w14:textId="77777777" w:rsidR="00492CF1" w:rsidRPr="000B4456" w:rsidRDefault="00492CF1" w:rsidP="00E849C2">
            <w:pPr>
              <w:pStyle w:val="Cover-namen"/>
              <w:rPr>
                <w:szCs w:val="18"/>
              </w:rPr>
            </w:pPr>
          </w:p>
        </w:tc>
        <w:tc>
          <w:tcPr>
            <w:tcW w:w="5244" w:type="dxa"/>
            <w:vAlign w:val="bottom"/>
          </w:tcPr>
          <w:p w14:paraId="5B7E3446" w14:textId="4F998E82" w:rsidR="00492CF1" w:rsidRPr="00846F6D" w:rsidRDefault="00492CF1" w:rsidP="00E849C2">
            <w:pPr>
              <w:pStyle w:val="Cover-opleiding"/>
              <w:rPr>
                <w:lang w:val="en-GB"/>
              </w:rPr>
            </w:pPr>
            <w:r w:rsidRPr="00846F6D">
              <w:rPr>
                <w:lang w:val="en-GB"/>
              </w:rPr>
              <w:t xml:space="preserve">Bachelor in de </w:t>
            </w:r>
            <w:r w:rsidR="00846F6D" w:rsidRPr="00846F6D">
              <w:rPr>
                <w:lang w:val="en-GB"/>
              </w:rPr>
              <w:t>Cloud &amp; Cyber Security</w:t>
            </w:r>
          </w:p>
          <w:p w14:paraId="13A84DB4" w14:textId="77777777" w:rsidR="00492CF1" w:rsidRPr="00846F6D" w:rsidRDefault="00492CF1" w:rsidP="00E849C2">
            <w:pPr>
              <w:pStyle w:val="Cover-afstudeerrichting"/>
              <w:rPr>
                <w:lang w:val="en-GB"/>
              </w:rPr>
            </w:pPr>
          </w:p>
        </w:tc>
      </w:tr>
      <w:tr w:rsidR="00492CF1" w:rsidRPr="00BA5396" w14:paraId="3E3469CE" w14:textId="77777777" w:rsidTr="00E849C2">
        <w:tc>
          <w:tcPr>
            <w:tcW w:w="4395" w:type="dxa"/>
            <w:vMerge/>
          </w:tcPr>
          <w:p w14:paraId="01D1C828" w14:textId="77777777" w:rsidR="00492CF1" w:rsidRPr="00846F6D" w:rsidRDefault="00492CF1" w:rsidP="00E849C2">
            <w:pPr>
              <w:rPr>
                <w:lang w:val="en-GB"/>
              </w:rPr>
            </w:pPr>
          </w:p>
        </w:tc>
        <w:tc>
          <w:tcPr>
            <w:tcW w:w="5244" w:type="dxa"/>
            <w:tcMar>
              <w:top w:w="170" w:type="dxa"/>
              <w:bottom w:w="170" w:type="dxa"/>
            </w:tcMar>
          </w:tcPr>
          <w:p w14:paraId="67F85DD4" w14:textId="77777777" w:rsidR="00492CF1" w:rsidRPr="00846F6D" w:rsidRDefault="00492CF1" w:rsidP="00E849C2">
            <w:pPr>
              <w:pStyle w:val="Cover-graad"/>
              <w:rPr>
                <w:szCs w:val="18"/>
                <w:lang w:val="en-GB"/>
              </w:rPr>
            </w:pPr>
          </w:p>
        </w:tc>
      </w:tr>
      <w:tr w:rsidR="00492CF1" w:rsidRPr="00015E45" w14:paraId="10A60314" w14:textId="77777777" w:rsidTr="00E849C2">
        <w:tc>
          <w:tcPr>
            <w:tcW w:w="4395" w:type="dxa"/>
            <w:vMerge/>
          </w:tcPr>
          <w:p w14:paraId="7BCBE1DE" w14:textId="77777777" w:rsidR="00492CF1" w:rsidRPr="00846F6D" w:rsidRDefault="00492CF1" w:rsidP="00E849C2">
            <w:pPr>
              <w:rPr>
                <w:lang w:val="en-GB"/>
              </w:rPr>
            </w:pPr>
          </w:p>
        </w:tc>
        <w:tc>
          <w:tcPr>
            <w:tcW w:w="5244" w:type="dxa"/>
            <w:tcMar>
              <w:top w:w="0" w:type="dxa"/>
              <w:bottom w:w="851" w:type="dxa"/>
            </w:tcMar>
          </w:tcPr>
          <w:p w14:paraId="57A50047" w14:textId="4417F8D3" w:rsidR="00492CF1" w:rsidRPr="003467A3" w:rsidRDefault="0061545D" w:rsidP="00E849C2">
            <w:pPr>
              <w:pStyle w:val="Cover-academiejaarcampus"/>
            </w:pPr>
            <w:r>
              <w:t>Academiejaar 201</w:t>
            </w:r>
            <w:r w:rsidR="007415BD">
              <w:t>8</w:t>
            </w:r>
            <w:r w:rsidR="00B122F5">
              <w:t>-201</w:t>
            </w:r>
            <w:r w:rsidR="007415BD">
              <w:t>9</w:t>
            </w:r>
          </w:p>
          <w:p w14:paraId="70087CBB" w14:textId="77777777" w:rsidR="00492CF1" w:rsidRPr="003467A3" w:rsidRDefault="00492CF1" w:rsidP="00E849C2">
            <w:pPr>
              <w:pStyle w:val="Cover-academiejaarcampus"/>
            </w:pPr>
            <w:r w:rsidRPr="003467A3">
              <w:t xml:space="preserve">Campus </w:t>
            </w:r>
            <w:r>
              <w:t>Geel, Kleinhoefstraat 4</w:t>
            </w:r>
            <w:r w:rsidRPr="003467A3">
              <w:t>, BE-</w:t>
            </w:r>
            <w:r>
              <w:t>2440 Geel</w:t>
            </w:r>
          </w:p>
        </w:tc>
      </w:tr>
    </w:tbl>
    <w:p w14:paraId="4BD0D488" w14:textId="244AE683" w:rsidR="00492CF1" w:rsidRPr="00646989" w:rsidRDefault="00492CF1" w:rsidP="00492CF1">
      <w:pPr>
        <w:rPr>
          <w:lang w:val="nl-BE"/>
        </w:rPr>
      </w:pPr>
      <w:r>
        <w:rPr>
          <w:noProof/>
          <w:lang w:val="en-US" w:eastAsia="nl-NL"/>
        </w:rPr>
        <w:drawing>
          <wp:anchor distT="0" distB="0" distL="114300" distR="114300" simplePos="0" relativeHeight="251658240" behindDoc="1" locked="0" layoutInCell="0" allowOverlap="1" wp14:anchorId="4639788D" wp14:editId="25D289A0">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14:paraId="25763D13" w14:textId="77777777" w:rsidR="002328CA" w:rsidRDefault="002328CA" w:rsidP="006E5F9F">
      <w:pPr>
        <w:pStyle w:val="Kopnietininhoud"/>
        <w:sectPr w:rsidR="002328CA" w:rsidSect="00690B26">
          <w:headerReference w:type="even" r:id="rId9"/>
          <w:headerReference w:type="default" r:id="rId10"/>
          <w:footerReference w:type="default" r:id="rId11"/>
          <w:headerReference w:type="first" r:id="rId12"/>
          <w:footerReference w:type="first" r:id="rId13"/>
          <w:type w:val="continuous"/>
          <w:pgSz w:w="11906" w:h="16838" w:code="9"/>
          <w:pgMar w:top="1134" w:right="1134" w:bottom="1134" w:left="1871" w:header="709" w:footer="709" w:gutter="0"/>
          <w:pgNumType w:start="2"/>
          <w:cols w:space="708"/>
          <w:titlePg/>
          <w:docGrid w:linePitch="360"/>
        </w:sectPr>
      </w:pPr>
    </w:p>
    <w:p w14:paraId="4411C94F" w14:textId="77777777" w:rsidR="00ED6984" w:rsidRPr="000E4F8D" w:rsidRDefault="00ED6984" w:rsidP="000E4F8D">
      <w:pPr>
        <w:rPr>
          <w:b/>
          <w:sz w:val="32"/>
          <w:szCs w:val="32"/>
        </w:rPr>
      </w:pPr>
      <w:bookmarkStart w:id="0" w:name="_Toc462650090"/>
      <w:bookmarkStart w:id="1" w:name="_Toc462816060"/>
      <w:r w:rsidRPr="000E4F8D">
        <w:rPr>
          <w:b/>
          <w:sz w:val="32"/>
          <w:szCs w:val="32"/>
        </w:rPr>
        <w:lastRenderedPageBreak/>
        <w:t>Inhoudstafel</w:t>
      </w:r>
      <w:bookmarkEnd w:id="0"/>
      <w:bookmarkEnd w:id="1"/>
    </w:p>
    <w:p w14:paraId="7964B982" w14:textId="77777777" w:rsidR="00F0520D" w:rsidRPr="00F0520D" w:rsidRDefault="00F0520D" w:rsidP="00F0520D">
      <w:pPr>
        <w:rPr>
          <w:lang w:val="nl-BE"/>
        </w:rPr>
      </w:pPr>
    </w:p>
    <w:p w14:paraId="45B97ACD" w14:textId="6D261E8C" w:rsidR="000E4F8D" w:rsidRDefault="00E921C4">
      <w:pPr>
        <w:pStyle w:val="Inhopg1"/>
        <w:rPr>
          <w:rFonts w:asciiTheme="minorHAnsi" w:eastAsiaTheme="minorEastAsia" w:hAnsiTheme="minorHAnsi" w:cstheme="minorBidi"/>
          <w:b w:val="0"/>
          <w:caps w:val="0"/>
          <w:noProof/>
          <w:sz w:val="22"/>
          <w:szCs w:val="22"/>
          <w:lang w:val="nl-BE" w:eastAsia="nl-BE"/>
        </w:rPr>
      </w:pPr>
      <w:r>
        <w:rPr>
          <w:lang w:val="nl-BE"/>
        </w:rPr>
        <w:fldChar w:fldCharType="begin"/>
      </w:r>
      <w:r w:rsidR="00ED6984">
        <w:rPr>
          <w:lang w:val="nl-BE"/>
        </w:rPr>
        <w:instrText xml:space="preserve"> TOC \o "1-4" \h \z \u </w:instrText>
      </w:r>
      <w:r>
        <w:rPr>
          <w:lang w:val="nl-BE"/>
        </w:rPr>
        <w:fldChar w:fldCharType="separate"/>
      </w:r>
      <w:hyperlink w:anchor="_Toc5190118" w:history="1">
        <w:r w:rsidR="000E4F8D" w:rsidRPr="00E73D9C">
          <w:rPr>
            <w:rStyle w:val="Hyperlink"/>
            <w:noProof/>
            <w:lang w:val="nl-BE"/>
          </w:rPr>
          <w:t>Inleiding</w:t>
        </w:r>
        <w:r w:rsidR="000E4F8D">
          <w:rPr>
            <w:noProof/>
            <w:webHidden/>
          </w:rPr>
          <w:tab/>
        </w:r>
        <w:r w:rsidR="000E4F8D">
          <w:rPr>
            <w:noProof/>
            <w:webHidden/>
          </w:rPr>
          <w:fldChar w:fldCharType="begin"/>
        </w:r>
        <w:r w:rsidR="000E4F8D">
          <w:rPr>
            <w:noProof/>
            <w:webHidden/>
          </w:rPr>
          <w:instrText xml:space="preserve"> PAGEREF _Toc5190118 \h </w:instrText>
        </w:r>
        <w:r w:rsidR="000E4F8D">
          <w:rPr>
            <w:noProof/>
            <w:webHidden/>
          </w:rPr>
        </w:r>
        <w:r w:rsidR="000E4F8D">
          <w:rPr>
            <w:noProof/>
            <w:webHidden/>
          </w:rPr>
          <w:fldChar w:fldCharType="separate"/>
        </w:r>
        <w:r w:rsidR="000E4F8D">
          <w:rPr>
            <w:noProof/>
            <w:webHidden/>
          </w:rPr>
          <w:t>3</w:t>
        </w:r>
        <w:r w:rsidR="000E4F8D">
          <w:rPr>
            <w:noProof/>
            <w:webHidden/>
          </w:rPr>
          <w:fldChar w:fldCharType="end"/>
        </w:r>
      </w:hyperlink>
    </w:p>
    <w:p w14:paraId="77A8F6F7" w14:textId="1870C5CD" w:rsidR="000E4F8D" w:rsidRDefault="000E4F8D">
      <w:pPr>
        <w:pStyle w:val="Inhopg1"/>
        <w:rPr>
          <w:rFonts w:asciiTheme="minorHAnsi" w:eastAsiaTheme="minorEastAsia" w:hAnsiTheme="minorHAnsi" w:cstheme="minorBidi"/>
          <w:b w:val="0"/>
          <w:caps w:val="0"/>
          <w:noProof/>
          <w:sz w:val="22"/>
          <w:szCs w:val="22"/>
          <w:lang w:val="nl-BE" w:eastAsia="nl-BE"/>
        </w:rPr>
      </w:pPr>
      <w:hyperlink w:anchor="_Toc5190119" w:history="1">
        <w:r w:rsidRPr="00E73D9C">
          <w:rPr>
            <w:rStyle w:val="Hyperlink"/>
            <w:noProof/>
            <w:lang w:val="nl-BE"/>
          </w:rPr>
          <w:t>1</w:t>
        </w:r>
        <w:r>
          <w:rPr>
            <w:rFonts w:asciiTheme="minorHAnsi" w:eastAsiaTheme="minorEastAsia" w:hAnsiTheme="minorHAnsi" w:cstheme="minorBidi"/>
            <w:b w:val="0"/>
            <w:caps w:val="0"/>
            <w:noProof/>
            <w:sz w:val="22"/>
            <w:szCs w:val="22"/>
            <w:lang w:val="nl-BE" w:eastAsia="nl-BE"/>
          </w:rPr>
          <w:tab/>
        </w:r>
        <w:r w:rsidRPr="00E73D9C">
          <w:rPr>
            <w:rStyle w:val="Hyperlink"/>
            <w:noProof/>
            <w:lang w:val="nl-BE"/>
          </w:rPr>
          <w:t>Aanleiding en achtergrond</w:t>
        </w:r>
        <w:r>
          <w:rPr>
            <w:noProof/>
            <w:webHidden/>
          </w:rPr>
          <w:tab/>
        </w:r>
        <w:r>
          <w:rPr>
            <w:noProof/>
            <w:webHidden/>
          </w:rPr>
          <w:fldChar w:fldCharType="begin"/>
        </w:r>
        <w:r>
          <w:rPr>
            <w:noProof/>
            <w:webHidden/>
          </w:rPr>
          <w:instrText xml:space="preserve"> PAGEREF _Toc5190119 \h </w:instrText>
        </w:r>
        <w:r>
          <w:rPr>
            <w:noProof/>
            <w:webHidden/>
          </w:rPr>
        </w:r>
        <w:r>
          <w:rPr>
            <w:noProof/>
            <w:webHidden/>
          </w:rPr>
          <w:fldChar w:fldCharType="separate"/>
        </w:r>
        <w:r>
          <w:rPr>
            <w:noProof/>
            <w:webHidden/>
          </w:rPr>
          <w:t>4</w:t>
        </w:r>
        <w:r>
          <w:rPr>
            <w:noProof/>
            <w:webHidden/>
          </w:rPr>
          <w:fldChar w:fldCharType="end"/>
        </w:r>
      </w:hyperlink>
    </w:p>
    <w:p w14:paraId="28176289" w14:textId="3B6528A7" w:rsidR="000E4F8D" w:rsidRDefault="000E4F8D">
      <w:pPr>
        <w:pStyle w:val="Inhopg1"/>
        <w:rPr>
          <w:rFonts w:asciiTheme="minorHAnsi" w:eastAsiaTheme="minorEastAsia" w:hAnsiTheme="minorHAnsi" w:cstheme="minorBidi"/>
          <w:b w:val="0"/>
          <w:caps w:val="0"/>
          <w:noProof/>
          <w:sz w:val="22"/>
          <w:szCs w:val="22"/>
          <w:lang w:val="nl-BE" w:eastAsia="nl-BE"/>
        </w:rPr>
      </w:pPr>
      <w:hyperlink w:anchor="_Toc5190120" w:history="1">
        <w:r w:rsidRPr="00E73D9C">
          <w:rPr>
            <w:rStyle w:val="Hyperlink"/>
            <w:noProof/>
            <w:lang w:val="nl-BE"/>
          </w:rPr>
          <w:t>2</w:t>
        </w:r>
        <w:r>
          <w:rPr>
            <w:rFonts w:asciiTheme="minorHAnsi" w:eastAsiaTheme="minorEastAsia" w:hAnsiTheme="minorHAnsi" w:cstheme="minorBidi"/>
            <w:b w:val="0"/>
            <w:caps w:val="0"/>
            <w:noProof/>
            <w:sz w:val="22"/>
            <w:szCs w:val="22"/>
            <w:lang w:val="nl-BE" w:eastAsia="nl-BE"/>
          </w:rPr>
          <w:tab/>
        </w:r>
        <w:r w:rsidRPr="00E73D9C">
          <w:rPr>
            <w:rStyle w:val="Hyperlink"/>
            <w:noProof/>
            <w:lang w:val="nl-BE"/>
          </w:rPr>
          <w:t>Doelstellingen</w:t>
        </w:r>
        <w:r>
          <w:rPr>
            <w:noProof/>
            <w:webHidden/>
          </w:rPr>
          <w:tab/>
        </w:r>
        <w:r>
          <w:rPr>
            <w:noProof/>
            <w:webHidden/>
          </w:rPr>
          <w:fldChar w:fldCharType="begin"/>
        </w:r>
        <w:r>
          <w:rPr>
            <w:noProof/>
            <w:webHidden/>
          </w:rPr>
          <w:instrText xml:space="preserve"> PAGEREF _Toc5190120 \h </w:instrText>
        </w:r>
        <w:r>
          <w:rPr>
            <w:noProof/>
            <w:webHidden/>
          </w:rPr>
        </w:r>
        <w:r>
          <w:rPr>
            <w:noProof/>
            <w:webHidden/>
          </w:rPr>
          <w:fldChar w:fldCharType="separate"/>
        </w:r>
        <w:r>
          <w:rPr>
            <w:noProof/>
            <w:webHidden/>
          </w:rPr>
          <w:t>5</w:t>
        </w:r>
        <w:r>
          <w:rPr>
            <w:noProof/>
            <w:webHidden/>
          </w:rPr>
          <w:fldChar w:fldCharType="end"/>
        </w:r>
      </w:hyperlink>
    </w:p>
    <w:p w14:paraId="242BDE8A" w14:textId="0E2CA1A3" w:rsidR="000E4F8D" w:rsidRDefault="000E4F8D">
      <w:pPr>
        <w:pStyle w:val="Inhopg1"/>
        <w:rPr>
          <w:rFonts w:asciiTheme="minorHAnsi" w:eastAsiaTheme="minorEastAsia" w:hAnsiTheme="minorHAnsi" w:cstheme="minorBidi"/>
          <w:b w:val="0"/>
          <w:caps w:val="0"/>
          <w:noProof/>
          <w:sz w:val="22"/>
          <w:szCs w:val="22"/>
          <w:lang w:val="nl-BE" w:eastAsia="nl-BE"/>
        </w:rPr>
      </w:pPr>
      <w:hyperlink w:anchor="_Toc5190121" w:history="1">
        <w:r w:rsidRPr="00E73D9C">
          <w:rPr>
            <w:rStyle w:val="Hyperlink"/>
            <w:noProof/>
            <w:lang w:val="nl-BE"/>
          </w:rPr>
          <w:t>3</w:t>
        </w:r>
        <w:r>
          <w:rPr>
            <w:rFonts w:asciiTheme="minorHAnsi" w:eastAsiaTheme="minorEastAsia" w:hAnsiTheme="minorHAnsi" w:cstheme="minorBidi"/>
            <w:b w:val="0"/>
            <w:caps w:val="0"/>
            <w:noProof/>
            <w:sz w:val="22"/>
            <w:szCs w:val="22"/>
            <w:lang w:val="nl-BE" w:eastAsia="nl-BE"/>
          </w:rPr>
          <w:tab/>
        </w:r>
        <w:r w:rsidRPr="00E73D9C">
          <w:rPr>
            <w:rStyle w:val="Hyperlink"/>
            <w:noProof/>
            <w:lang w:val="nl-BE"/>
          </w:rPr>
          <w:t>Stakeholders en businesscase</w:t>
        </w:r>
        <w:r>
          <w:rPr>
            <w:noProof/>
            <w:webHidden/>
          </w:rPr>
          <w:tab/>
        </w:r>
        <w:r>
          <w:rPr>
            <w:noProof/>
            <w:webHidden/>
          </w:rPr>
          <w:fldChar w:fldCharType="begin"/>
        </w:r>
        <w:r>
          <w:rPr>
            <w:noProof/>
            <w:webHidden/>
          </w:rPr>
          <w:instrText xml:space="preserve"> PAGEREF _Toc5190121 \h </w:instrText>
        </w:r>
        <w:r>
          <w:rPr>
            <w:noProof/>
            <w:webHidden/>
          </w:rPr>
        </w:r>
        <w:r>
          <w:rPr>
            <w:noProof/>
            <w:webHidden/>
          </w:rPr>
          <w:fldChar w:fldCharType="separate"/>
        </w:r>
        <w:r>
          <w:rPr>
            <w:noProof/>
            <w:webHidden/>
          </w:rPr>
          <w:t>7</w:t>
        </w:r>
        <w:r>
          <w:rPr>
            <w:noProof/>
            <w:webHidden/>
          </w:rPr>
          <w:fldChar w:fldCharType="end"/>
        </w:r>
      </w:hyperlink>
    </w:p>
    <w:p w14:paraId="42051386" w14:textId="6E433B0D" w:rsidR="000E4F8D" w:rsidRDefault="000E4F8D">
      <w:pPr>
        <w:pStyle w:val="Inhopg1"/>
        <w:rPr>
          <w:rFonts w:asciiTheme="minorHAnsi" w:eastAsiaTheme="minorEastAsia" w:hAnsiTheme="minorHAnsi" w:cstheme="minorBidi"/>
          <w:b w:val="0"/>
          <w:caps w:val="0"/>
          <w:noProof/>
          <w:sz w:val="22"/>
          <w:szCs w:val="22"/>
          <w:lang w:val="nl-BE" w:eastAsia="nl-BE"/>
        </w:rPr>
      </w:pPr>
      <w:hyperlink w:anchor="_Toc5190122" w:history="1">
        <w:r w:rsidRPr="00E73D9C">
          <w:rPr>
            <w:rStyle w:val="Hyperlink"/>
            <w:noProof/>
            <w:lang w:val="nl-BE"/>
          </w:rPr>
          <w:t>4</w:t>
        </w:r>
        <w:r>
          <w:rPr>
            <w:rFonts w:asciiTheme="minorHAnsi" w:eastAsiaTheme="minorEastAsia" w:hAnsiTheme="minorHAnsi" w:cstheme="minorBidi"/>
            <w:b w:val="0"/>
            <w:caps w:val="0"/>
            <w:noProof/>
            <w:sz w:val="22"/>
            <w:szCs w:val="22"/>
            <w:lang w:val="nl-BE" w:eastAsia="nl-BE"/>
          </w:rPr>
          <w:tab/>
        </w:r>
        <w:r w:rsidRPr="00E73D9C">
          <w:rPr>
            <w:rStyle w:val="Hyperlink"/>
            <w:noProof/>
            <w:lang w:val="nl-BE"/>
          </w:rPr>
          <w:t>Fasering</w:t>
        </w:r>
        <w:r>
          <w:rPr>
            <w:noProof/>
            <w:webHidden/>
          </w:rPr>
          <w:tab/>
        </w:r>
        <w:r>
          <w:rPr>
            <w:noProof/>
            <w:webHidden/>
          </w:rPr>
          <w:fldChar w:fldCharType="begin"/>
        </w:r>
        <w:r>
          <w:rPr>
            <w:noProof/>
            <w:webHidden/>
          </w:rPr>
          <w:instrText xml:space="preserve"> PAGEREF _Toc5190122 \h </w:instrText>
        </w:r>
        <w:r>
          <w:rPr>
            <w:noProof/>
            <w:webHidden/>
          </w:rPr>
        </w:r>
        <w:r>
          <w:rPr>
            <w:noProof/>
            <w:webHidden/>
          </w:rPr>
          <w:fldChar w:fldCharType="separate"/>
        </w:r>
        <w:r>
          <w:rPr>
            <w:noProof/>
            <w:webHidden/>
          </w:rPr>
          <w:t>8</w:t>
        </w:r>
        <w:r>
          <w:rPr>
            <w:noProof/>
            <w:webHidden/>
          </w:rPr>
          <w:fldChar w:fldCharType="end"/>
        </w:r>
      </w:hyperlink>
    </w:p>
    <w:p w14:paraId="0F0B30AB" w14:textId="450757A0" w:rsidR="002E5D08" w:rsidRPr="00527CE0" w:rsidRDefault="00E921C4" w:rsidP="00527CE0">
      <w:pPr>
        <w:rPr>
          <w:lang w:val="nl-BE"/>
        </w:rPr>
      </w:pPr>
      <w:r>
        <w:rPr>
          <w:lang w:val="nl-BE"/>
        </w:rPr>
        <w:fldChar w:fldCharType="end"/>
      </w:r>
    </w:p>
    <w:p w14:paraId="3B56D967" w14:textId="77777777" w:rsidR="00F75EA9" w:rsidRDefault="00F75EA9">
      <w:pPr>
        <w:spacing w:after="0"/>
        <w:rPr>
          <w:lang w:val="nl-BE"/>
        </w:rPr>
      </w:pPr>
      <w:r>
        <w:rPr>
          <w:lang w:val="nl-BE"/>
        </w:rPr>
        <w:br w:type="page"/>
      </w:r>
      <w:bookmarkStart w:id="2" w:name="_GoBack"/>
      <w:bookmarkEnd w:id="2"/>
    </w:p>
    <w:p w14:paraId="0DDF10A0" w14:textId="77777777" w:rsidR="00ED6984" w:rsidRPr="00566055" w:rsidRDefault="00E32067" w:rsidP="008935F3">
      <w:pPr>
        <w:pStyle w:val="Kop1"/>
        <w:numPr>
          <w:ilvl w:val="0"/>
          <w:numId w:val="0"/>
        </w:numPr>
        <w:ind w:left="1021" w:hanging="1021"/>
        <w:jc w:val="both"/>
        <w:rPr>
          <w:lang w:val="nl-BE"/>
        </w:rPr>
      </w:pPr>
      <w:bookmarkStart w:id="3" w:name="_Toc5190118"/>
      <w:r>
        <w:rPr>
          <w:lang w:val="nl-BE"/>
        </w:rPr>
        <w:lastRenderedPageBreak/>
        <w:t>Inleiding</w:t>
      </w:r>
      <w:bookmarkEnd w:id="3"/>
    </w:p>
    <w:p w14:paraId="0E877618" w14:textId="3FE4D3AD" w:rsidR="004C3A7B" w:rsidRDefault="0060192B" w:rsidP="008935F3">
      <w:pPr>
        <w:jc w:val="both"/>
        <w:rPr>
          <w:lang w:val="nl-BE"/>
        </w:rPr>
      </w:pPr>
      <w:r>
        <w:rPr>
          <w:lang w:val="nl-BE"/>
        </w:rPr>
        <w:t xml:space="preserve">Elke goede organisatie heeft een </w:t>
      </w:r>
      <w:r w:rsidR="00812C57">
        <w:rPr>
          <w:lang w:val="nl-BE"/>
        </w:rPr>
        <w:t xml:space="preserve">duidelijk en degelijk projectplan. Daarom hebben wij er natuurlijk ook één. </w:t>
      </w:r>
      <w:r w:rsidR="00BC0ABE">
        <w:rPr>
          <w:lang w:val="nl-BE"/>
        </w:rPr>
        <w:t xml:space="preserve">We </w:t>
      </w:r>
      <w:r w:rsidR="00D04582">
        <w:rPr>
          <w:lang w:val="nl-BE"/>
        </w:rPr>
        <w:t>halen verschillende</w:t>
      </w:r>
      <w:r w:rsidR="00BC0ABE">
        <w:rPr>
          <w:lang w:val="nl-BE"/>
        </w:rPr>
        <w:t xml:space="preserve"> aspecten</w:t>
      </w:r>
      <w:r w:rsidR="004320B8">
        <w:rPr>
          <w:lang w:val="nl-BE"/>
        </w:rPr>
        <w:t xml:space="preserve"> aan in </w:t>
      </w:r>
      <w:r w:rsidR="00E27104">
        <w:rPr>
          <w:lang w:val="nl-BE"/>
        </w:rPr>
        <w:t>dit projectplan</w:t>
      </w:r>
      <w:r w:rsidR="004C3A7B">
        <w:rPr>
          <w:lang w:val="nl-BE"/>
        </w:rPr>
        <w:t>.</w:t>
      </w:r>
    </w:p>
    <w:p w14:paraId="66AB5A23" w14:textId="478EC6D1" w:rsidR="00F10892" w:rsidRDefault="004C3A7B" w:rsidP="008935F3">
      <w:pPr>
        <w:jc w:val="both"/>
        <w:rPr>
          <w:lang w:val="nl-BE"/>
        </w:rPr>
      </w:pPr>
      <w:r>
        <w:rPr>
          <w:lang w:val="nl-BE"/>
        </w:rPr>
        <w:t xml:space="preserve">Als eerste </w:t>
      </w:r>
      <w:r w:rsidR="00794327">
        <w:rPr>
          <w:lang w:val="nl-BE"/>
        </w:rPr>
        <w:t xml:space="preserve">geven we een </w:t>
      </w:r>
      <w:r w:rsidR="00D80CA4">
        <w:rPr>
          <w:lang w:val="nl-BE"/>
        </w:rPr>
        <w:t>overzicht</w:t>
      </w:r>
      <w:r w:rsidR="009D3025">
        <w:rPr>
          <w:lang w:val="nl-BE"/>
        </w:rPr>
        <w:t xml:space="preserve"> van de achtergrond en de aanleiding van dit project</w:t>
      </w:r>
      <w:r w:rsidR="00C15ABA">
        <w:rPr>
          <w:lang w:val="nl-BE"/>
        </w:rPr>
        <w:t>.</w:t>
      </w:r>
      <w:r w:rsidR="00F41E29">
        <w:rPr>
          <w:lang w:val="nl-BE"/>
        </w:rPr>
        <w:t xml:space="preserve"> Dit geeft een goede weergave hoe de situatie is</w:t>
      </w:r>
      <w:r w:rsidR="00BA40EF">
        <w:rPr>
          <w:lang w:val="nl-BE"/>
        </w:rPr>
        <w:t>,</w:t>
      </w:r>
      <w:r w:rsidR="00F41E29">
        <w:rPr>
          <w:lang w:val="nl-BE"/>
        </w:rPr>
        <w:t xml:space="preserve"> alvorens we met onze </w:t>
      </w:r>
      <w:r w:rsidR="00066221">
        <w:rPr>
          <w:lang w:val="nl-BE"/>
        </w:rPr>
        <w:t>geniale oplossing</w:t>
      </w:r>
      <w:r w:rsidR="00D93A47">
        <w:rPr>
          <w:lang w:val="nl-BE"/>
        </w:rPr>
        <w:t>en</w:t>
      </w:r>
      <w:r w:rsidR="0062401E">
        <w:rPr>
          <w:lang w:val="nl-BE"/>
        </w:rPr>
        <w:t xml:space="preserve"> boven komen.</w:t>
      </w:r>
      <w:r w:rsidR="00F10892">
        <w:rPr>
          <w:lang w:val="nl-BE"/>
        </w:rPr>
        <w:t xml:space="preserve"> </w:t>
      </w:r>
    </w:p>
    <w:p w14:paraId="4D7BE31A" w14:textId="384BE35B" w:rsidR="005E6178" w:rsidRDefault="00F10892" w:rsidP="008935F3">
      <w:pPr>
        <w:jc w:val="both"/>
        <w:rPr>
          <w:lang w:val="nl-BE"/>
        </w:rPr>
      </w:pPr>
      <w:r>
        <w:rPr>
          <w:lang w:val="nl-BE"/>
        </w:rPr>
        <w:t>Dit brengt ons direct bij</w:t>
      </w:r>
      <w:r w:rsidR="009419E0">
        <w:rPr>
          <w:lang w:val="nl-BE"/>
        </w:rPr>
        <w:t xml:space="preserve"> het tweede deel van </w:t>
      </w:r>
      <w:r w:rsidR="00A63088">
        <w:rPr>
          <w:lang w:val="nl-BE"/>
        </w:rPr>
        <w:t>dit document, de doelstellingen.</w:t>
      </w:r>
      <w:r>
        <w:rPr>
          <w:lang w:val="nl-BE"/>
        </w:rPr>
        <w:t xml:space="preserve"> </w:t>
      </w:r>
      <w:r w:rsidR="00336F24">
        <w:rPr>
          <w:lang w:val="nl-BE"/>
        </w:rPr>
        <w:t xml:space="preserve">Dit project heeft ook een hoop doelstellingen </w:t>
      </w:r>
      <w:r w:rsidR="005D4C8C">
        <w:rPr>
          <w:lang w:val="nl-BE"/>
        </w:rPr>
        <w:t>die we willen/moeten bereiken</w:t>
      </w:r>
      <w:r w:rsidR="00815218">
        <w:rPr>
          <w:lang w:val="nl-BE"/>
        </w:rPr>
        <w:t>.</w:t>
      </w:r>
    </w:p>
    <w:p w14:paraId="2E0C08F9" w14:textId="549D2FE8" w:rsidR="00D63DAA" w:rsidRDefault="00E0758A" w:rsidP="008935F3">
      <w:pPr>
        <w:jc w:val="both"/>
        <w:rPr>
          <w:lang w:val="nl-BE"/>
        </w:rPr>
      </w:pPr>
      <w:r>
        <w:rPr>
          <w:lang w:val="nl-BE"/>
        </w:rPr>
        <w:t>Stakeholders en businesscase</w:t>
      </w:r>
      <w:r w:rsidR="00912DF0">
        <w:rPr>
          <w:lang w:val="nl-BE"/>
        </w:rPr>
        <w:t xml:space="preserve"> is het volgende deel van dit projectplan. Onder dit puntje bespreken</w:t>
      </w:r>
      <w:r w:rsidR="00A65216">
        <w:rPr>
          <w:lang w:val="nl-BE"/>
        </w:rPr>
        <w:t xml:space="preserve"> we welke partijen een voor</w:t>
      </w:r>
      <w:r w:rsidR="00007591">
        <w:rPr>
          <w:lang w:val="nl-BE"/>
        </w:rPr>
        <w:t>deel kunnen halen uit dit project</w:t>
      </w:r>
      <w:r w:rsidR="005B2691">
        <w:rPr>
          <w:lang w:val="nl-BE"/>
        </w:rPr>
        <w:t>, zowel het doelpubliek als andere partijen</w:t>
      </w:r>
    </w:p>
    <w:p w14:paraId="2D43BC49" w14:textId="5A1BB6DD" w:rsidR="00D63DAA" w:rsidRDefault="00D63DAA" w:rsidP="008935F3">
      <w:pPr>
        <w:jc w:val="both"/>
        <w:rPr>
          <w:lang w:val="nl-BE"/>
        </w:rPr>
      </w:pPr>
      <w:r>
        <w:rPr>
          <w:lang w:val="nl-BE"/>
        </w:rPr>
        <w:t>We sluiten dit projectplan af met een planning met de verschillende fases die we hebben</w:t>
      </w:r>
      <w:r w:rsidR="00D47798">
        <w:rPr>
          <w:lang w:val="nl-BE"/>
        </w:rPr>
        <w:t>/gaan doorlopen om dit project tot een goed einde te bre</w:t>
      </w:r>
      <w:r w:rsidR="00F8244C">
        <w:rPr>
          <w:lang w:val="nl-BE"/>
        </w:rPr>
        <w:t>ngen.</w:t>
      </w:r>
      <w:r w:rsidR="002455E2">
        <w:rPr>
          <w:lang w:val="nl-BE"/>
        </w:rPr>
        <w:t xml:space="preserve"> Dit geeft een gestructureerd overzicht van de planning die nodig is om een dergelijk </w:t>
      </w:r>
      <w:r w:rsidR="002C451C">
        <w:rPr>
          <w:lang w:val="nl-BE"/>
        </w:rPr>
        <w:t xml:space="preserve">project succesvol te beëindigen. </w:t>
      </w:r>
    </w:p>
    <w:p w14:paraId="19CB1CBB" w14:textId="77777777" w:rsidR="00D05421" w:rsidRPr="004C1EA7" w:rsidRDefault="00ED6984" w:rsidP="00E32067">
      <w:pPr>
        <w:pStyle w:val="Kop1"/>
        <w:rPr>
          <w:lang w:val="nl-BE"/>
        </w:rPr>
      </w:pPr>
      <w:bookmarkStart w:id="4" w:name="_Toc5190119"/>
      <w:r w:rsidRPr="004C1EA7">
        <w:rPr>
          <w:lang w:val="nl-BE"/>
        </w:rPr>
        <w:lastRenderedPageBreak/>
        <w:t>Aanleiding en achtergrond</w:t>
      </w:r>
      <w:bookmarkEnd w:id="4"/>
    </w:p>
    <w:p w14:paraId="1C7D869F" w14:textId="27CE365F" w:rsidR="0033144A" w:rsidRDefault="00E62085" w:rsidP="008935F3">
      <w:pPr>
        <w:jc w:val="both"/>
        <w:rPr>
          <w:color w:val="000000" w:themeColor="text1"/>
          <w:lang w:val="nl-BE"/>
        </w:rPr>
      </w:pPr>
      <w:r>
        <w:rPr>
          <w:color w:val="000000" w:themeColor="text1"/>
          <w:lang w:val="nl-BE"/>
        </w:rPr>
        <w:t xml:space="preserve">De studenten van de richting APP en BIT </w:t>
      </w:r>
      <w:r w:rsidR="0092555F">
        <w:rPr>
          <w:color w:val="000000" w:themeColor="text1"/>
          <w:lang w:val="nl-BE"/>
        </w:rPr>
        <w:t xml:space="preserve">hebben de opdracht gekregen om een PHP-applicatie te maken. </w:t>
      </w:r>
      <w:r w:rsidR="00771BF0">
        <w:rPr>
          <w:color w:val="000000" w:themeColor="text1"/>
          <w:lang w:val="nl-BE"/>
        </w:rPr>
        <w:t>Zij hebben echter geen optie om al de PHP-applicaties te hosten. Hiervoor schakelen ze de studenten van CCS in.</w:t>
      </w:r>
    </w:p>
    <w:p w14:paraId="3F219337" w14:textId="77777777" w:rsidR="00D76BA0" w:rsidRDefault="00D76BA0" w:rsidP="008935F3">
      <w:pPr>
        <w:jc w:val="both"/>
        <w:rPr>
          <w:color w:val="000000" w:themeColor="text1"/>
          <w:lang w:val="nl-BE"/>
        </w:rPr>
      </w:pPr>
      <w:r>
        <w:rPr>
          <w:color w:val="000000" w:themeColor="text1"/>
          <w:lang w:val="nl-BE"/>
        </w:rPr>
        <w:t xml:space="preserve">Sommige </w:t>
      </w:r>
      <w:proofErr w:type="spellStart"/>
      <w:r>
        <w:rPr>
          <w:color w:val="000000" w:themeColor="text1"/>
          <w:lang w:val="nl-BE"/>
        </w:rPr>
        <w:t>APP’ers</w:t>
      </w:r>
      <w:proofErr w:type="spellEnd"/>
      <w:r>
        <w:rPr>
          <w:color w:val="000000" w:themeColor="text1"/>
          <w:lang w:val="nl-BE"/>
        </w:rPr>
        <w:t xml:space="preserve"> en </w:t>
      </w:r>
      <w:proofErr w:type="spellStart"/>
      <w:r>
        <w:rPr>
          <w:color w:val="000000" w:themeColor="text1"/>
          <w:lang w:val="nl-BE"/>
        </w:rPr>
        <w:t>BIT’ters</w:t>
      </w:r>
      <w:proofErr w:type="spellEnd"/>
      <w:r>
        <w:rPr>
          <w:color w:val="000000" w:themeColor="text1"/>
          <w:lang w:val="nl-BE"/>
        </w:rPr>
        <w:t xml:space="preserve"> gebruiken SIN als hosting platform. Maar dit brengt soms problemen met zich mee. Wanneer de website niet bereikbaar is of wanneer er problemen optreden langs de SIN kant, kunnen zij niet aan hun applicatie werken. Om samen te werken moet één teamlid zijn/haar wachtwoord doorgeven aan de andere teamleden, wat natuurlijk niet aangeraden wordt op vlak van veiligheid. </w:t>
      </w:r>
    </w:p>
    <w:p w14:paraId="2D08A152" w14:textId="5A690724" w:rsidR="00D76BA0" w:rsidRDefault="00D76BA0" w:rsidP="008935F3">
      <w:pPr>
        <w:jc w:val="both"/>
        <w:rPr>
          <w:color w:val="000000" w:themeColor="text1"/>
          <w:lang w:val="nl-BE"/>
        </w:rPr>
      </w:pPr>
      <w:r>
        <w:rPr>
          <w:color w:val="000000" w:themeColor="text1"/>
          <w:lang w:val="nl-BE"/>
        </w:rPr>
        <w:t>Natuurlijk is een hosting platform waar je samen kan werken en waar regelmatig back-ups worden genomen veel handiger om aan te werken</w:t>
      </w:r>
      <w:r w:rsidR="00E03101">
        <w:rPr>
          <w:color w:val="000000" w:themeColor="text1"/>
          <w:lang w:val="nl-BE"/>
        </w:rPr>
        <w:t>.</w:t>
      </w:r>
    </w:p>
    <w:p w14:paraId="68E1E8CB" w14:textId="77777777" w:rsidR="00E03101" w:rsidRDefault="00E03101" w:rsidP="008935F3">
      <w:pPr>
        <w:jc w:val="both"/>
        <w:rPr>
          <w:color w:val="000000" w:themeColor="text1"/>
          <w:lang w:val="nl-BE"/>
        </w:rPr>
      </w:pPr>
      <w:r>
        <w:rPr>
          <w:color w:val="000000" w:themeColor="text1"/>
          <w:lang w:val="nl-BE"/>
        </w:rPr>
        <w:t xml:space="preserve">De </w:t>
      </w:r>
      <w:proofErr w:type="spellStart"/>
      <w:r>
        <w:rPr>
          <w:color w:val="000000" w:themeColor="text1"/>
          <w:lang w:val="nl-BE"/>
        </w:rPr>
        <w:t>APP’ers</w:t>
      </w:r>
      <w:proofErr w:type="spellEnd"/>
      <w:r>
        <w:rPr>
          <w:color w:val="000000" w:themeColor="text1"/>
          <w:lang w:val="nl-BE"/>
        </w:rPr>
        <w:t xml:space="preserve"> en de </w:t>
      </w:r>
      <w:proofErr w:type="spellStart"/>
      <w:r>
        <w:rPr>
          <w:color w:val="000000" w:themeColor="text1"/>
          <w:lang w:val="nl-BE"/>
        </w:rPr>
        <w:t>BIT’ters</w:t>
      </w:r>
      <w:proofErr w:type="spellEnd"/>
      <w:r>
        <w:rPr>
          <w:color w:val="000000" w:themeColor="text1"/>
          <w:lang w:val="nl-BE"/>
        </w:rPr>
        <w:t xml:space="preserve"> missen de zekerheid en een goede werkomgeving waar ze zorgeloos te werk kunnen gaan. </w:t>
      </w:r>
    </w:p>
    <w:p w14:paraId="1E33E815" w14:textId="2AE0D4A2" w:rsidR="0078293D" w:rsidRDefault="00095471" w:rsidP="008935F3">
      <w:pPr>
        <w:jc w:val="both"/>
        <w:rPr>
          <w:color w:val="000000" w:themeColor="text1"/>
          <w:lang w:val="nl-BE"/>
        </w:rPr>
      </w:pPr>
      <w:r>
        <w:rPr>
          <w:color w:val="000000" w:themeColor="text1"/>
          <w:lang w:val="nl-BE"/>
        </w:rPr>
        <w:t>Dit is de aanleiding van ons project.</w:t>
      </w:r>
      <w:r w:rsidR="00771BF0">
        <w:rPr>
          <w:color w:val="000000" w:themeColor="text1"/>
          <w:lang w:val="nl-BE"/>
        </w:rPr>
        <w:t xml:space="preserve"> De docenten hebben ons gevraagd om een </w:t>
      </w:r>
      <w:r w:rsidR="0080739A">
        <w:rPr>
          <w:color w:val="000000" w:themeColor="text1"/>
          <w:lang w:val="nl-BE"/>
        </w:rPr>
        <w:t>hosting platform</w:t>
      </w:r>
      <w:r w:rsidR="00771BF0">
        <w:rPr>
          <w:color w:val="000000" w:themeColor="text1"/>
          <w:lang w:val="nl-BE"/>
        </w:rPr>
        <w:t xml:space="preserve"> </w:t>
      </w:r>
      <w:r w:rsidR="00E65E55">
        <w:rPr>
          <w:color w:val="000000" w:themeColor="text1"/>
          <w:lang w:val="nl-BE"/>
        </w:rPr>
        <w:t>samen te stellen aan de hand van bepaalde criteri</w:t>
      </w:r>
      <w:r w:rsidR="00F27687">
        <w:rPr>
          <w:color w:val="000000" w:themeColor="text1"/>
          <w:lang w:val="nl-BE"/>
        </w:rPr>
        <w:t>a</w:t>
      </w:r>
      <w:r w:rsidR="00E65E55">
        <w:rPr>
          <w:color w:val="000000" w:themeColor="text1"/>
          <w:lang w:val="nl-BE"/>
        </w:rPr>
        <w:t xml:space="preserve">. </w:t>
      </w:r>
    </w:p>
    <w:p w14:paraId="1F0C258C" w14:textId="05CE2088" w:rsidR="00677C89" w:rsidRDefault="00AF5A53" w:rsidP="008935F3">
      <w:pPr>
        <w:jc w:val="both"/>
        <w:rPr>
          <w:color w:val="000000" w:themeColor="text1"/>
          <w:lang w:val="nl-BE"/>
        </w:rPr>
      </w:pPr>
      <w:r>
        <w:rPr>
          <w:color w:val="000000" w:themeColor="text1"/>
          <w:lang w:val="nl-BE"/>
        </w:rPr>
        <w:t xml:space="preserve">Wij moeten een heel nieuw </w:t>
      </w:r>
      <w:r w:rsidR="0080739A">
        <w:rPr>
          <w:color w:val="000000" w:themeColor="text1"/>
          <w:lang w:val="nl-BE"/>
        </w:rPr>
        <w:t>hosting platform</w:t>
      </w:r>
      <w:r>
        <w:rPr>
          <w:color w:val="000000" w:themeColor="text1"/>
          <w:lang w:val="nl-BE"/>
        </w:rPr>
        <w:t xml:space="preserve"> </w:t>
      </w:r>
      <w:r w:rsidR="009D7333">
        <w:rPr>
          <w:color w:val="000000" w:themeColor="text1"/>
          <w:lang w:val="nl-BE"/>
        </w:rPr>
        <w:t>ontwerpen om</w:t>
      </w:r>
      <w:r w:rsidR="00E77926">
        <w:rPr>
          <w:color w:val="000000" w:themeColor="text1"/>
          <w:lang w:val="nl-BE"/>
        </w:rPr>
        <w:t xml:space="preserve"> hun hostingprobleem op te lossen. Om ervoor te zorgen dat zij zonder moeite hun applicatie kunnen hosten en </w:t>
      </w:r>
      <w:r w:rsidR="00D8678F">
        <w:rPr>
          <w:color w:val="000000" w:themeColor="text1"/>
          <w:lang w:val="nl-BE"/>
        </w:rPr>
        <w:t>tegelijkertijd</w:t>
      </w:r>
      <w:r w:rsidR="00E77926">
        <w:rPr>
          <w:color w:val="000000" w:themeColor="text1"/>
          <w:lang w:val="nl-BE"/>
        </w:rPr>
        <w:t xml:space="preserve"> </w:t>
      </w:r>
      <w:r w:rsidR="009C222A">
        <w:rPr>
          <w:color w:val="000000" w:themeColor="text1"/>
          <w:lang w:val="nl-BE"/>
        </w:rPr>
        <w:t>aan hun applicatie</w:t>
      </w:r>
      <w:r w:rsidR="00E77926">
        <w:rPr>
          <w:color w:val="000000" w:themeColor="text1"/>
          <w:lang w:val="nl-BE"/>
        </w:rPr>
        <w:t xml:space="preserve"> kunnen werken. </w:t>
      </w:r>
    </w:p>
    <w:p w14:paraId="6D67BF94" w14:textId="258D4F34" w:rsidR="0078293D" w:rsidRDefault="0078293D" w:rsidP="008935F3">
      <w:pPr>
        <w:jc w:val="both"/>
        <w:rPr>
          <w:color w:val="000000" w:themeColor="text1"/>
          <w:lang w:val="nl-BE"/>
        </w:rPr>
      </w:pPr>
      <w:r>
        <w:rPr>
          <w:color w:val="000000" w:themeColor="text1"/>
          <w:lang w:val="nl-BE"/>
        </w:rPr>
        <w:t>Wij gaan ervoor zorgen dat alles geautomatiseerd</w:t>
      </w:r>
      <w:r w:rsidR="00C23389">
        <w:rPr>
          <w:color w:val="000000" w:themeColor="text1"/>
          <w:lang w:val="nl-BE"/>
        </w:rPr>
        <w:t xml:space="preserve"> en stabiel</w:t>
      </w:r>
      <w:r>
        <w:rPr>
          <w:color w:val="000000" w:themeColor="text1"/>
          <w:lang w:val="nl-BE"/>
        </w:rPr>
        <w:t xml:space="preserve"> </w:t>
      </w:r>
      <w:r w:rsidR="007069D6">
        <w:rPr>
          <w:color w:val="000000" w:themeColor="text1"/>
          <w:lang w:val="nl-BE"/>
        </w:rPr>
        <w:t xml:space="preserve">is zodat </w:t>
      </w:r>
      <w:r w:rsidR="00541117">
        <w:rPr>
          <w:color w:val="000000" w:themeColor="text1"/>
          <w:lang w:val="nl-BE"/>
        </w:rPr>
        <w:t>de school deze PHP-applicaties zorgeloos kan draaien.</w:t>
      </w:r>
      <w:r w:rsidR="00C23389">
        <w:rPr>
          <w:color w:val="000000" w:themeColor="text1"/>
          <w:lang w:val="nl-BE"/>
        </w:rPr>
        <w:t xml:space="preserve"> </w:t>
      </w:r>
    </w:p>
    <w:p w14:paraId="60D547A0" w14:textId="33F63E0D" w:rsidR="00E14218" w:rsidRPr="00E62085" w:rsidRDefault="00E14218" w:rsidP="002B60F5">
      <w:pPr>
        <w:rPr>
          <w:color w:val="000000" w:themeColor="text1"/>
          <w:lang w:val="nl-BE"/>
        </w:rPr>
      </w:pPr>
    </w:p>
    <w:p w14:paraId="591CF7C1" w14:textId="54D521F2" w:rsidR="00D05421" w:rsidRPr="004C1EA7" w:rsidRDefault="001B2F9A" w:rsidP="00E32067">
      <w:pPr>
        <w:pStyle w:val="Kop1"/>
        <w:rPr>
          <w:lang w:val="nl-BE"/>
        </w:rPr>
      </w:pPr>
      <w:bookmarkStart w:id="5" w:name="_Toc5190120"/>
      <w:r>
        <w:rPr>
          <w:lang w:val="nl-BE"/>
        </w:rPr>
        <w:lastRenderedPageBreak/>
        <w:t>Doelstelling</w:t>
      </w:r>
      <w:r w:rsidR="00014FB8">
        <w:rPr>
          <w:lang w:val="nl-BE"/>
        </w:rPr>
        <w:t>en</w:t>
      </w:r>
      <w:bookmarkEnd w:id="5"/>
    </w:p>
    <w:p w14:paraId="7376D585" w14:textId="0AD9A5E4" w:rsidR="003F169C" w:rsidRDefault="00934C9B" w:rsidP="00AA0C5C">
      <w:pPr>
        <w:rPr>
          <w:lang w:val="nl-BE"/>
        </w:rPr>
      </w:pPr>
      <w:r>
        <w:rPr>
          <w:lang w:val="nl-BE"/>
        </w:rPr>
        <w:t xml:space="preserve">Het eindproduct dat wij voor ogen hebben is </w:t>
      </w:r>
      <w:r w:rsidR="00416B42">
        <w:rPr>
          <w:lang w:val="nl-BE"/>
        </w:rPr>
        <w:t>om een</w:t>
      </w:r>
      <w:r>
        <w:rPr>
          <w:lang w:val="nl-BE"/>
        </w:rPr>
        <w:t xml:space="preserve"> </w:t>
      </w:r>
      <w:r w:rsidR="003674AD">
        <w:rPr>
          <w:lang w:val="nl-BE"/>
        </w:rPr>
        <w:t xml:space="preserve">hosting platform </w:t>
      </w:r>
      <w:r w:rsidR="00A44B55">
        <w:rPr>
          <w:lang w:val="nl-BE"/>
        </w:rPr>
        <w:t>te maken waar de studenten van</w:t>
      </w:r>
      <w:r w:rsidR="0080739A">
        <w:rPr>
          <w:lang w:val="nl-BE"/>
        </w:rPr>
        <w:t xml:space="preserve"> </w:t>
      </w:r>
      <w:r w:rsidR="00A44B55">
        <w:rPr>
          <w:lang w:val="nl-BE"/>
        </w:rPr>
        <w:t xml:space="preserve">APP en BIT hun </w:t>
      </w:r>
      <w:proofErr w:type="gramStart"/>
      <w:r w:rsidR="00A44B55">
        <w:rPr>
          <w:lang w:val="nl-BE"/>
        </w:rPr>
        <w:t>PHP projecten</w:t>
      </w:r>
      <w:proofErr w:type="gramEnd"/>
      <w:r w:rsidR="00A44B55">
        <w:rPr>
          <w:lang w:val="nl-BE"/>
        </w:rPr>
        <w:t xml:space="preserve"> op kunnen zetten. </w:t>
      </w:r>
      <w:r w:rsidR="00EC0CF9">
        <w:rPr>
          <w:lang w:val="nl-BE"/>
        </w:rPr>
        <w:t>Het is natuurlijk niet enkel PHP want de studenten zullen ook met databases moeten werken</w:t>
      </w:r>
      <w:r w:rsidR="008702F3">
        <w:rPr>
          <w:lang w:val="nl-BE"/>
        </w:rPr>
        <w:t xml:space="preserve">. </w:t>
      </w:r>
    </w:p>
    <w:p w14:paraId="5ABDC93C" w14:textId="5A3B420A" w:rsidR="008C5E47" w:rsidRDefault="008C5E47" w:rsidP="00AA0C5C">
      <w:pPr>
        <w:rPr>
          <w:lang w:val="nl-BE"/>
        </w:rPr>
      </w:pPr>
      <w:r>
        <w:rPr>
          <w:lang w:val="nl-BE"/>
        </w:rPr>
        <w:t>De bedoeling is dat alle ‘servers’ die we hebben virtueel zullen draaien</w:t>
      </w:r>
      <w:r w:rsidR="003732F0">
        <w:rPr>
          <w:lang w:val="nl-BE"/>
        </w:rPr>
        <w:t xml:space="preserve">. Op </w:t>
      </w:r>
      <w:r w:rsidR="00AB38A6">
        <w:rPr>
          <w:lang w:val="nl-BE"/>
        </w:rPr>
        <w:t>deze</w:t>
      </w:r>
      <w:r w:rsidR="003732F0">
        <w:rPr>
          <w:lang w:val="nl-BE"/>
        </w:rPr>
        <w:t xml:space="preserve"> manier zorgen we ervoor dat als er problemen zijn met de software dat we dit makkelijk kunnen oplossen. Ook biedt dit veel mogelijkheden naar de toekomst toe als we willen uitbreiden.</w:t>
      </w:r>
    </w:p>
    <w:p w14:paraId="04AB2C15" w14:textId="7EDF304D" w:rsidR="00850417" w:rsidRDefault="00FB6977" w:rsidP="00AA0C5C">
      <w:pPr>
        <w:rPr>
          <w:lang w:val="nl-BE"/>
        </w:rPr>
      </w:pPr>
      <w:r>
        <w:rPr>
          <w:lang w:val="nl-BE"/>
        </w:rPr>
        <w:t xml:space="preserve">Het zou fijn zijn voor de studenten als de omgeving snel is. </w:t>
      </w:r>
      <w:r w:rsidR="000F4A69">
        <w:rPr>
          <w:lang w:val="nl-BE"/>
        </w:rPr>
        <w:t xml:space="preserve">Daarvoor zouden we graag een </w:t>
      </w:r>
      <w:proofErr w:type="spellStart"/>
      <w:r w:rsidR="000F4A69">
        <w:rPr>
          <w:lang w:val="nl-BE"/>
        </w:rPr>
        <w:t>caching</w:t>
      </w:r>
      <w:proofErr w:type="spellEnd"/>
      <w:r w:rsidR="000F4A69">
        <w:rPr>
          <w:lang w:val="nl-BE"/>
        </w:rPr>
        <w:t xml:space="preserve"> server willen gebruiken die vaak gebruikte gegevens tijdelijk opslaat zodat </w:t>
      </w:r>
      <w:r w:rsidR="00B66B66">
        <w:rPr>
          <w:lang w:val="nl-BE"/>
        </w:rPr>
        <w:t>d</w:t>
      </w:r>
      <w:r w:rsidR="000F4A69">
        <w:rPr>
          <w:lang w:val="nl-BE"/>
        </w:rPr>
        <w:t xml:space="preserve">e studenten er sneller aan kunnen. Voor ons heeft dit ook een </w:t>
      </w:r>
      <w:proofErr w:type="gramStart"/>
      <w:r w:rsidR="000F4A69">
        <w:rPr>
          <w:lang w:val="nl-BE"/>
        </w:rPr>
        <w:t>voordeel</w:t>
      </w:r>
      <w:r w:rsidR="00871FBF">
        <w:rPr>
          <w:lang w:val="nl-BE"/>
        </w:rPr>
        <w:t xml:space="preserve">, </w:t>
      </w:r>
      <w:r w:rsidR="000F4A69">
        <w:rPr>
          <w:lang w:val="nl-BE"/>
        </w:rPr>
        <w:t xml:space="preserve"> namelijk</w:t>
      </w:r>
      <w:proofErr w:type="gramEnd"/>
      <w:r w:rsidR="000F4A69">
        <w:rPr>
          <w:lang w:val="nl-BE"/>
        </w:rPr>
        <w:t xml:space="preserve"> dat onze webserver minder belast wordt.</w:t>
      </w:r>
    </w:p>
    <w:p w14:paraId="46E79D3A" w14:textId="3CAFCB27" w:rsidR="00D47919" w:rsidRDefault="00D47919" w:rsidP="00AA0C5C">
      <w:pPr>
        <w:rPr>
          <w:lang w:val="nl-BE"/>
        </w:rPr>
      </w:pPr>
      <w:r>
        <w:rPr>
          <w:lang w:val="nl-BE"/>
        </w:rPr>
        <w:t>We willen de studenten ook de mogelijkheid bieden om ons te contacteren met hun problemen</w:t>
      </w:r>
      <w:r w:rsidR="00214BE6">
        <w:rPr>
          <w:lang w:val="nl-BE"/>
        </w:rPr>
        <w:t xml:space="preserve">. Onze oplossing hiervoor is een </w:t>
      </w:r>
      <w:proofErr w:type="spellStart"/>
      <w:r w:rsidR="00214BE6">
        <w:rPr>
          <w:lang w:val="nl-BE"/>
        </w:rPr>
        <w:t>ticketing</w:t>
      </w:r>
      <w:proofErr w:type="spellEnd"/>
      <w:r w:rsidR="00214BE6">
        <w:rPr>
          <w:lang w:val="nl-BE"/>
        </w:rPr>
        <w:t xml:space="preserve"> systeem die automatisch een e-mail omzet naar een </w:t>
      </w:r>
      <w:r w:rsidR="004A246C">
        <w:rPr>
          <w:lang w:val="nl-BE"/>
        </w:rPr>
        <w:t>ticket. Dit betekent voor ons dat we een duidelijk overzicht krijgen van alle ‘problemen’</w:t>
      </w:r>
      <w:r w:rsidR="001E6BA4">
        <w:rPr>
          <w:lang w:val="nl-BE"/>
        </w:rPr>
        <w:t xml:space="preserve"> die we dan stuk voor stuk kunnen verwerken. </w:t>
      </w:r>
    </w:p>
    <w:p w14:paraId="3F11670B" w14:textId="3089D4A7" w:rsidR="00CD16A4" w:rsidRDefault="0065376C" w:rsidP="00AA0C5C">
      <w:pPr>
        <w:rPr>
          <w:lang w:val="nl-BE"/>
        </w:rPr>
      </w:pPr>
      <w:r>
        <w:rPr>
          <w:lang w:val="nl-BE"/>
        </w:rPr>
        <w:t xml:space="preserve">Voor ons is het ook </w:t>
      </w:r>
      <w:r w:rsidR="00814F17">
        <w:rPr>
          <w:lang w:val="nl-BE"/>
        </w:rPr>
        <w:t>belangrijk</w:t>
      </w:r>
      <w:r>
        <w:rPr>
          <w:lang w:val="nl-BE"/>
        </w:rPr>
        <w:t xml:space="preserve"> dat we alles kunnen monitoren</w:t>
      </w:r>
      <w:r w:rsidR="00814F17">
        <w:rPr>
          <w:lang w:val="nl-BE"/>
        </w:rPr>
        <w:t xml:space="preserve">. Je wilt kunnen zien welke server wat doet en </w:t>
      </w:r>
      <w:r w:rsidR="00D754F8">
        <w:rPr>
          <w:lang w:val="nl-BE"/>
        </w:rPr>
        <w:t xml:space="preserve">waar er eventueel iets fout gaat. We willen graag zowel de </w:t>
      </w:r>
      <w:proofErr w:type="spellStart"/>
      <w:r w:rsidR="00D754F8">
        <w:rPr>
          <w:lang w:val="nl-BE"/>
        </w:rPr>
        <w:t>VM’s</w:t>
      </w:r>
      <w:proofErr w:type="spellEnd"/>
      <w:r w:rsidR="00D754F8">
        <w:rPr>
          <w:lang w:val="nl-BE"/>
        </w:rPr>
        <w:t xml:space="preserve"> monitoren als de servers zelf</w:t>
      </w:r>
      <w:r w:rsidR="00385A1B">
        <w:rPr>
          <w:lang w:val="nl-BE"/>
        </w:rPr>
        <w:t>. Op die manier willen we graag in volledige controle zijn over onze volledige omgeving.</w:t>
      </w:r>
    </w:p>
    <w:p w14:paraId="08BC1140" w14:textId="5D1E46FD" w:rsidR="00400C8C" w:rsidRDefault="00D00E40" w:rsidP="00AA0C5C">
      <w:pPr>
        <w:rPr>
          <w:lang w:val="nl-BE"/>
        </w:rPr>
      </w:pPr>
      <w:r>
        <w:rPr>
          <w:lang w:val="nl-BE"/>
        </w:rPr>
        <w:t xml:space="preserve">Het zou zonde zijn om alles kwijt te geraken daarom zal er ook een systeem moeten zijn dat </w:t>
      </w:r>
      <w:r w:rsidR="004E355D">
        <w:rPr>
          <w:lang w:val="nl-BE"/>
        </w:rPr>
        <w:t>de back-ups regelt. We willen zowel de data van de studenten als onze eigen data back-uppen. Op die manier zijn we op alle vlakke</w:t>
      </w:r>
      <w:r w:rsidR="002766CB">
        <w:rPr>
          <w:lang w:val="nl-BE"/>
        </w:rPr>
        <w:t>n veilig en zal hopelijk niemand ooit zijn data kwijt zijn.</w:t>
      </w:r>
    </w:p>
    <w:p w14:paraId="15A7CA47" w14:textId="41DBDD10" w:rsidR="00850417" w:rsidRDefault="00850417" w:rsidP="00AA0C5C">
      <w:pPr>
        <w:rPr>
          <w:lang w:val="nl-BE"/>
        </w:rPr>
      </w:pPr>
      <w:r>
        <w:rPr>
          <w:lang w:val="nl-BE"/>
        </w:rPr>
        <w:t xml:space="preserve">Met de hoeveelheid studenten die wij moeten hosten zou het mogelijk zijn om alles nog manueel te doen. </w:t>
      </w:r>
      <w:r w:rsidR="003E26AB">
        <w:rPr>
          <w:lang w:val="nl-BE"/>
        </w:rPr>
        <w:t xml:space="preserve">Helaas, wij zijn </w:t>
      </w:r>
      <w:r>
        <w:rPr>
          <w:lang w:val="nl-BE"/>
        </w:rPr>
        <w:t xml:space="preserve">luie IT’ers en willen het ons zo simpel mogelijk </w:t>
      </w:r>
      <w:r w:rsidR="00052415">
        <w:rPr>
          <w:lang w:val="nl-BE"/>
        </w:rPr>
        <w:t>maken</w:t>
      </w:r>
      <w:r>
        <w:rPr>
          <w:lang w:val="nl-BE"/>
        </w:rPr>
        <w:t xml:space="preserve"> in de toekomst, daarom is het zeer belangrijk dat bijna alles geautomatiseerd is. Op die manier hebben we onze handen vrij om andere zaken te doen.</w:t>
      </w:r>
    </w:p>
    <w:p w14:paraId="723CE1E1" w14:textId="5840564D" w:rsidR="002D26A3" w:rsidRDefault="002D26A3" w:rsidP="00AA0C5C">
      <w:pPr>
        <w:rPr>
          <w:lang w:val="nl-BE"/>
        </w:rPr>
      </w:pPr>
      <w:r>
        <w:rPr>
          <w:lang w:val="nl-BE"/>
        </w:rPr>
        <w:t>Welke dingen hebben we nu eigenlijk echt nodig om een werkende omgeving te hebben?</w:t>
      </w:r>
    </w:p>
    <w:p w14:paraId="373B9AB2" w14:textId="121B6915" w:rsidR="002D26A3" w:rsidRDefault="002D26A3" w:rsidP="00AA0C5C">
      <w:pPr>
        <w:pStyle w:val="Lijstalinea"/>
        <w:numPr>
          <w:ilvl w:val="0"/>
          <w:numId w:val="21"/>
        </w:numPr>
        <w:rPr>
          <w:lang w:val="nl-BE"/>
        </w:rPr>
      </w:pPr>
      <w:proofErr w:type="gramStart"/>
      <w:r>
        <w:rPr>
          <w:lang w:val="nl-BE"/>
        </w:rPr>
        <w:t>LAMP stack</w:t>
      </w:r>
      <w:proofErr w:type="gramEnd"/>
    </w:p>
    <w:p w14:paraId="409B0779" w14:textId="1432EA7F" w:rsidR="002D26A3" w:rsidRDefault="00FD2197" w:rsidP="00AA0C5C">
      <w:pPr>
        <w:pStyle w:val="Lijstalinea"/>
        <w:numPr>
          <w:ilvl w:val="0"/>
          <w:numId w:val="21"/>
        </w:numPr>
        <w:rPr>
          <w:lang w:val="nl-BE"/>
        </w:rPr>
      </w:pPr>
      <w:proofErr w:type="spellStart"/>
      <w:r>
        <w:rPr>
          <w:lang w:val="nl-BE"/>
        </w:rPr>
        <w:t>VMware</w:t>
      </w:r>
      <w:proofErr w:type="spellEnd"/>
    </w:p>
    <w:p w14:paraId="005AC3B0" w14:textId="137438F3" w:rsidR="00FD2197" w:rsidRDefault="00FD2197" w:rsidP="00AA0C5C">
      <w:pPr>
        <w:rPr>
          <w:lang w:val="nl-BE"/>
        </w:rPr>
      </w:pPr>
      <w:r>
        <w:rPr>
          <w:lang w:val="nl-BE"/>
        </w:rPr>
        <w:t>Dat is alles wat echt nodig is om het te laten werken. Maar zoals hierboven als is ui</w:t>
      </w:r>
      <w:r w:rsidR="007E234A">
        <w:rPr>
          <w:lang w:val="nl-BE"/>
        </w:rPr>
        <w:t>tgelegd willen we extra dingen toevoegen</w:t>
      </w:r>
    </w:p>
    <w:p w14:paraId="6CB97753" w14:textId="1E6CE987" w:rsidR="007E234A" w:rsidRDefault="007E234A" w:rsidP="00AA0C5C">
      <w:pPr>
        <w:pStyle w:val="Lijstalinea"/>
        <w:numPr>
          <w:ilvl w:val="0"/>
          <w:numId w:val="22"/>
        </w:numPr>
        <w:rPr>
          <w:lang w:val="nl-BE"/>
        </w:rPr>
      </w:pPr>
      <w:proofErr w:type="spellStart"/>
      <w:r>
        <w:rPr>
          <w:lang w:val="nl-BE"/>
        </w:rPr>
        <w:t>Caching</w:t>
      </w:r>
      <w:proofErr w:type="spellEnd"/>
    </w:p>
    <w:p w14:paraId="5347A174" w14:textId="62069F10" w:rsidR="007E234A" w:rsidRDefault="007E234A" w:rsidP="00AA0C5C">
      <w:pPr>
        <w:pStyle w:val="Lijstalinea"/>
        <w:numPr>
          <w:ilvl w:val="0"/>
          <w:numId w:val="22"/>
        </w:numPr>
        <w:rPr>
          <w:lang w:val="nl-BE"/>
        </w:rPr>
      </w:pPr>
      <w:proofErr w:type="spellStart"/>
      <w:r>
        <w:rPr>
          <w:lang w:val="nl-BE"/>
        </w:rPr>
        <w:t>Ticketing</w:t>
      </w:r>
      <w:proofErr w:type="spellEnd"/>
    </w:p>
    <w:p w14:paraId="33110833" w14:textId="31FEBE29" w:rsidR="007E234A" w:rsidRDefault="007E234A" w:rsidP="00AA0C5C">
      <w:pPr>
        <w:pStyle w:val="Lijstalinea"/>
        <w:numPr>
          <w:ilvl w:val="0"/>
          <w:numId w:val="22"/>
        </w:numPr>
        <w:rPr>
          <w:lang w:val="nl-BE"/>
        </w:rPr>
      </w:pPr>
      <w:r>
        <w:rPr>
          <w:lang w:val="nl-BE"/>
        </w:rPr>
        <w:t>Monitoring</w:t>
      </w:r>
    </w:p>
    <w:p w14:paraId="14D1FDC5" w14:textId="0CF438D0" w:rsidR="007E234A" w:rsidRDefault="007E234A" w:rsidP="00AA0C5C">
      <w:pPr>
        <w:pStyle w:val="Lijstalinea"/>
        <w:numPr>
          <w:ilvl w:val="0"/>
          <w:numId w:val="22"/>
        </w:numPr>
        <w:rPr>
          <w:lang w:val="nl-BE"/>
        </w:rPr>
      </w:pPr>
      <w:r>
        <w:rPr>
          <w:lang w:val="nl-BE"/>
        </w:rPr>
        <w:t>Back-up</w:t>
      </w:r>
    </w:p>
    <w:p w14:paraId="757B3A00" w14:textId="49BD5B19" w:rsidR="00115557" w:rsidRDefault="007E234A" w:rsidP="00AA0C5C">
      <w:pPr>
        <w:pStyle w:val="Lijstalinea"/>
        <w:numPr>
          <w:ilvl w:val="0"/>
          <w:numId w:val="22"/>
        </w:numPr>
        <w:rPr>
          <w:lang w:val="nl-BE"/>
        </w:rPr>
      </w:pPr>
      <w:proofErr w:type="spellStart"/>
      <w:r>
        <w:rPr>
          <w:lang w:val="nl-BE"/>
        </w:rPr>
        <w:t>Automatisation</w:t>
      </w:r>
      <w:proofErr w:type="spellEnd"/>
    </w:p>
    <w:p w14:paraId="005C9D6F" w14:textId="263F5A3F" w:rsidR="007E234A" w:rsidRDefault="007E234A" w:rsidP="00AA0C5C">
      <w:pPr>
        <w:rPr>
          <w:lang w:val="nl-BE"/>
        </w:rPr>
      </w:pPr>
      <w:r>
        <w:rPr>
          <w:lang w:val="nl-BE"/>
        </w:rPr>
        <w:t xml:space="preserve">De </w:t>
      </w:r>
      <w:r w:rsidR="0069628C">
        <w:rPr>
          <w:lang w:val="nl-BE"/>
        </w:rPr>
        <w:t>e</w:t>
      </w:r>
      <w:r>
        <w:rPr>
          <w:lang w:val="nl-BE"/>
        </w:rPr>
        <w:t>xtra</w:t>
      </w:r>
      <w:r w:rsidR="00FD4209">
        <w:rPr>
          <w:lang w:val="nl-BE"/>
        </w:rPr>
        <w:t>’</w:t>
      </w:r>
      <w:r>
        <w:rPr>
          <w:lang w:val="nl-BE"/>
        </w:rPr>
        <w:t xml:space="preserve">s </w:t>
      </w:r>
      <w:r w:rsidR="00FD4209">
        <w:rPr>
          <w:lang w:val="nl-BE"/>
        </w:rPr>
        <w:t>bieden ons extra</w:t>
      </w:r>
      <w:r>
        <w:rPr>
          <w:lang w:val="nl-BE"/>
        </w:rPr>
        <w:t xml:space="preserve"> comfort. Ze zullen ons leven een stuk makkelijker maken</w:t>
      </w:r>
      <w:r w:rsidR="006B26FB">
        <w:rPr>
          <w:lang w:val="nl-BE"/>
        </w:rPr>
        <w:t xml:space="preserve"> als IT’ers</w:t>
      </w:r>
      <w:r>
        <w:rPr>
          <w:lang w:val="nl-BE"/>
        </w:rPr>
        <w:t xml:space="preserve"> en daardoor zullen de studenten van APP en BIT gelukkigere klanten zijn!</w:t>
      </w:r>
    </w:p>
    <w:p w14:paraId="6486F7A6" w14:textId="4FE6533C" w:rsidR="00245588" w:rsidRDefault="00492BB1" w:rsidP="00AA0C5C">
      <w:pPr>
        <w:rPr>
          <w:lang w:val="nl-BE"/>
        </w:rPr>
      </w:pPr>
      <w:r>
        <w:rPr>
          <w:lang w:val="nl-BE"/>
        </w:rPr>
        <w:t xml:space="preserve">Hieronder hebben we nog eens al onze gekozen doelstellingen genoteerd aan de hand van de </w:t>
      </w:r>
      <w:proofErr w:type="spellStart"/>
      <w:r>
        <w:rPr>
          <w:lang w:val="nl-BE"/>
        </w:rPr>
        <w:t>OpsReportCards</w:t>
      </w:r>
      <w:proofErr w:type="spellEnd"/>
      <w:r>
        <w:rPr>
          <w:lang w:val="nl-BE"/>
        </w:rPr>
        <w:t>.</w:t>
      </w:r>
      <w:r w:rsidR="00A15876">
        <w:rPr>
          <w:lang w:val="nl-BE"/>
        </w:rPr>
        <w:t xml:space="preserve"> </w:t>
      </w:r>
    </w:p>
    <w:p w14:paraId="6AA35BB1" w14:textId="77777777" w:rsidR="00954F30" w:rsidRPr="00954F30" w:rsidRDefault="00954F30" w:rsidP="00AA0C5C">
      <w:pPr>
        <w:pStyle w:val="Lijstalinea"/>
        <w:numPr>
          <w:ilvl w:val="0"/>
          <w:numId w:val="26"/>
        </w:numPr>
        <w:rPr>
          <w:lang w:val="en-US"/>
        </w:rPr>
      </w:pPr>
      <w:r w:rsidRPr="00954F30">
        <w:rPr>
          <w:lang w:val="en-US"/>
        </w:rPr>
        <w:t>Do desktops/laptops/servers run self-updating, silent, anti-malware software?</w:t>
      </w:r>
    </w:p>
    <w:p w14:paraId="18019116" w14:textId="77777777" w:rsidR="00954F30" w:rsidRPr="00954F30" w:rsidRDefault="00954F30" w:rsidP="00AA0C5C">
      <w:pPr>
        <w:pStyle w:val="Lijstalinea"/>
        <w:numPr>
          <w:ilvl w:val="0"/>
          <w:numId w:val="26"/>
        </w:numPr>
        <w:rPr>
          <w:lang w:val="en-US"/>
        </w:rPr>
      </w:pPr>
      <w:r w:rsidRPr="00954F30">
        <w:rPr>
          <w:lang w:val="en-US"/>
        </w:rPr>
        <w:lastRenderedPageBreak/>
        <w:t>Do you have a written security policy?</w:t>
      </w:r>
    </w:p>
    <w:p w14:paraId="0F27AF2B" w14:textId="77777777" w:rsidR="00954F30" w:rsidRPr="00954F30" w:rsidRDefault="00954F30" w:rsidP="00AA0C5C">
      <w:pPr>
        <w:pStyle w:val="Lijstalinea"/>
        <w:numPr>
          <w:ilvl w:val="0"/>
          <w:numId w:val="26"/>
        </w:numPr>
        <w:rPr>
          <w:lang w:val="en-US"/>
        </w:rPr>
      </w:pPr>
      <w:r w:rsidRPr="00954F30">
        <w:rPr>
          <w:lang w:val="en-US"/>
        </w:rPr>
        <w:t>Is there a database of all machines?</w:t>
      </w:r>
    </w:p>
    <w:p w14:paraId="0077C49D" w14:textId="77777777" w:rsidR="00954F30" w:rsidRPr="00954F30" w:rsidRDefault="00954F30" w:rsidP="00AA0C5C">
      <w:pPr>
        <w:pStyle w:val="Lijstalinea"/>
        <w:numPr>
          <w:ilvl w:val="0"/>
          <w:numId w:val="26"/>
        </w:numPr>
        <w:rPr>
          <w:lang w:val="en-US"/>
        </w:rPr>
      </w:pPr>
      <w:r w:rsidRPr="00954F30">
        <w:rPr>
          <w:lang w:val="en-US"/>
        </w:rPr>
        <w:t>Are your backups automated?</w:t>
      </w:r>
    </w:p>
    <w:p w14:paraId="0DBE7329" w14:textId="77777777" w:rsidR="00954F30" w:rsidRPr="00954F30" w:rsidRDefault="00954F30" w:rsidP="00AA0C5C">
      <w:pPr>
        <w:pStyle w:val="Lijstalinea"/>
        <w:numPr>
          <w:ilvl w:val="0"/>
          <w:numId w:val="26"/>
        </w:numPr>
        <w:rPr>
          <w:lang w:val="en-US"/>
        </w:rPr>
      </w:pPr>
      <w:r w:rsidRPr="00954F30">
        <w:rPr>
          <w:lang w:val="en-US"/>
        </w:rPr>
        <w:t>Do automated processes that generate e-mail only do so when they have something to say?</w:t>
      </w:r>
    </w:p>
    <w:p w14:paraId="5E54A13E" w14:textId="77777777" w:rsidR="00954F30" w:rsidRPr="00954F30" w:rsidRDefault="00954F30" w:rsidP="00AA0C5C">
      <w:pPr>
        <w:pStyle w:val="Lijstalinea"/>
        <w:numPr>
          <w:ilvl w:val="0"/>
          <w:numId w:val="26"/>
        </w:numPr>
        <w:rPr>
          <w:lang w:val="en-US"/>
        </w:rPr>
      </w:pPr>
      <w:r w:rsidRPr="00954F30">
        <w:rPr>
          <w:lang w:val="en-US"/>
        </w:rPr>
        <w:t>Do automated administration tasks run under role accounts?</w:t>
      </w:r>
    </w:p>
    <w:p w14:paraId="0B8181FE" w14:textId="63C2734B" w:rsidR="002A7DE7" w:rsidRPr="00CC2575" w:rsidRDefault="00954F30" w:rsidP="00AA0C5C">
      <w:pPr>
        <w:pStyle w:val="Lijstalinea"/>
        <w:numPr>
          <w:ilvl w:val="0"/>
          <w:numId w:val="26"/>
        </w:numPr>
        <w:rPr>
          <w:lang w:val="en-US"/>
        </w:rPr>
      </w:pPr>
      <w:r w:rsidRPr="00954F30">
        <w:rPr>
          <w:lang w:val="en-US"/>
        </w:rPr>
        <w:t>Does each service have appropriate monitoring</w:t>
      </w:r>
      <w:r w:rsidR="002A7DE7">
        <w:rPr>
          <w:lang w:val="en-US"/>
        </w:rPr>
        <w:t>?</w:t>
      </w:r>
    </w:p>
    <w:p w14:paraId="2A29FE8F" w14:textId="77777777" w:rsidR="00F61062" w:rsidRPr="00F61062" w:rsidRDefault="00F61062" w:rsidP="00AA0C5C">
      <w:pPr>
        <w:pStyle w:val="Lijstalinea"/>
        <w:numPr>
          <w:ilvl w:val="0"/>
          <w:numId w:val="26"/>
        </w:numPr>
        <w:rPr>
          <w:lang w:val="en-US"/>
        </w:rPr>
      </w:pPr>
      <w:r w:rsidRPr="00F61062">
        <w:rPr>
          <w:lang w:val="en-US"/>
        </w:rPr>
        <w:t>Are user requests tracked via a ticket system?</w:t>
      </w:r>
    </w:p>
    <w:p w14:paraId="281771FE" w14:textId="77777777" w:rsidR="00F61062" w:rsidRPr="00F61062" w:rsidRDefault="00F61062" w:rsidP="00AA0C5C">
      <w:pPr>
        <w:pStyle w:val="Lijstalinea"/>
        <w:numPr>
          <w:ilvl w:val="0"/>
          <w:numId w:val="26"/>
        </w:numPr>
        <w:rPr>
          <w:lang w:val="en-US"/>
        </w:rPr>
      </w:pPr>
      <w:r w:rsidRPr="00F61062">
        <w:rPr>
          <w:lang w:val="en-US"/>
        </w:rPr>
        <w:t>In your bugs/tickets, does stability have a higher priority than new features?</w:t>
      </w:r>
    </w:p>
    <w:p w14:paraId="267CE009" w14:textId="77777777" w:rsidR="00F61062" w:rsidRPr="00F61062" w:rsidRDefault="00F61062" w:rsidP="00AA0C5C">
      <w:pPr>
        <w:pStyle w:val="Lijstalinea"/>
        <w:numPr>
          <w:ilvl w:val="0"/>
          <w:numId w:val="26"/>
        </w:numPr>
        <w:rPr>
          <w:lang w:val="en-US"/>
        </w:rPr>
      </w:pPr>
      <w:r w:rsidRPr="00F61062">
        <w:rPr>
          <w:lang w:val="en-US"/>
        </w:rPr>
        <w:t>Are your disaster recovery plans tested periodically?</w:t>
      </w:r>
    </w:p>
    <w:p w14:paraId="1FAB8D0B" w14:textId="77777777" w:rsidR="00F61062" w:rsidRPr="00F61062" w:rsidRDefault="00F61062" w:rsidP="00AA0C5C">
      <w:pPr>
        <w:pStyle w:val="Lijstalinea"/>
        <w:numPr>
          <w:ilvl w:val="0"/>
          <w:numId w:val="26"/>
        </w:numPr>
        <w:rPr>
          <w:lang w:val="en-US"/>
        </w:rPr>
      </w:pPr>
      <w:r w:rsidRPr="00F61062">
        <w:rPr>
          <w:lang w:val="en-US"/>
        </w:rPr>
        <w:t>Do you have separate development, QA, and production systems?</w:t>
      </w:r>
    </w:p>
    <w:p w14:paraId="134E9552" w14:textId="77777777" w:rsidR="00F61062" w:rsidRPr="00F61062" w:rsidRDefault="00F61062" w:rsidP="00AA0C5C">
      <w:pPr>
        <w:pStyle w:val="Lijstalinea"/>
        <w:numPr>
          <w:ilvl w:val="0"/>
          <w:numId w:val="26"/>
        </w:numPr>
        <w:rPr>
          <w:lang w:val="en-US"/>
        </w:rPr>
      </w:pPr>
      <w:r w:rsidRPr="00F61062">
        <w:rPr>
          <w:lang w:val="en-US"/>
        </w:rPr>
        <w:t>Do you have a password safe?</w:t>
      </w:r>
    </w:p>
    <w:p w14:paraId="48C338B7" w14:textId="77777777" w:rsidR="00F61062" w:rsidRPr="00F61062" w:rsidRDefault="00F61062" w:rsidP="00AA0C5C">
      <w:pPr>
        <w:pStyle w:val="Lijstalinea"/>
        <w:numPr>
          <w:ilvl w:val="0"/>
          <w:numId w:val="26"/>
        </w:numPr>
        <w:rPr>
          <w:lang w:val="en-US"/>
        </w:rPr>
      </w:pPr>
      <w:r w:rsidRPr="00F61062">
        <w:rPr>
          <w:lang w:val="en-US"/>
        </w:rPr>
        <w:t>Is your team's code kept in a source code control system?</w:t>
      </w:r>
    </w:p>
    <w:p w14:paraId="04639ABA" w14:textId="77777777" w:rsidR="00F61062" w:rsidRPr="00F61062" w:rsidRDefault="00F61062" w:rsidP="00AA0C5C">
      <w:pPr>
        <w:pStyle w:val="Lijstalinea"/>
        <w:numPr>
          <w:ilvl w:val="0"/>
          <w:numId w:val="26"/>
        </w:numPr>
        <w:rPr>
          <w:lang w:val="nl-BE"/>
        </w:rPr>
      </w:pPr>
      <w:r w:rsidRPr="00F61062">
        <w:rPr>
          <w:lang w:val="nl-BE"/>
        </w:rPr>
        <w:t xml:space="preserve">Is OS </w:t>
      </w:r>
      <w:proofErr w:type="spellStart"/>
      <w:r w:rsidRPr="00F61062">
        <w:rPr>
          <w:lang w:val="nl-BE"/>
        </w:rPr>
        <w:t>installation</w:t>
      </w:r>
      <w:proofErr w:type="spellEnd"/>
      <w:r w:rsidRPr="00F61062">
        <w:rPr>
          <w:lang w:val="nl-BE"/>
        </w:rPr>
        <w:t xml:space="preserve"> </w:t>
      </w:r>
      <w:proofErr w:type="spellStart"/>
      <w:r w:rsidRPr="00F61062">
        <w:rPr>
          <w:lang w:val="nl-BE"/>
        </w:rPr>
        <w:t>automated</w:t>
      </w:r>
      <w:proofErr w:type="spellEnd"/>
      <w:r w:rsidRPr="00F61062">
        <w:rPr>
          <w:lang w:val="nl-BE"/>
        </w:rPr>
        <w:t>?</w:t>
      </w:r>
    </w:p>
    <w:p w14:paraId="408A284F" w14:textId="77777777" w:rsidR="002A7DE7" w:rsidRPr="002A7DE7" w:rsidRDefault="002A7DE7" w:rsidP="00956036">
      <w:pPr>
        <w:pStyle w:val="Lijstalinea"/>
        <w:rPr>
          <w:lang w:val="en-US"/>
        </w:rPr>
      </w:pPr>
    </w:p>
    <w:p w14:paraId="40DB8C72" w14:textId="77777777" w:rsidR="002A7DE7" w:rsidRPr="00954F30" w:rsidRDefault="002A7DE7" w:rsidP="002A7DE7">
      <w:pPr>
        <w:pStyle w:val="Lijstalinea"/>
        <w:rPr>
          <w:lang w:val="en-US"/>
        </w:rPr>
      </w:pPr>
    </w:p>
    <w:p w14:paraId="72E2EEE6" w14:textId="0F58C3DA" w:rsidR="00D05421" w:rsidRPr="004C1EA7" w:rsidRDefault="009F2EF2" w:rsidP="00E32067">
      <w:pPr>
        <w:pStyle w:val="Kop1"/>
        <w:rPr>
          <w:lang w:val="nl-BE"/>
        </w:rPr>
      </w:pPr>
      <w:bookmarkStart w:id="6" w:name="_Toc5190121"/>
      <w:r>
        <w:rPr>
          <w:lang w:val="nl-BE"/>
        </w:rPr>
        <w:lastRenderedPageBreak/>
        <w:t>Stakeholders en b</w:t>
      </w:r>
      <w:r w:rsidR="002965C1">
        <w:rPr>
          <w:lang w:val="nl-BE"/>
        </w:rPr>
        <w:t>usinessc</w:t>
      </w:r>
      <w:r w:rsidR="00701BCC" w:rsidRPr="004C1EA7">
        <w:rPr>
          <w:lang w:val="nl-BE"/>
        </w:rPr>
        <w:t>ase</w:t>
      </w:r>
      <w:bookmarkEnd w:id="6"/>
    </w:p>
    <w:p w14:paraId="004EE418" w14:textId="533CD752" w:rsidR="00224689" w:rsidRPr="00DB7165" w:rsidRDefault="00224689" w:rsidP="0078313A">
      <w:pPr>
        <w:jc w:val="both"/>
        <w:rPr>
          <w:lang w:val="nl-BE"/>
        </w:rPr>
      </w:pPr>
      <w:r w:rsidRPr="00DB7165">
        <w:rPr>
          <w:lang w:val="nl-BE"/>
        </w:rPr>
        <w:t xml:space="preserve">Het eindproduct van </w:t>
      </w:r>
      <w:r w:rsidR="00F30CF3">
        <w:rPr>
          <w:lang w:val="nl-BE"/>
        </w:rPr>
        <w:t>het</w:t>
      </w:r>
      <w:r w:rsidRPr="00DB7165">
        <w:rPr>
          <w:lang w:val="nl-BE"/>
        </w:rPr>
        <w:t xml:space="preserve"> project Hosting zal dienen om de ontwikkelde PHP-applicatie van de studenten APP</w:t>
      </w:r>
      <w:r w:rsidR="00F30CF3">
        <w:rPr>
          <w:lang w:val="nl-BE"/>
        </w:rPr>
        <w:t xml:space="preserve"> en BIT</w:t>
      </w:r>
      <w:r w:rsidRPr="00DB7165">
        <w:rPr>
          <w:lang w:val="nl-BE"/>
        </w:rPr>
        <w:t xml:space="preserve"> te hosten. Aangezien dit de doelstelling is van het project, is het duidelijk dat de studenten van APP</w:t>
      </w:r>
      <w:r w:rsidR="00F30CF3">
        <w:rPr>
          <w:lang w:val="nl-BE"/>
        </w:rPr>
        <w:t xml:space="preserve"> en BIT</w:t>
      </w:r>
      <w:r w:rsidRPr="00DB7165">
        <w:rPr>
          <w:lang w:val="nl-BE"/>
        </w:rPr>
        <w:t xml:space="preserve"> één van de grotere stakeholders zijn. Voor hen is het belangrijk dat de hostingomgeving volledig voldoet aan de eisen die zij nodig hebben om de applicatie te draaien. </w:t>
      </w:r>
    </w:p>
    <w:p w14:paraId="6D911BC5" w14:textId="73EFAC17" w:rsidR="00224689" w:rsidRPr="00DB7165" w:rsidRDefault="00224689" w:rsidP="0078313A">
      <w:pPr>
        <w:jc w:val="both"/>
        <w:rPr>
          <w:lang w:val="nl-BE"/>
        </w:rPr>
      </w:pPr>
      <w:r w:rsidRPr="00DB7165">
        <w:rPr>
          <w:lang w:val="nl-BE"/>
        </w:rPr>
        <w:t>Natuurlijk zijn de studenten van APP</w:t>
      </w:r>
      <w:r w:rsidR="0087743F">
        <w:rPr>
          <w:lang w:val="nl-BE"/>
        </w:rPr>
        <w:t xml:space="preserve"> en BIT</w:t>
      </w:r>
      <w:r w:rsidRPr="00DB7165">
        <w:rPr>
          <w:lang w:val="nl-BE"/>
        </w:rPr>
        <w:t xml:space="preserve"> niet de enige stakeholders van het CCS-project. We mogen de studenten die het project gaan realiseren niet vergeten, de teams van CCS </w:t>
      </w:r>
      <w:proofErr w:type="spellStart"/>
      <w:r w:rsidRPr="00DB7165">
        <w:rPr>
          <w:lang w:val="nl-BE"/>
        </w:rPr>
        <w:t>themselves</w:t>
      </w:r>
      <w:proofErr w:type="spellEnd"/>
      <w:r w:rsidRPr="00DB7165">
        <w:rPr>
          <w:lang w:val="nl-BE"/>
        </w:rPr>
        <w:t xml:space="preserve">. Buiten een omgeving klaarzetten voor hun collega’s, gaan zij op zoek naar software die het beste aansluit bij de noden van de applicatie. Zij onderzoeken deze voorgestelde oplossingen grondig, maken afwegingen, implementeren deze oplossingen, testen en besluiten of deze software voldoende is. De studenten CCS verkennen ook het toekomstig werkveld en krijgen de verschillende mogelijkheden onder ogen die van toepassing zijn op het infrastructuur werkveld. </w:t>
      </w:r>
    </w:p>
    <w:p w14:paraId="72E35777" w14:textId="77777777" w:rsidR="00224689" w:rsidRPr="00DB7165" w:rsidRDefault="00224689" w:rsidP="0078313A">
      <w:pPr>
        <w:jc w:val="both"/>
        <w:rPr>
          <w:lang w:val="nl-BE"/>
        </w:rPr>
      </w:pPr>
      <w:r w:rsidRPr="00DB7165">
        <w:rPr>
          <w:lang w:val="nl-BE"/>
        </w:rPr>
        <w:t>De studenten van CCS gaan beroep doen op software van derden om hun project zo goed mogelijk te doen aansluiten bij de noden van de gevraagde applicatie. Zo worden ook deze derden betrokken als stakeholders. Als de CSS-studenten een goeie match vinden qua software, is er een redelijke kans dat ze deze software tijdens hun carrière gaan gebruiken, verder onderzoeken of aanraden aan anderen.</w:t>
      </w:r>
    </w:p>
    <w:p w14:paraId="169F650C" w14:textId="77777777" w:rsidR="00224689" w:rsidRPr="00DB7165" w:rsidRDefault="00224689" w:rsidP="0078313A">
      <w:pPr>
        <w:jc w:val="both"/>
        <w:rPr>
          <w:lang w:val="nl-BE"/>
        </w:rPr>
      </w:pPr>
      <w:r w:rsidRPr="00DB7165">
        <w:rPr>
          <w:lang w:val="nl-BE"/>
        </w:rPr>
        <w:t>Thomas More, als hogeschool, mogen we uiteraard niet vergeten als belanghebbende. Zij kunnen de uitgezochte oplossingen gebruiken om hun eigen dienstverlening te verbeteren. Een tweede belangrijk punt voor Thomas More is dat zij studenten kunnen afleveren die reeds kennisgemaakt hebben met toepassingen die beschikbaar zijn op de privémarkt, in de praktijk van het dagelijkse werkleven. Wat dan weer de goede naam van Thomas More verder verspreidt.</w:t>
      </w:r>
    </w:p>
    <w:p w14:paraId="7BF437BA" w14:textId="459F0F17" w:rsidR="00224689" w:rsidRDefault="00224689" w:rsidP="0078313A">
      <w:pPr>
        <w:jc w:val="both"/>
        <w:rPr>
          <w:lang w:val="nl-BE"/>
        </w:rPr>
      </w:pPr>
      <w:r w:rsidRPr="00DB7165">
        <w:rPr>
          <w:lang w:val="nl-BE"/>
        </w:rPr>
        <w:t>Om te concluderen hebben we dus meerdere stakeholders bij dit Project Hosting, de ene met al wat meer belangstelling als de andere. Directe belangstelling komt vooral van de APP studenten die de applicatie ontwikkelen en de CCS studenten d</w:t>
      </w:r>
      <w:r w:rsidR="00A00275">
        <w:rPr>
          <w:lang w:val="nl-BE"/>
        </w:rPr>
        <w:t>ie</w:t>
      </w:r>
      <w:r w:rsidRPr="00DB7165">
        <w:rPr>
          <w:lang w:val="nl-BE"/>
        </w:rPr>
        <w:t xml:space="preserve"> de hele omgeving </w:t>
      </w:r>
      <w:r w:rsidR="00A00275" w:rsidRPr="00DB7165">
        <w:rPr>
          <w:lang w:val="nl-BE"/>
        </w:rPr>
        <w:t>creëren</w:t>
      </w:r>
      <w:r w:rsidRPr="00DB7165">
        <w:rPr>
          <w:lang w:val="nl-BE"/>
        </w:rPr>
        <w:t xml:space="preserve">. Op een meer indirecte basis, hebben zowel Thomas More als </w:t>
      </w:r>
      <w:r w:rsidR="003B0A10" w:rsidRPr="00DB7165">
        <w:rPr>
          <w:lang w:val="nl-BE"/>
        </w:rPr>
        <w:t>softwareontwikkelaars</w:t>
      </w:r>
      <w:r w:rsidRPr="00DB7165">
        <w:rPr>
          <w:lang w:val="nl-BE"/>
        </w:rPr>
        <w:t xml:space="preserve"> een belang bij de goede afloop van dit project.</w:t>
      </w:r>
    </w:p>
    <w:p w14:paraId="77208641" w14:textId="77777777" w:rsidR="00D05421" w:rsidRPr="004C1EA7" w:rsidRDefault="000723CE" w:rsidP="00E32067">
      <w:pPr>
        <w:pStyle w:val="Kop1"/>
        <w:rPr>
          <w:lang w:val="nl-BE"/>
        </w:rPr>
      </w:pPr>
      <w:bookmarkStart w:id="7" w:name="_Toc5190122"/>
      <w:r w:rsidRPr="004C1EA7">
        <w:rPr>
          <w:lang w:val="nl-BE"/>
        </w:rPr>
        <w:lastRenderedPageBreak/>
        <w:t>Fasering</w:t>
      </w:r>
      <w:bookmarkEnd w:id="7"/>
    </w:p>
    <w:p w14:paraId="75B024B0" w14:textId="1255067F" w:rsidR="00F556C7" w:rsidRPr="006C4536" w:rsidRDefault="007827AE" w:rsidP="00DD28D7">
      <w:pPr>
        <w:jc w:val="both"/>
        <w:rPr>
          <w:lang w:val="nl-BE"/>
        </w:rPr>
      </w:pPr>
      <w:r w:rsidRPr="006C4536">
        <w:rPr>
          <w:lang w:val="nl-BE"/>
        </w:rPr>
        <w:t xml:space="preserve">In dit puntje bespreken we kort even onze </w:t>
      </w:r>
      <w:r w:rsidR="009928B3" w:rsidRPr="006C4536">
        <w:rPr>
          <w:lang w:val="nl-BE"/>
        </w:rPr>
        <w:t xml:space="preserve">planning. U zal zien dat we onze planning hebben </w:t>
      </w:r>
      <w:r w:rsidR="00BB3D63" w:rsidRPr="006C4536">
        <w:rPr>
          <w:lang w:val="nl-BE"/>
        </w:rPr>
        <w:t>onderverdeeld in verschillende fases</w:t>
      </w:r>
    </w:p>
    <w:p w14:paraId="7290FB4A" w14:textId="427F567A" w:rsidR="00784953" w:rsidRPr="006C4536" w:rsidRDefault="009B5CF0" w:rsidP="00DD28D7">
      <w:pPr>
        <w:jc w:val="both"/>
        <w:rPr>
          <w:lang w:val="nl-BE"/>
        </w:rPr>
      </w:pPr>
      <w:r w:rsidRPr="00DF078E">
        <w:rPr>
          <w:noProof/>
        </w:rPr>
        <w:drawing>
          <wp:anchor distT="0" distB="0" distL="114300" distR="114300" simplePos="0" relativeHeight="251658241" behindDoc="1" locked="0" layoutInCell="1" allowOverlap="1" wp14:anchorId="30C5BB2B" wp14:editId="03C802AF">
            <wp:simplePos x="0" y="0"/>
            <wp:positionH relativeFrom="page">
              <wp:align>center</wp:align>
            </wp:positionH>
            <wp:positionV relativeFrom="paragraph">
              <wp:posOffset>1064895</wp:posOffset>
            </wp:positionV>
            <wp:extent cx="7209155" cy="6253480"/>
            <wp:effectExtent l="0" t="0" r="0" b="0"/>
            <wp:wrapTopAndBottom/>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09155" cy="6253480"/>
                    </a:xfrm>
                    <a:prstGeom prst="rect">
                      <a:avLst/>
                    </a:prstGeom>
                    <a:noFill/>
                    <a:ln>
                      <a:noFill/>
                    </a:ln>
                  </pic:spPr>
                </pic:pic>
              </a:graphicData>
            </a:graphic>
            <wp14:sizeRelH relativeFrom="page">
              <wp14:pctWidth>0</wp14:pctWidth>
            </wp14:sizeRelH>
            <wp14:sizeRelV relativeFrom="page">
              <wp14:pctHeight>0</wp14:pctHeight>
            </wp14:sizeRelV>
          </wp:anchor>
        </w:drawing>
      </w:r>
      <w:r w:rsidR="009C3B81" w:rsidRPr="006C4536">
        <w:rPr>
          <w:lang w:val="nl-BE"/>
        </w:rPr>
        <w:t xml:space="preserve">De taken staan op de </w:t>
      </w:r>
      <w:r w:rsidR="005E43ED" w:rsidRPr="006C4536">
        <w:rPr>
          <w:lang w:val="nl-BE"/>
        </w:rPr>
        <w:t xml:space="preserve">y-as en de </w:t>
      </w:r>
      <w:r w:rsidR="00784953" w:rsidRPr="006C4536">
        <w:rPr>
          <w:lang w:val="nl-BE"/>
        </w:rPr>
        <w:t>verschillende werkweken op de x-as</w:t>
      </w:r>
      <w:r w:rsidR="0005265A" w:rsidRPr="006C4536">
        <w:rPr>
          <w:lang w:val="nl-BE"/>
        </w:rPr>
        <w:t xml:space="preserve">. </w:t>
      </w:r>
      <w:r w:rsidR="00A85A14" w:rsidRPr="006C4536">
        <w:rPr>
          <w:lang w:val="nl-BE"/>
        </w:rPr>
        <w:t>Wanneer er een kruisje staat</w:t>
      </w:r>
      <w:r w:rsidR="00174900" w:rsidRPr="006C4536">
        <w:rPr>
          <w:lang w:val="nl-BE"/>
        </w:rPr>
        <w:t xml:space="preserve">, gaan we deze week aan de bijhorende taak </w:t>
      </w:r>
      <w:r w:rsidR="0015166B" w:rsidRPr="006C4536">
        <w:rPr>
          <w:lang w:val="nl-BE"/>
        </w:rPr>
        <w:t>werken. Wanneer de kruisjes ophouden</w:t>
      </w:r>
      <w:r w:rsidR="0021709F" w:rsidRPr="006C4536">
        <w:rPr>
          <w:lang w:val="nl-BE"/>
        </w:rPr>
        <w:t>, zou de taak moeten beëindigd zijn</w:t>
      </w:r>
      <w:r w:rsidR="00E3624F" w:rsidRPr="006C4536">
        <w:rPr>
          <w:lang w:val="nl-BE"/>
        </w:rPr>
        <w:t xml:space="preserve">. </w:t>
      </w:r>
      <w:r w:rsidR="00D41ACE">
        <w:rPr>
          <w:lang w:val="nl-BE"/>
        </w:rPr>
        <w:t>D</w:t>
      </w:r>
      <w:r w:rsidR="00E3624F" w:rsidRPr="006C4536">
        <w:rPr>
          <w:lang w:val="nl-BE"/>
        </w:rPr>
        <w:t xml:space="preserve">eze </w:t>
      </w:r>
      <w:r w:rsidR="005C6708" w:rsidRPr="006C4536">
        <w:rPr>
          <w:lang w:val="nl-BE"/>
        </w:rPr>
        <w:t xml:space="preserve">planning kan nog altijd </w:t>
      </w:r>
      <w:r w:rsidR="001103E0" w:rsidRPr="006C4536">
        <w:rPr>
          <w:lang w:val="nl-BE"/>
        </w:rPr>
        <w:t>wijzigen in de tijd</w:t>
      </w:r>
      <w:r w:rsidR="00C10F0E" w:rsidRPr="006C4536">
        <w:rPr>
          <w:lang w:val="nl-BE"/>
        </w:rPr>
        <w:t xml:space="preserve">, maar in grote lijnen zal deze </w:t>
      </w:r>
      <w:r w:rsidR="00C5675D" w:rsidRPr="006C4536">
        <w:rPr>
          <w:lang w:val="nl-BE"/>
        </w:rPr>
        <w:t xml:space="preserve">constant blijven. Aangezien </w:t>
      </w:r>
      <w:r w:rsidR="00606A09" w:rsidRPr="006C4536">
        <w:rPr>
          <w:lang w:val="nl-BE"/>
        </w:rPr>
        <w:t>de planning moeilijk leesbaar is in dit document</w:t>
      </w:r>
      <w:r w:rsidR="001114D5" w:rsidRPr="006C4536">
        <w:rPr>
          <w:lang w:val="nl-BE"/>
        </w:rPr>
        <w:t xml:space="preserve">, gaan we dit Excel-bestand bijvoegen als </w:t>
      </w:r>
      <w:r w:rsidR="00FF21F6" w:rsidRPr="006C4536">
        <w:rPr>
          <w:lang w:val="nl-BE"/>
        </w:rPr>
        <w:t>bijlage</w:t>
      </w:r>
      <w:r w:rsidR="0015166B" w:rsidRPr="006C4536">
        <w:rPr>
          <w:lang w:val="nl-BE"/>
        </w:rPr>
        <w:t xml:space="preserve"> </w:t>
      </w:r>
    </w:p>
    <w:p w14:paraId="4C9828DA" w14:textId="77777777" w:rsidR="00CF43DD" w:rsidRDefault="00CF43DD" w:rsidP="00CF43DD">
      <w:pPr>
        <w:spacing w:after="0"/>
      </w:pPr>
    </w:p>
    <w:p w14:paraId="17AB8534" w14:textId="77777777" w:rsidR="004216E6" w:rsidRDefault="004216E6" w:rsidP="00CF43DD">
      <w:pPr>
        <w:spacing w:after="0"/>
      </w:pPr>
    </w:p>
    <w:p w14:paraId="6EDAD248" w14:textId="77777777" w:rsidR="004216E6" w:rsidRDefault="004216E6" w:rsidP="00CF43DD">
      <w:pPr>
        <w:spacing w:after="0"/>
      </w:pPr>
    </w:p>
    <w:p w14:paraId="3EFE65E5" w14:textId="77777777" w:rsidR="004216E6" w:rsidRPr="00CF43DD" w:rsidRDefault="004216E6" w:rsidP="00CF43DD">
      <w:pPr>
        <w:spacing w:after="0"/>
      </w:pPr>
    </w:p>
    <w:sectPr w:rsidR="004216E6" w:rsidRPr="00CF43DD" w:rsidSect="004C1490">
      <w:headerReference w:type="default" r:id="rId15"/>
      <w:pgSz w:w="11906" w:h="16838" w:code="9"/>
      <w:pgMar w:top="1417" w:right="1417" w:bottom="1417" w:left="1417"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77676" w14:textId="77777777" w:rsidR="0000276B" w:rsidRDefault="0000276B">
      <w:r>
        <w:separator/>
      </w:r>
    </w:p>
  </w:endnote>
  <w:endnote w:type="continuationSeparator" w:id="0">
    <w:p w14:paraId="189038A2" w14:textId="77777777" w:rsidR="0000276B" w:rsidRDefault="0000276B">
      <w:r>
        <w:continuationSeparator/>
      </w:r>
    </w:p>
  </w:endnote>
  <w:endnote w:type="continuationNotice" w:id="1">
    <w:p w14:paraId="00F5BE25" w14:textId="77777777" w:rsidR="0000276B" w:rsidRDefault="0000276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echnic">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80C33" w14:textId="77777777" w:rsidR="00015B4F" w:rsidRDefault="00015B4F" w:rsidP="005461C4">
    <w:pPr>
      <w:pStyle w:val="Voettekst"/>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15DAB" w14:textId="77777777" w:rsidR="00015B4F" w:rsidRDefault="00015B4F"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92FFB" w14:textId="77777777" w:rsidR="0000276B" w:rsidRDefault="0000276B">
      <w:r>
        <w:separator/>
      </w:r>
    </w:p>
  </w:footnote>
  <w:footnote w:type="continuationSeparator" w:id="0">
    <w:p w14:paraId="01614D1C" w14:textId="77777777" w:rsidR="0000276B" w:rsidRDefault="0000276B">
      <w:r>
        <w:continuationSeparator/>
      </w:r>
    </w:p>
  </w:footnote>
  <w:footnote w:type="continuationNotice" w:id="1">
    <w:p w14:paraId="5299200D" w14:textId="77777777" w:rsidR="0000276B" w:rsidRDefault="0000276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DE662" w14:textId="77777777" w:rsidR="00015B4F" w:rsidRDefault="00E921C4">
    <w:pPr>
      <w:pStyle w:val="Koptekst"/>
      <w:rPr>
        <w:b w:val="0"/>
      </w:rPr>
    </w:pPr>
    <w:r>
      <w:rPr>
        <w:rStyle w:val="Paginanummer"/>
        <w:b/>
      </w:rPr>
      <w:fldChar w:fldCharType="begin"/>
    </w:r>
    <w:r w:rsidR="00015B4F">
      <w:rPr>
        <w:rStyle w:val="Paginanummer"/>
        <w:b/>
      </w:rPr>
      <w:instrText xml:space="preserve"> PAGE </w:instrText>
    </w:r>
    <w:r>
      <w:rPr>
        <w:rStyle w:val="Paginanummer"/>
        <w:b/>
      </w:rPr>
      <w:fldChar w:fldCharType="separate"/>
    </w:r>
    <w:r w:rsidR="00015B4F">
      <w:rPr>
        <w:rStyle w:val="Paginanummer"/>
        <w:b/>
        <w:noProof/>
      </w:rPr>
      <w:t>2</w:t>
    </w:r>
    <w:r>
      <w:rPr>
        <w:rStyle w:val="Paginanummer"/>
        <w:b/>
      </w:rPr>
      <w:fldChar w:fldCharType="end"/>
    </w:r>
    <w:r w:rsidR="00015B4F">
      <w:rPr>
        <w:rStyle w:val="Paginanummer"/>
        <w:szCs w:val="18"/>
      </w:rPr>
      <w:sym w:font="Symbol" w:char="F0A8"/>
    </w:r>
    <w:r w:rsidR="00015B4F">
      <w:rPr>
        <w:rStyle w:val="Paginanummer"/>
      </w:rPr>
      <w:tab/>
    </w:r>
    <w:r w:rsidR="00015B4F">
      <w:rPr>
        <w:rStyle w:val="Paginanummer"/>
      </w:rPr>
      <w:tab/>
    </w:r>
    <w:r w:rsidR="00015B4F">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3B82D" w14:textId="77777777" w:rsidR="00FD738E" w:rsidRDefault="00FD738E" w:rsidP="00FD738E">
    <w:pPr>
      <w:pStyle w:val="Koptekst"/>
      <w:pBdr>
        <w:bottom w:val="none" w:sz="0" w:space="0"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12533" w14:textId="77777777" w:rsidR="00015B4F" w:rsidRDefault="00015B4F"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FA86D" w14:textId="77777777" w:rsidR="00346227" w:rsidRDefault="00346227" w:rsidP="00FD738E">
    <w:pPr>
      <w:pStyle w:val="Koptekst"/>
      <w:pBdr>
        <w:bottom w:val="none" w:sz="0" w:space="0" w:color="auto"/>
      </w:pBdr>
      <w:jc w:val="right"/>
    </w:pPr>
    <w:r>
      <w:fldChar w:fldCharType="begin"/>
    </w:r>
    <w:r>
      <w:instrText>PAGE   \* MERGEFORMAT</w:instrText>
    </w:r>
    <w:r>
      <w:fldChar w:fldCharType="separate"/>
    </w:r>
    <w: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4"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5"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2234B26"/>
    <w:multiLevelType w:val="hybridMultilevel"/>
    <w:tmpl w:val="72465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10" w15:restartNumberingAfterBreak="0">
    <w:nsid w:val="272C6EAD"/>
    <w:multiLevelType w:val="hybridMultilevel"/>
    <w:tmpl w:val="1E72412C"/>
    <w:lvl w:ilvl="0" w:tplc="0813000D">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C536C8F"/>
    <w:multiLevelType w:val="hybridMultilevel"/>
    <w:tmpl w:val="139A6112"/>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2737095"/>
    <w:multiLevelType w:val="hybridMultilevel"/>
    <w:tmpl w:val="89761C50"/>
    <w:lvl w:ilvl="0" w:tplc="08130009">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4873F7"/>
    <w:multiLevelType w:val="multilevel"/>
    <w:tmpl w:val="6FE074D4"/>
    <w:lvl w:ilvl="0">
      <w:start w:val="1"/>
      <w:numFmt w:val="decimal"/>
      <w:pStyle w:val="Kop1"/>
      <w:lvlText w:val="%1"/>
      <w:lvlJc w:val="left"/>
      <w:pPr>
        <w:tabs>
          <w:tab w:val="num" w:pos="1021"/>
        </w:tabs>
        <w:ind w:left="1021" w:hanging="1021"/>
      </w:pPr>
      <w:rPr>
        <w:rFonts w:cs="Times New Roman" w:hint="default"/>
      </w:rPr>
    </w:lvl>
    <w:lvl w:ilvl="1">
      <w:start w:val="1"/>
      <w:numFmt w:val="decimal"/>
      <w:pStyle w:val="Kop2"/>
      <w:lvlText w:val="%1.%2"/>
      <w:lvlJc w:val="left"/>
      <w:pPr>
        <w:tabs>
          <w:tab w:val="num" w:pos="1021"/>
        </w:tabs>
        <w:ind w:left="1021" w:hanging="1021"/>
      </w:pPr>
      <w:rPr>
        <w:rFonts w:cs="Times New Roman" w:hint="default"/>
      </w:rPr>
    </w:lvl>
    <w:lvl w:ilvl="2">
      <w:start w:val="1"/>
      <w:numFmt w:val="decimal"/>
      <w:pStyle w:val="Kop3"/>
      <w:lvlText w:val="%1.%2.%3"/>
      <w:lvlJc w:val="left"/>
      <w:pPr>
        <w:tabs>
          <w:tab w:val="num" w:pos="1021"/>
        </w:tabs>
        <w:ind w:left="1021" w:hanging="1021"/>
      </w:pPr>
      <w:rPr>
        <w:rFonts w:cs="Times New Roman" w:hint="default"/>
      </w:rPr>
    </w:lvl>
    <w:lvl w:ilvl="3">
      <w:start w:val="1"/>
      <w:numFmt w:val="decimal"/>
      <w:pStyle w:val="Kop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1"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65DF626D"/>
    <w:multiLevelType w:val="hybridMultilevel"/>
    <w:tmpl w:val="6FA4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AB3B17"/>
    <w:multiLevelType w:val="hybridMultilevel"/>
    <w:tmpl w:val="1F544290"/>
    <w:lvl w:ilvl="0" w:tplc="15B8B250">
      <w:start w:val="1"/>
      <w:numFmt w:val="bullet"/>
      <w:lvlText w:val="o"/>
      <w:lvlJc w:val="left"/>
      <w:pPr>
        <w:tabs>
          <w:tab w:val="num" w:pos="720"/>
        </w:tabs>
        <w:ind w:left="720" w:hanging="360"/>
      </w:pPr>
      <w:rPr>
        <w:rFonts w:ascii="Courier New" w:hAnsi="Courier New" w:hint="default"/>
      </w:rPr>
    </w:lvl>
    <w:lvl w:ilvl="1" w:tplc="2DD6EFBC" w:tentative="1">
      <w:start w:val="1"/>
      <w:numFmt w:val="bullet"/>
      <w:lvlText w:val="o"/>
      <w:lvlJc w:val="left"/>
      <w:pPr>
        <w:tabs>
          <w:tab w:val="num" w:pos="1440"/>
        </w:tabs>
        <w:ind w:left="1440" w:hanging="360"/>
      </w:pPr>
      <w:rPr>
        <w:rFonts w:ascii="Courier New" w:hAnsi="Courier New" w:hint="default"/>
      </w:rPr>
    </w:lvl>
    <w:lvl w:ilvl="2" w:tplc="A5703248" w:tentative="1">
      <w:start w:val="1"/>
      <w:numFmt w:val="bullet"/>
      <w:lvlText w:val="o"/>
      <w:lvlJc w:val="left"/>
      <w:pPr>
        <w:tabs>
          <w:tab w:val="num" w:pos="2160"/>
        </w:tabs>
        <w:ind w:left="2160" w:hanging="360"/>
      </w:pPr>
      <w:rPr>
        <w:rFonts w:ascii="Courier New" w:hAnsi="Courier New" w:hint="default"/>
      </w:rPr>
    </w:lvl>
    <w:lvl w:ilvl="3" w:tplc="59B4D8D4" w:tentative="1">
      <w:start w:val="1"/>
      <w:numFmt w:val="bullet"/>
      <w:lvlText w:val="o"/>
      <w:lvlJc w:val="left"/>
      <w:pPr>
        <w:tabs>
          <w:tab w:val="num" w:pos="2880"/>
        </w:tabs>
        <w:ind w:left="2880" w:hanging="360"/>
      </w:pPr>
      <w:rPr>
        <w:rFonts w:ascii="Courier New" w:hAnsi="Courier New" w:hint="default"/>
      </w:rPr>
    </w:lvl>
    <w:lvl w:ilvl="4" w:tplc="B5F04D6E" w:tentative="1">
      <w:start w:val="1"/>
      <w:numFmt w:val="bullet"/>
      <w:lvlText w:val="o"/>
      <w:lvlJc w:val="left"/>
      <w:pPr>
        <w:tabs>
          <w:tab w:val="num" w:pos="3600"/>
        </w:tabs>
        <w:ind w:left="3600" w:hanging="360"/>
      </w:pPr>
      <w:rPr>
        <w:rFonts w:ascii="Courier New" w:hAnsi="Courier New" w:hint="default"/>
      </w:rPr>
    </w:lvl>
    <w:lvl w:ilvl="5" w:tplc="F0D6077A" w:tentative="1">
      <w:start w:val="1"/>
      <w:numFmt w:val="bullet"/>
      <w:lvlText w:val="o"/>
      <w:lvlJc w:val="left"/>
      <w:pPr>
        <w:tabs>
          <w:tab w:val="num" w:pos="4320"/>
        </w:tabs>
        <w:ind w:left="4320" w:hanging="360"/>
      </w:pPr>
      <w:rPr>
        <w:rFonts w:ascii="Courier New" w:hAnsi="Courier New" w:hint="default"/>
      </w:rPr>
    </w:lvl>
    <w:lvl w:ilvl="6" w:tplc="145C78B2" w:tentative="1">
      <w:start w:val="1"/>
      <w:numFmt w:val="bullet"/>
      <w:lvlText w:val="o"/>
      <w:lvlJc w:val="left"/>
      <w:pPr>
        <w:tabs>
          <w:tab w:val="num" w:pos="5040"/>
        </w:tabs>
        <w:ind w:left="5040" w:hanging="360"/>
      </w:pPr>
      <w:rPr>
        <w:rFonts w:ascii="Courier New" w:hAnsi="Courier New" w:hint="default"/>
      </w:rPr>
    </w:lvl>
    <w:lvl w:ilvl="7" w:tplc="DC704446" w:tentative="1">
      <w:start w:val="1"/>
      <w:numFmt w:val="bullet"/>
      <w:lvlText w:val="o"/>
      <w:lvlJc w:val="left"/>
      <w:pPr>
        <w:tabs>
          <w:tab w:val="num" w:pos="5760"/>
        </w:tabs>
        <w:ind w:left="5760" w:hanging="360"/>
      </w:pPr>
      <w:rPr>
        <w:rFonts w:ascii="Courier New" w:hAnsi="Courier New" w:hint="default"/>
      </w:rPr>
    </w:lvl>
    <w:lvl w:ilvl="8" w:tplc="C41297DE" w:tentative="1">
      <w:start w:val="1"/>
      <w:numFmt w:val="bullet"/>
      <w:lvlText w:val="o"/>
      <w:lvlJc w:val="left"/>
      <w:pPr>
        <w:tabs>
          <w:tab w:val="num" w:pos="6480"/>
        </w:tabs>
        <w:ind w:left="6480" w:hanging="360"/>
      </w:pPr>
      <w:rPr>
        <w:rFonts w:ascii="Courier New" w:hAnsi="Courier New" w:hint="default"/>
      </w:rPr>
    </w:lvl>
  </w:abstractNum>
  <w:num w:numId="1">
    <w:abstractNumId w:val="20"/>
  </w:num>
  <w:num w:numId="2">
    <w:abstractNumId w:val="20"/>
  </w:num>
  <w:num w:numId="3">
    <w:abstractNumId w:val="3"/>
  </w:num>
  <w:num w:numId="4">
    <w:abstractNumId w:val="13"/>
  </w:num>
  <w:num w:numId="5">
    <w:abstractNumId w:val="5"/>
  </w:num>
  <w:num w:numId="6">
    <w:abstractNumId w:val="19"/>
  </w:num>
  <w:num w:numId="7">
    <w:abstractNumId w:val="15"/>
  </w:num>
  <w:num w:numId="8">
    <w:abstractNumId w:val="23"/>
  </w:num>
  <w:num w:numId="9">
    <w:abstractNumId w:val="0"/>
  </w:num>
  <w:num w:numId="10">
    <w:abstractNumId w:val="8"/>
  </w:num>
  <w:num w:numId="11">
    <w:abstractNumId w:val="11"/>
  </w:num>
  <w:num w:numId="12">
    <w:abstractNumId w:val="1"/>
  </w:num>
  <w:num w:numId="13">
    <w:abstractNumId w:val="4"/>
  </w:num>
  <w:num w:numId="14">
    <w:abstractNumId w:val="18"/>
  </w:num>
  <w:num w:numId="15">
    <w:abstractNumId w:val="21"/>
  </w:num>
  <w:num w:numId="16">
    <w:abstractNumId w:val="2"/>
  </w:num>
  <w:num w:numId="17">
    <w:abstractNumId w:val="12"/>
  </w:num>
  <w:num w:numId="18">
    <w:abstractNumId w:val="9"/>
  </w:num>
  <w:num w:numId="19">
    <w:abstractNumId w:val="16"/>
  </w:num>
  <w:num w:numId="20">
    <w:abstractNumId w:val="6"/>
  </w:num>
  <w:num w:numId="21">
    <w:abstractNumId w:val="22"/>
  </w:num>
  <w:num w:numId="22">
    <w:abstractNumId w:val="7"/>
  </w:num>
  <w:num w:numId="23">
    <w:abstractNumId w:val="10"/>
  </w:num>
  <w:num w:numId="24">
    <w:abstractNumId w:val="17"/>
  </w:num>
  <w:num w:numId="25">
    <w:abstractNumId w:val="24"/>
  </w:num>
  <w:num w:numId="2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27"/>
    <w:rsid w:val="00000085"/>
    <w:rsid w:val="0000276B"/>
    <w:rsid w:val="00003705"/>
    <w:rsid w:val="00007591"/>
    <w:rsid w:val="00014FB8"/>
    <w:rsid w:val="00015B4F"/>
    <w:rsid w:val="00016E3F"/>
    <w:rsid w:val="000209B1"/>
    <w:rsid w:val="00022802"/>
    <w:rsid w:val="000244C2"/>
    <w:rsid w:val="0004112E"/>
    <w:rsid w:val="0004240D"/>
    <w:rsid w:val="00042BC1"/>
    <w:rsid w:val="00047F59"/>
    <w:rsid w:val="00052319"/>
    <w:rsid w:val="00052415"/>
    <w:rsid w:val="0005265A"/>
    <w:rsid w:val="0005424D"/>
    <w:rsid w:val="00062BDB"/>
    <w:rsid w:val="00066221"/>
    <w:rsid w:val="0007012C"/>
    <w:rsid w:val="000702DF"/>
    <w:rsid w:val="0007170E"/>
    <w:rsid w:val="000723CE"/>
    <w:rsid w:val="00075600"/>
    <w:rsid w:val="000763AD"/>
    <w:rsid w:val="00076C2A"/>
    <w:rsid w:val="000778F7"/>
    <w:rsid w:val="00094F1E"/>
    <w:rsid w:val="00095471"/>
    <w:rsid w:val="00097BEA"/>
    <w:rsid w:val="000A5A8E"/>
    <w:rsid w:val="000B1514"/>
    <w:rsid w:val="000D44CA"/>
    <w:rsid w:val="000D4881"/>
    <w:rsid w:val="000E3494"/>
    <w:rsid w:val="000E4F8D"/>
    <w:rsid w:val="000E54D1"/>
    <w:rsid w:val="000F4A69"/>
    <w:rsid w:val="001103E0"/>
    <w:rsid w:val="001105C9"/>
    <w:rsid w:val="00110A6C"/>
    <w:rsid w:val="001114D5"/>
    <w:rsid w:val="00113160"/>
    <w:rsid w:val="00115557"/>
    <w:rsid w:val="00117F22"/>
    <w:rsid w:val="0012421A"/>
    <w:rsid w:val="00126AEA"/>
    <w:rsid w:val="00127C0C"/>
    <w:rsid w:val="001318A1"/>
    <w:rsid w:val="00136899"/>
    <w:rsid w:val="001427FB"/>
    <w:rsid w:val="00142C27"/>
    <w:rsid w:val="0015166B"/>
    <w:rsid w:val="0015332E"/>
    <w:rsid w:val="00153653"/>
    <w:rsid w:val="00153E03"/>
    <w:rsid w:val="00155D8C"/>
    <w:rsid w:val="00156F1C"/>
    <w:rsid w:val="00166254"/>
    <w:rsid w:val="00166BB3"/>
    <w:rsid w:val="00167371"/>
    <w:rsid w:val="00171AC3"/>
    <w:rsid w:val="00172784"/>
    <w:rsid w:val="00174900"/>
    <w:rsid w:val="00180585"/>
    <w:rsid w:val="00182143"/>
    <w:rsid w:val="00184BF7"/>
    <w:rsid w:val="0018704F"/>
    <w:rsid w:val="001A7022"/>
    <w:rsid w:val="001B1E30"/>
    <w:rsid w:val="001B2F9A"/>
    <w:rsid w:val="001C01E3"/>
    <w:rsid w:val="001C18E2"/>
    <w:rsid w:val="001C732B"/>
    <w:rsid w:val="001E1D27"/>
    <w:rsid w:val="001E1E25"/>
    <w:rsid w:val="001E3BDF"/>
    <w:rsid w:val="001E6BA4"/>
    <w:rsid w:val="001F6748"/>
    <w:rsid w:val="001F7E07"/>
    <w:rsid w:val="00214BE6"/>
    <w:rsid w:val="00216393"/>
    <w:rsid w:val="0021709F"/>
    <w:rsid w:val="00222137"/>
    <w:rsid w:val="00224689"/>
    <w:rsid w:val="00227E6A"/>
    <w:rsid w:val="00231A9D"/>
    <w:rsid w:val="002328CA"/>
    <w:rsid w:val="00233E12"/>
    <w:rsid w:val="00234DDC"/>
    <w:rsid w:val="00245588"/>
    <w:rsid w:val="002455E2"/>
    <w:rsid w:val="00264AC6"/>
    <w:rsid w:val="002729AF"/>
    <w:rsid w:val="002766CB"/>
    <w:rsid w:val="002801E0"/>
    <w:rsid w:val="002812BC"/>
    <w:rsid w:val="002919E6"/>
    <w:rsid w:val="00291F78"/>
    <w:rsid w:val="002933BF"/>
    <w:rsid w:val="002965C1"/>
    <w:rsid w:val="002A0152"/>
    <w:rsid w:val="002A7DE7"/>
    <w:rsid w:val="002B1BD9"/>
    <w:rsid w:val="002B60F5"/>
    <w:rsid w:val="002B6720"/>
    <w:rsid w:val="002B7451"/>
    <w:rsid w:val="002C451C"/>
    <w:rsid w:val="002D26A3"/>
    <w:rsid w:val="002D487A"/>
    <w:rsid w:val="002D5ABA"/>
    <w:rsid w:val="002D660D"/>
    <w:rsid w:val="002D78F1"/>
    <w:rsid w:val="002E351F"/>
    <w:rsid w:val="002E431B"/>
    <w:rsid w:val="002E444C"/>
    <w:rsid w:val="002E5D08"/>
    <w:rsid w:val="002F0741"/>
    <w:rsid w:val="002F6F60"/>
    <w:rsid w:val="00300B4D"/>
    <w:rsid w:val="00304F2C"/>
    <w:rsid w:val="0031317B"/>
    <w:rsid w:val="00320971"/>
    <w:rsid w:val="00322313"/>
    <w:rsid w:val="00330A63"/>
    <w:rsid w:val="003312CD"/>
    <w:rsid w:val="0033144A"/>
    <w:rsid w:val="00335A97"/>
    <w:rsid w:val="00336F24"/>
    <w:rsid w:val="003371A9"/>
    <w:rsid w:val="00341B36"/>
    <w:rsid w:val="00343080"/>
    <w:rsid w:val="00344B8E"/>
    <w:rsid w:val="00346227"/>
    <w:rsid w:val="00355E05"/>
    <w:rsid w:val="00366C42"/>
    <w:rsid w:val="003674AD"/>
    <w:rsid w:val="003726ED"/>
    <w:rsid w:val="003732F0"/>
    <w:rsid w:val="00385A1B"/>
    <w:rsid w:val="00387D55"/>
    <w:rsid w:val="003A0A7B"/>
    <w:rsid w:val="003A2E01"/>
    <w:rsid w:val="003A458E"/>
    <w:rsid w:val="003A4611"/>
    <w:rsid w:val="003A750E"/>
    <w:rsid w:val="003B0A10"/>
    <w:rsid w:val="003B3653"/>
    <w:rsid w:val="003C289D"/>
    <w:rsid w:val="003D17A5"/>
    <w:rsid w:val="003D5B4A"/>
    <w:rsid w:val="003E26AB"/>
    <w:rsid w:val="003E2B7C"/>
    <w:rsid w:val="003E6E5B"/>
    <w:rsid w:val="003F0A9C"/>
    <w:rsid w:val="003F169C"/>
    <w:rsid w:val="003F4E1E"/>
    <w:rsid w:val="00400C8C"/>
    <w:rsid w:val="004163DE"/>
    <w:rsid w:val="00416B42"/>
    <w:rsid w:val="0042065F"/>
    <w:rsid w:val="004216E6"/>
    <w:rsid w:val="00423939"/>
    <w:rsid w:val="00424212"/>
    <w:rsid w:val="00424E3D"/>
    <w:rsid w:val="00425380"/>
    <w:rsid w:val="00427FB2"/>
    <w:rsid w:val="004320B8"/>
    <w:rsid w:val="00433FD0"/>
    <w:rsid w:val="00441004"/>
    <w:rsid w:val="00444640"/>
    <w:rsid w:val="004544A0"/>
    <w:rsid w:val="00470775"/>
    <w:rsid w:val="00470B6B"/>
    <w:rsid w:val="00472298"/>
    <w:rsid w:val="00483D26"/>
    <w:rsid w:val="00491BE7"/>
    <w:rsid w:val="00492BB1"/>
    <w:rsid w:val="00492CF1"/>
    <w:rsid w:val="004A246C"/>
    <w:rsid w:val="004A4492"/>
    <w:rsid w:val="004A5B50"/>
    <w:rsid w:val="004B0638"/>
    <w:rsid w:val="004C0FDD"/>
    <w:rsid w:val="004C1490"/>
    <w:rsid w:val="004C1EA7"/>
    <w:rsid w:val="004C3A7B"/>
    <w:rsid w:val="004C51AC"/>
    <w:rsid w:val="004C6B09"/>
    <w:rsid w:val="004D393D"/>
    <w:rsid w:val="004E09F6"/>
    <w:rsid w:val="004E355D"/>
    <w:rsid w:val="004F02CD"/>
    <w:rsid w:val="004F7A23"/>
    <w:rsid w:val="005202E9"/>
    <w:rsid w:val="005225BC"/>
    <w:rsid w:val="00527CE0"/>
    <w:rsid w:val="00537BC8"/>
    <w:rsid w:val="00541117"/>
    <w:rsid w:val="00544373"/>
    <w:rsid w:val="005461C4"/>
    <w:rsid w:val="0055186E"/>
    <w:rsid w:val="00552CD7"/>
    <w:rsid w:val="0055612D"/>
    <w:rsid w:val="005628DD"/>
    <w:rsid w:val="00562BFE"/>
    <w:rsid w:val="00564CDE"/>
    <w:rsid w:val="00566055"/>
    <w:rsid w:val="00566678"/>
    <w:rsid w:val="0057054E"/>
    <w:rsid w:val="00576856"/>
    <w:rsid w:val="00584B41"/>
    <w:rsid w:val="0058552A"/>
    <w:rsid w:val="00593C31"/>
    <w:rsid w:val="00597D82"/>
    <w:rsid w:val="005B1E6D"/>
    <w:rsid w:val="005B2691"/>
    <w:rsid w:val="005C21FA"/>
    <w:rsid w:val="005C4999"/>
    <w:rsid w:val="005C6708"/>
    <w:rsid w:val="005D1A0E"/>
    <w:rsid w:val="005D4C8C"/>
    <w:rsid w:val="005D662A"/>
    <w:rsid w:val="005E1C56"/>
    <w:rsid w:val="005E2864"/>
    <w:rsid w:val="005E28EE"/>
    <w:rsid w:val="005E43ED"/>
    <w:rsid w:val="005E6178"/>
    <w:rsid w:val="005E64EB"/>
    <w:rsid w:val="005F005E"/>
    <w:rsid w:val="005F2A96"/>
    <w:rsid w:val="005F3775"/>
    <w:rsid w:val="005F441E"/>
    <w:rsid w:val="005F51DB"/>
    <w:rsid w:val="005F7BB3"/>
    <w:rsid w:val="0060192B"/>
    <w:rsid w:val="00606A09"/>
    <w:rsid w:val="006125DA"/>
    <w:rsid w:val="0061545D"/>
    <w:rsid w:val="00620E90"/>
    <w:rsid w:val="0062401E"/>
    <w:rsid w:val="006344E8"/>
    <w:rsid w:val="006466B6"/>
    <w:rsid w:val="0065376C"/>
    <w:rsid w:val="006634C2"/>
    <w:rsid w:val="006635BA"/>
    <w:rsid w:val="00671753"/>
    <w:rsid w:val="006729A0"/>
    <w:rsid w:val="00677C89"/>
    <w:rsid w:val="00683410"/>
    <w:rsid w:val="006878E4"/>
    <w:rsid w:val="00690B26"/>
    <w:rsid w:val="0069325F"/>
    <w:rsid w:val="0069628C"/>
    <w:rsid w:val="006977FF"/>
    <w:rsid w:val="00697CC4"/>
    <w:rsid w:val="006A3991"/>
    <w:rsid w:val="006A5099"/>
    <w:rsid w:val="006B26FB"/>
    <w:rsid w:val="006B3384"/>
    <w:rsid w:val="006B3D20"/>
    <w:rsid w:val="006B41C7"/>
    <w:rsid w:val="006B7ACF"/>
    <w:rsid w:val="006C4536"/>
    <w:rsid w:val="006D1159"/>
    <w:rsid w:val="006D2365"/>
    <w:rsid w:val="006E3046"/>
    <w:rsid w:val="006E4FC4"/>
    <w:rsid w:val="006E5F9F"/>
    <w:rsid w:val="006E7498"/>
    <w:rsid w:val="006E7E79"/>
    <w:rsid w:val="006F7AE2"/>
    <w:rsid w:val="00700985"/>
    <w:rsid w:val="00701A3E"/>
    <w:rsid w:val="00701BCC"/>
    <w:rsid w:val="0070353C"/>
    <w:rsid w:val="00704485"/>
    <w:rsid w:val="007069D6"/>
    <w:rsid w:val="00721018"/>
    <w:rsid w:val="007232F3"/>
    <w:rsid w:val="0072540D"/>
    <w:rsid w:val="007415BD"/>
    <w:rsid w:val="007431B0"/>
    <w:rsid w:val="00746B1D"/>
    <w:rsid w:val="00751518"/>
    <w:rsid w:val="007533EE"/>
    <w:rsid w:val="0075573A"/>
    <w:rsid w:val="0076204C"/>
    <w:rsid w:val="00771BF0"/>
    <w:rsid w:val="00773542"/>
    <w:rsid w:val="0077754F"/>
    <w:rsid w:val="007817B7"/>
    <w:rsid w:val="00781941"/>
    <w:rsid w:val="007827AE"/>
    <w:rsid w:val="0078293D"/>
    <w:rsid w:val="0078313A"/>
    <w:rsid w:val="00783372"/>
    <w:rsid w:val="00784953"/>
    <w:rsid w:val="00794327"/>
    <w:rsid w:val="00796E62"/>
    <w:rsid w:val="007A287B"/>
    <w:rsid w:val="007A555D"/>
    <w:rsid w:val="007B27A9"/>
    <w:rsid w:val="007C14F1"/>
    <w:rsid w:val="007C40B8"/>
    <w:rsid w:val="007C498C"/>
    <w:rsid w:val="007C50E7"/>
    <w:rsid w:val="007D0E52"/>
    <w:rsid w:val="007D63E9"/>
    <w:rsid w:val="007E234A"/>
    <w:rsid w:val="007F14D7"/>
    <w:rsid w:val="00801CA5"/>
    <w:rsid w:val="00805E36"/>
    <w:rsid w:val="0080735A"/>
    <w:rsid w:val="0080739A"/>
    <w:rsid w:val="00812C57"/>
    <w:rsid w:val="00814F17"/>
    <w:rsid w:val="00815218"/>
    <w:rsid w:val="00815EFF"/>
    <w:rsid w:val="00843ADD"/>
    <w:rsid w:val="0084598C"/>
    <w:rsid w:val="00846F6D"/>
    <w:rsid w:val="00850417"/>
    <w:rsid w:val="00851C89"/>
    <w:rsid w:val="00854EA0"/>
    <w:rsid w:val="00855396"/>
    <w:rsid w:val="008646DB"/>
    <w:rsid w:val="008702F3"/>
    <w:rsid w:val="00871EEA"/>
    <w:rsid w:val="00871FBF"/>
    <w:rsid w:val="0087327F"/>
    <w:rsid w:val="0087743F"/>
    <w:rsid w:val="00881F51"/>
    <w:rsid w:val="00886645"/>
    <w:rsid w:val="008935F3"/>
    <w:rsid w:val="008A1C77"/>
    <w:rsid w:val="008A3442"/>
    <w:rsid w:val="008B0804"/>
    <w:rsid w:val="008B575D"/>
    <w:rsid w:val="008B68CD"/>
    <w:rsid w:val="008C123E"/>
    <w:rsid w:val="008C162C"/>
    <w:rsid w:val="008C1838"/>
    <w:rsid w:val="008C5E47"/>
    <w:rsid w:val="008C6DB6"/>
    <w:rsid w:val="008D3C8D"/>
    <w:rsid w:val="008D668B"/>
    <w:rsid w:val="008D6B2B"/>
    <w:rsid w:val="008E3F05"/>
    <w:rsid w:val="008E455B"/>
    <w:rsid w:val="008E45AC"/>
    <w:rsid w:val="008E6C42"/>
    <w:rsid w:val="008F13CC"/>
    <w:rsid w:val="008F175F"/>
    <w:rsid w:val="00900207"/>
    <w:rsid w:val="009024E8"/>
    <w:rsid w:val="00912539"/>
    <w:rsid w:val="00912DF0"/>
    <w:rsid w:val="0092555F"/>
    <w:rsid w:val="00926952"/>
    <w:rsid w:val="00926A28"/>
    <w:rsid w:val="009305D5"/>
    <w:rsid w:val="00934C9B"/>
    <w:rsid w:val="009419E0"/>
    <w:rsid w:val="009445C8"/>
    <w:rsid w:val="009545C3"/>
    <w:rsid w:val="00954F30"/>
    <w:rsid w:val="00954FA0"/>
    <w:rsid w:val="00956036"/>
    <w:rsid w:val="00961347"/>
    <w:rsid w:val="00965809"/>
    <w:rsid w:val="009740BF"/>
    <w:rsid w:val="009743C6"/>
    <w:rsid w:val="00975D41"/>
    <w:rsid w:val="00987EE4"/>
    <w:rsid w:val="009928B3"/>
    <w:rsid w:val="009951F3"/>
    <w:rsid w:val="009A1102"/>
    <w:rsid w:val="009A2F67"/>
    <w:rsid w:val="009B1273"/>
    <w:rsid w:val="009B16C6"/>
    <w:rsid w:val="009B53C2"/>
    <w:rsid w:val="009B5CF0"/>
    <w:rsid w:val="009B7F61"/>
    <w:rsid w:val="009C01CB"/>
    <w:rsid w:val="009C01E4"/>
    <w:rsid w:val="009C222A"/>
    <w:rsid w:val="009C351D"/>
    <w:rsid w:val="009C3B81"/>
    <w:rsid w:val="009D3025"/>
    <w:rsid w:val="009D7333"/>
    <w:rsid w:val="009D7F6A"/>
    <w:rsid w:val="009E31B6"/>
    <w:rsid w:val="009F1D73"/>
    <w:rsid w:val="009F23DF"/>
    <w:rsid w:val="009F2EF2"/>
    <w:rsid w:val="009F5565"/>
    <w:rsid w:val="00A00275"/>
    <w:rsid w:val="00A05249"/>
    <w:rsid w:val="00A05E0C"/>
    <w:rsid w:val="00A10028"/>
    <w:rsid w:val="00A12DDB"/>
    <w:rsid w:val="00A15876"/>
    <w:rsid w:val="00A209A2"/>
    <w:rsid w:val="00A24149"/>
    <w:rsid w:val="00A35D47"/>
    <w:rsid w:val="00A37E18"/>
    <w:rsid w:val="00A417CA"/>
    <w:rsid w:val="00A44B55"/>
    <w:rsid w:val="00A508DE"/>
    <w:rsid w:val="00A56F0F"/>
    <w:rsid w:val="00A56F65"/>
    <w:rsid w:val="00A57CCD"/>
    <w:rsid w:val="00A63088"/>
    <w:rsid w:val="00A63EF8"/>
    <w:rsid w:val="00A64F0F"/>
    <w:rsid w:val="00A65216"/>
    <w:rsid w:val="00A6710C"/>
    <w:rsid w:val="00A715A6"/>
    <w:rsid w:val="00A71E98"/>
    <w:rsid w:val="00A76D89"/>
    <w:rsid w:val="00A77E95"/>
    <w:rsid w:val="00A85A14"/>
    <w:rsid w:val="00AA0C5C"/>
    <w:rsid w:val="00AA46A4"/>
    <w:rsid w:val="00AA674A"/>
    <w:rsid w:val="00AA7E40"/>
    <w:rsid w:val="00AB38A6"/>
    <w:rsid w:val="00AC3271"/>
    <w:rsid w:val="00AC67F2"/>
    <w:rsid w:val="00AD2688"/>
    <w:rsid w:val="00AD29E2"/>
    <w:rsid w:val="00AD30A6"/>
    <w:rsid w:val="00AD36D7"/>
    <w:rsid w:val="00AE15C5"/>
    <w:rsid w:val="00AF02B8"/>
    <w:rsid w:val="00AF1F24"/>
    <w:rsid w:val="00AF5A53"/>
    <w:rsid w:val="00AF624A"/>
    <w:rsid w:val="00B0158C"/>
    <w:rsid w:val="00B042E6"/>
    <w:rsid w:val="00B04557"/>
    <w:rsid w:val="00B122F5"/>
    <w:rsid w:val="00B130F0"/>
    <w:rsid w:val="00B26C9E"/>
    <w:rsid w:val="00B32BAB"/>
    <w:rsid w:val="00B36B23"/>
    <w:rsid w:val="00B6126B"/>
    <w:rsid w:val="00B61634"/>
    <w:rsid w:val="00B6265D"/>
    <w:rsid w:val="00B64ED0"/>
    <w:rsid w:val="00B66B66"/>
    <w:rsid w:val="00B67D8A"/>
    <w:rsid w:val="00B72281"/>
    <w:rsid w:val="00B74C34"/>
    <w:rsid w:val="00B75171"/>
    <w:rsid w:val="00B80E7B"/>
    <w:rsid w:val="00B849FF"/>
    <w:rsid w:val="00B85CFA"/>
    <w:rsid w:val="00B86AB0"/>
    <w:rsid w:val="00B90A84"/>
    <w:rsid w:val="00B916E8"/>
    <w:rsid w:val="00B93420"/>
    <w:rsid w:val="00B94071"/>
    <w:rsid w:val="00BA1864"/>
    <w:rsid w:val="00BA2DD2"/>
    <w:rsid w:val="00BA37A0"/>
    <w:rsid w:val="00BA40EF"/>
    <w:rsid w:val="00BA43C5"/>
    <w:rsid w:val="00BA5396"/>
    <w:rsid w:val="00BA6031"/>
    <w:rsid w:val="00BA692D"/>
    <w:rsid w:val="00BB0064"/>
    <w:rsid w:val="00BB0ED4"/>
    <w:rsid w:val="00BB3D63"/>
    <w:rsid w:val="00BB5842"/>
    <w:rsid w:val="00BB61D0"/>
    <w:rsid w:val="00BC0ABE"/>
    <w:rsid w:val="00BC2094"/>
    <w:rsid w:val="00BC2A21"/>
    <w:rsid w:val="00BD55EB"/>
    <w:rsid w:val="00BE2CFA"/>
    <w:rsid w:val="00BE7DD3"/>
    <w:rsid w:val="00BF199A"/>
    <w:rsid w:val="00C10442"/>
    <w:rsid w:val="00C10F0E"/>
    <w:rsid w:val="00C132D1"/>
    <w:rsid w:val="00C15ABA"/>
    <w:rsid w:val="00C22AFE"/>
    <w:rsid w:val="00C23389"/>
    <w:rsid w:val="00C4156E"/>
    <w:rsid w:val="00C5675D"/>
    <w:rsid w:val="00C638EB"/>
    <w:rsid w:val="00C6444E"/>
    <w:rsid w:val="00C75D5E"/>
    <w:rsid w:val="00C90706"/>
    <w:rsid w:val="00C91EE8"/>
    <w:rsid w:val="00C9598D"/>
    <w:rsid w:val="00C96D89"/>
    <w:rsid w:val="00CB31DC"/>
    <w:rsid w:val="00CB6073"/>
    <w:rsid w:val="00CC236E"/>
    <w:rsid w:val="00CC2575"/>
    <w:rsid w:val="00CC33F9"/>
    <w:rsid w:val="00CD0A57"/>
    <w:rsid w:val="00CD16A4"/>
    <w:rsid w:val="00CD3D83"/>
    <w:rsid w:val="00CE2EC6"/>
    <w:rsid w:val="00CE5668"/>
    <w:rsid w:val="00CF0957"/>
    <w:rsid w:val="00CF43DD"/>
    <w:rsid w:val="00CF4C55"/>
    <w:rsid w:val="00CF77E8"/>
    <w:rsid w:val="00D00E40"/>
    <w:rsid w:val="00D0168C"/>
    <w:rsid w:val="00D04582"/>
    <w:rsid w:val="00D05421"/>
    <w:rsid w:val="00D054F2"/>
    <w:rsid w:val="00D05BB7"/>
    <w:rsid w:val="00D120BD"/>
    <w:rsid w:val="00D122AC"/>
    <w:rsid w:val="00D124EE"/>
    <w:rsid w:val="00D133CD"/>
    <w:rsid w:val="00D21073"/>
    <w:rsid w:val="00D32300"/>
    <w:rsid w:val="00D325F6"/>
    <w:rsid w:val="00D4052E"/>
    <w:rsid w:val="00D41ACE"/>
    <w:rsid w:val="00D43D55"/>
    <w:rsid w:val="00D467AD"/>
    <w:rsid w:val="00D47798"/>
    <w:rsid w:val="00D47919"/>
    <w:rsid w:val="00D47B38"/>
    <w:rsid w:val="00D506ED"/>
    <w:rsid w:val="00D54B1B"/>
    <w:rsid w:val="00D63DAA"/>
    <w:rsid w:val="00D71593"/>
    <w:rsid w:val="00D754F8"/>
    <w:rsid w:val="00D76BA0"/>
    <w:rsid w:val="00D77078"/>
    <w:rsid w:val="00D7756D"/>
    <w:rsid w:val="00D80CA4"/>
    <w:rsid w:val="00D80DAC"/>
    <w:rsid w:val="00D84536"/>
    <w:rsid w:val="00D85029"/>
    <w:rsid w:val="00D8678F"/>
    <w:rsid w:val="00D93A47"/>
    <w:rsid w:val="00D93AB6"/>
    <w:rsid w:val="00D966D3"/>
    <w:rsid w:val="00DA04DC"/>
    <w:rsid w:val="00DA2E93"/>
    <w:rsid w:val="00DA4C9B"/>
    <w:rsid w:val="00DA5051"/>
    <w:rsid w:val="00DB424B"/>
    <w:rsid w:val="00DC0707"/>
    <w:rsid w:val="00DC23AD"/>
    <w:rsid w:val="00DC4350"/>
    <w:rsid w:val="00DC6B52"/>
    <w:rsid w:val="00DD28D7"/>
    <w:rsid w:val="00DE08A5"/>
    <w:rsid w:val="00DE2C73"/>
    <w:rsid w:val="00DE42A2"/>
    <w:rsid w:val="00DE53FA"/>
    <w:rsid w:val="00DF078E"/>
    <w:rsid w:val="00DF1262"/>
    <w:rsid w:val="00E02B6E"/>
    <w:rsid w:val="00E03101"/>
    <w:rsid w:val="00E03D3F"/>
    <w:rsid w:val="00E065F6"/>
    <w:rsid w:val="00E0758A"/>
    <w:rsid w:val="00E07D64"/>
    <w:rsid w:val="00E11F73"/>
    <w:rsid w:val="00E13B05"/>
    <w:rsid w:val="00E14218"/>
    <w:rsid w:val="00E14719"/>
    <w:rsid w:val="00E1477F"/>
    <w:rsid w:val="00E17BED"/>
    <w:rsid w:val="00E27104"/>
    <w:rsid w:val="00E273E4"/>
    <w:rsid w:val="00E27B4F"/>
    <w:rsid w:val="00E30870"/>
    <w:rsid w:val="00E32067"/>
    <w:rsid w:val="00E3624F"/>
    <w:rsid w:val="00E40FA1"/>
    <w:rsid w:val="00E432F0"/>
    <w:rsid w:val="00E44289"/>
    <w:rsid w:val="00E53011"/>
    <w:rsid w:val="00E54E3F"/>
    <w:rsid w:val="00E56747"/>
    <w:rsid w:val="00E62085"/>
    <w:rsid w:val="00E632C3"/>
    <w:rsid w:val="00E6443B"/>
    <w:rsid w:val="00E65E55"/>
    <w:rsid w:val="00E66F18"/>
    <w:rsid w:val="00E7274B"/>
    <w:rsid w:val="00E77926"/>
    <w:rsid w:val="00E849C2"/>
    <w:rsid w:val="00E921C4"/>
    <w:rsid w:val="00E934FA"/>
    <w:rsid w:val="00EA7137"/>
    <w:rsid w:val="00EB0755"/>
    <w:rsid w:val="00EB1C2A"/>
    <w:rsid w:val="00EB2571"/>
    <w:rsid w:val="00EB3E41"/>
    <w:rsid w:val="00EB75B0"/>
    <w:rsid w:val="00EB7C8C"/>
    <w:rsid w:val="00EC0CF9"/>
    <w:rsid w:val="00EC41A1"/>
    <w:rsid w:val="00EC7994"/>
    <w:rsid w:val="00ED1BE5"/>
    <w:rsid w:val="00ED3186"/>
    <w:rsid w:val="00ED6984"/>
    <w:rsid w:val="00ED7891"/>
    <w:rsid w:val="00EE2C76"/>
    <w:rsid w:val="00EF5085"/>
    <w:rsid w:val="00EF7816"/>
    <w:rsid w:val="00F038C0"/>
    <w:rsid w:val="00F0520D"/>
    <w:rsid w:val="00F10892"/>
    <w:rsid w:val="00F10AD5"/>
    <w:rsid w:val="00F202C3"/>
    <w:rsid w:val="00F2109D"/>
    <w:rsid w:val="00F2518B"/>
    <w:rsid w:val="00F27687"/>
    <w:rsid w:val="00F30CF3"/>
    <w:rsid w:val="00F346CE"/>
    <w:rsid w:val="00F41E29"/>
    <w:rsid w:val="00F42D87"/>
    <w:rsid w:val="00F441B3"/>
    <w:rsid w:val="00F477DF"/>
    <w:rsid w:val="00F47E52"/>
    <w:rsid w:val="00F556C7"/>
    <w:rsid w:val="00F61062"/>
    <w:rsid w:val="00F630D5"/>
    <w:rsid w:val="00F678D5"/>
    <w:rsid w:val="00F74834"/>
    <w:rsid w:val="00F748FE"/>
    <w:rsid w:val="00F75EA9"/>
    <w:rsid w:val="00F81BAD"/>
    <w:rsid w:val="00F8244C"/>
    <w:rsid w:val="00FB0F08"/>
    <w:rsid w:val="00FB2F3F"/>
    <w:rsid w:val="00FB442C"/>
    <w:rsid w:val="00FB4DE7"/>
    <w:rsid w:val="00FB6977"/>
    <w:rsid w:val="00FC197A"/>
    <w:rsid w:val="00FC548E"/>
    <w:rsid w:val="00FC6B73"/>
    <w:rsid w:val="00FD0594"/>
    <w:rsid w:val="00FD0A1F"/>
    <w:rsid w:val="00FD2197"/>
    <w:rsid w:val="00FD4209"/>
    <w:rsid w:val="00FD5512"/>
    <w:rsid w:val="00FD738E"/>
    <w:rsid w:val="00FE0F37"/>
    <w:rsid w:val="00FE40A5"/>
    <w:rsid w:val="00FE7486"/>
    <w:rsid w:val="00FF1334"/>
    <w:rsid w:val="00FF21F6"/>
    <w:rsid w:val="00FF3679"/>
    <w:rsid w:val="6875BBD0"/>
  </w:rsids>
  <m:mathPr>
    <m:mathFont m:val="Cambria Math"/>
    <m:brkBin m:val="before"/>
    <m:brkBinSub m:val="--"/>
    <m:smallFrac/>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F8DC6E4"/>
  <w15:docId w15:val="{8D7B1858-A2BF-4A7D-8113-C8631213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nhideWhenUsed="1"/>
    <w:lsdException w:name="toc 4" w:locked="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A0152"/>
    <w:pPr>
      <w:spacing w:after="240"/>
    </w:pPr>
    <w:rPr>
      <w:rFonts w:ascii="Verdana" w:hAnsi="Verdana"/>
      <w:lang w:val="nl-NL" w:eastAsia="en-US"/>
    </w:rPr>
  </w:style>
  <w:style w:type="paragraph" w:styleId="Kop1">
    <w:name w:val="heading 1"/>
    <w:basedOn w:val="Standaard"/>
    <w:next w:val="Standaard"/>
    <w:link w:val="Kop1Char"/>
    <w:uiPriority w:val="99"/>
    <w:qFormat/>
    <w:rsid w:val="00EC41A1"/>
    <w:pPr>
      <w:pageBreakBefore/>
      <w:numPr>
        <w:numId w:val="2"/>
      </w:numPr>
      <w:spacing w:after="120"/>
      <w:outlineLvl w:val="0"/>
    </w:pPr>
    <w:rPr>
      <w:b/>
      <w:smallCaps/>
      <w:kern w:val="32"/>
      <w:sz w:val="32"/>
    </w:rPr>
  </w:style>
  <w:style w:type="paragraph" w:styleId="Kop2">
    <w:name w:val="heading 2"/>
    <w:basedOn w:val="Standaard"/>
    <w:next w:val="Standaard"/>
    <w:link w:val="Kop2Char"/>
    <w:uiPriority w:val="99"/>
    <w:qFormat/>
    <w:rsid w:val="00291F78"/>
    <w:pPr>
      <w:keepNext/>
      <w:numPr>
        <w:ilvl w:val="1"/>
        <w:numId w:val="2"/>
      </w:numPr>
      <w:spacing w:before="360"/>
      <w:outlineLvl w:val="1"/>
    </w:pPr>
    <w:rPr>
      <w:b/>
      <w:bCs/>
      <w:iCs/>
      <w:sz w:val="24"/>
      <w:szCs w:val="28"/>
    </w:rPr>
  </w:style>
  <w:style w:type="paragraph" w:styleId="Kop3">
    <w:name w:val="heading 3"/>
    <w:basedOn w:val="Standaard"/>
    <w:next w:val="Standaard"/>
    <w:link w:val="Kop3Char"/>
    <w:uiPriority w:val="99"/>
    <w:qFormat/>
    <w:rsid w:val="00566678"/>
    <w:pPr>
      <w:keepNext/>
      <w:numPr>
        <w:ilvl w:val="2"/>
        <w:numId w:val="2"/>
      </w:numPr>
      <w:spacing w:before="240"/>
      <w:outlineLvl w:val="2"/>
    </w:pPr>
    <w:rPr>
      <w:b/>
    </w:rPr>
  </w:style>
  <w:style w:type="paragraph" w:styleId="Kop4">
    <w:name w:val="heading 4"/>
    <w:basedOn w:val="Standaard"/>
    <w:next w:val="Standaard"/>
    <w:link w:val="Kop4Char"/>
    <w:uiPriority w:val="99"/>
    <w:qFormat/>
    <w:rsid w:val="00566678"/>
    <w:pPr>
      <w:keepNext/>
      <w:numPr>
        <w:ilvl w:val="3"/>
        <w:numId w:val="2"/>
      </w:numPr>
      <w:spacing w:before="240"/>
      <w:outlineLvl w:val="3"/>
    </w:pPr>
  </w:style>
  <w:style w:type="paragraph" w:styleId="Kop5">
    <w:name w:val="heading 5"/>
    <w:basedOn w:val="Standaard"/>
    <w:next w:val="Standaard"/>
    <w:link w:val="Kop5Char"/>
    <w:uiPriority w:val="99"/>
    <w:qFormat/>
    <w:rsid w:val="00300B4D"/>
    <w:pPr>
      <w:keepNext/>
      <w:outlineLvl w:val="4"/>
    </w:pPr>
  </w:style>
  <w:style w:type="paragraph" w:styleId="Kop6">
    <w:name w:val="heading 6"/>
    <w:basedOn w:val="Standaard"/>
    <w:next w:val="Standaard"/>
    <w:link w:val="Kop6Char"/>
    <w:uiPriority w:val="99"/>
    <w:qFormat/>
    <w:rsid w:val="00300B4D"/>
    <w:pPr>
      <w:keepNext/>
      <w:outlineLvl w:val="5"/>
    </w:pPr>
    <w:rPr>
      <w:i/>
    </w:rPr>
  </w:style>
  <w:style w:type="paragraph" w:styleId="Kop7">
    <w:name w:val="heading 7"/>
    <w:basedOn w:val="Standaard"/>
    <w:next w:val="Standaard"/>
    <w:link w:val="Kop7Char"/>
    <w:uiPriority w:val="99"/>
    <w:qFormat/>
    <w:rsid w:val="00300B4D"/>
    <w:pPr>
      <w:keepNext/>
      <w:outlineLvl w:val="6"/>
    </w:pPr>
  </w:style>
  <w:style w:type="paragraph" w:styleId="Kop8">
    <w:name w:val="heading 8"/>
    <w:basedOn w:val="Standaard"/>
    <w:next w:val="Standaard"/>
    <w:link w:val="Kop8Char"/>
    <w:uiPriority w:val="99"/>
    <w:qFormat/>
    <w:rsid w:val="00300B4D"/>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45668E"/>
    <w:rPr>
      <w:rFonts w:ascii="Verdana" w:hAnsi="Verdana"/>
      <w:b/>
      <w:smallCaps/>
      <w:kern w:val="32"/>
      <w:sz w:val="32"/>
      <w:lang w:val="nl-NL" w:eastAsia="en-US"/>
    </w:rPr>
  </w:style>
  <w:style w:type="character" w:customStyle="1" w:styleId="Kop2Char">
    <w:name w:val="Kop 2 Char"/>
    <w:basedOn w:val="Standaardalinea-lettertype"/>
    <w:link w:val="Kop2"/>
    <w:uiPriority w:val="99"/>
    <w:rsid w:val="0045668E"/>
    <w:rPr>
      <w:rFonts w:ascii="Verdana" w:hAnsi="Verdana"/>
      <w:b/>
      <w:bCs/>
      <w:iCs/>
      <w:sz w:val="24"/>
      <w:szCs w:val="28"/>
      <w:lang w:val="nl-NL" w:eastAsia="en-US"/>
    </w:rPr>
  </w:style>
  <w:style w:type="character" w:customStyle="1" w:styleId="Kop3Char">
    <w:name w:val="Kop 3 Char"/>
    <w:basedOn w:val="Standaardalinea-lettertype"/>
    <w:link w:val="Kop3"/>
    <w:uiPriority w:val="99"/>
    <w:rsid w:val="0045668E"/>
    <w:rPr>
      <w:rFonts w:ascii="Verdana" w:hAnsi="Verdana"/>
      <w:b/>
      <w:lang w:val="nl-NL" w:eastAsia="en-US"/>
    </w:rPr>
  </w:style>
  <w:style w:type="character" w:customStyle="1" w:styleId="Kop4Char">
    <w:name w:val="Kop 4 Char"/>
    <w:basedOn w:val="Standaardalinea-lettertype"/>
    <w:link w:val="Kop4"/>
    <w:uiPriority w:val="99"/>
    <w:rsid w:val="0045668E"/>
    <w:rPr>
      <w:rFonts w:ascii="Verdana" w:hAnsi="Verdana"/>
      <w:lang w:val="nl-NL" w:eastAsia="en-US"/>
    </w:rPr>
  </w:style>
  <w:style w:type="character" w:customStyle="1" w:styleId="Kop5Char">
    <w:name w:val="Kop 5 Char"/>
    <w:basedOn w:val="Standaardalinea-lettertype"/>
    <w:link w:val="Kop5"/>
    <w:uiPriority w:val="9"/>
    <w:semiHidden/>
    <w:rsid w:val="0045668E"/>
    <w:rPr>
      <w:rFonts w:ascii="Calibri" w:eastAsia="Times New Roman" w:hAnsi="Calibri" w:cs="Times New Roman"/>
      <w:b/>
      <w:bCs/>
      <w:i/>
      <w:iCs/>
      <w:sz w:val="26"/>
      <w:szCs w:val="26"/>
      <w:lang w:eastAsia="en-US"/>
    </w:rPr>
  </w:style>
  <w:style w:type="character" w:customStyle="1" w:styleId="Kop6Char">
    <w:name w:val="Kop 6 Char"/>
    <w:basedOn w:val="Standaardalinea-lettertype"/>
    <w:link w:val="Kop6"/>
    <w:uiPriority w:val="9"/>
    <w:semiHidden/>
    <w:rsid w:val="0045668E"/>
    <w:rPr>
      <w:rFonts w:ascii="Calibri" w:eastAsia="Times New Roman" w:hAnsi="Calibri" w:cs="Times New Roman"/>
      <w:b/>
      <w:bCs/>
      <w:lang w:eastAsia="en-US"/>
    </w:rPr>
  </w:style>
  <w:style w:type="character" w:customStyle="1" w:styleId="Kop7Char">
    <w:name w:val="Kop 7 Char"/>
    <w:basedOn w:val="Standaardalinea-lettertype"/>
    <w:link w:val="Kop7"/>
    <w:uiPriority w:val="9"/>
    <w:semiHidden/>
    <w:rsid w:val="0045668E"/>
    <w:rPr>
      <w:rFonts w:ascii="Calibri" w:eastAsia="Times New Roman" w:hAnsi="Calibri" w:cs="Times New Roman"/>
      <w:sz w:val="24"/>
      <w:szCs w:val="24"/>
      <w:lang w:eastAsia="en-US"/>
    </w:rPr>
  </w:style>
  <w:style w:type="character" w:customStyle="1" w:styleId="Kop8Char">
    <w:name w:val="Kop 8 Char"/>
    <w:basedOn w:val="Standaardalinea-lettertype"/>
    <w:link w:val="Kop8"/>
    <w:uiPriority w:val="9"/>
    <w:semiHidden/>
    <w:rsid w:val="0045668E"/>
    <w:rPr>
      <w:rFonts w:ascii="Calibri" w:eastAsia="Times New Roman" w:hAnsi="Calibri" w:cs="Times New Roman"/>
      <w:i/>
      <w:iCs/>
      <w:sz w:val="24"/>
      <w:szCs w:val="24"/>
      <w:lang w:eastAsia="en-US"/>
    </w:rPr>
  </w:style>
  <w:style w:type="paragraph" w:styleId="Inhopg7">
    <w:name w:val="toc 7"/>
    <w:basedOn w:val="Standaard"/>
    <w:next w:val="Standaard"/>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Standaard"/>
    <w:next w:val="Standaard"/>
    <w:uiPriority w:val="99"/>
    <w:rsid w:val="00E30870"/>
    <w:pPr>
      <w:spacing w:after="120"/>
    </w:pPr>
    <w:rPr>
      <w:i/>
    </w:rPr>
  </w:style>
  <w:style w:type="paragraph" w:styleId="Koptekst">
    <w:name w:val="header"/>
    <w:basedOn w:val="Standaard"/>
    <w:link w:val="KoptekstChar"/>
    <w:uiPriority w:val="99"/>
    <w:rsid w:val="00300B4D"/>
    <w:pPr>
      <w:pBdr>
        <w:bottom w:val="single" w:sz="4" w:space="1" w:color="auto"/>
      </w:pBdr>
      <w:tabs>
        <w:tab w:val="center" w:pos="4536"/>
        <w:tab w:val="right" w:pos="9072"/>
      </w:tabs>
      <w:spacing w:after="360"/>
    </w:pPr>
    <w:rPr>
      <w:b/>
      <w:sz w:val="18"/>
    </w:rPr>
  </w:style>
  <w:style w:type="character" w:customStyle="1" w:styleId="KoptekstChar">
    <w:name w:val="Koptekst Char"/>
    <w:basedOn w:val="Standaardalinea-lettertype"/>
    <w:link w:val="Koptekst"/>
    <w:uiPriority w:val="99"/>
    <w:rsid w:val="0045668E"/>
    <w:rPr>
      <w:rFonts w:ascii="Verdana" w:hAnsi="Verdana"/>
      <w:sz w:val="20"/>
      <w:szCs w:val="20"/>
      <w:lang w:eastAsia="en-US"/>
    </w:rPr>
  </w:style>
  <w:style w:type="paragraph" w:styleId="Datum">
    <w:name w:val="Date"/>
    <w:basedOn w:val="Standaard"/>
    <w:next w:val="Standaard"/>
    <w:link w:val="DatumChar"/>
    <w:uiPriority w:val="99"/>
    <w:rsid w:val="002A0152"/>
    <w:rPr>
      <w:sz w:val="18"/>
    </w:rPr>
  </w:style>
  <w:style w:type="character" w:customStyle="1" w:styleId="DatumChar">
    <w:name w:val="Datum Char"/>
    <w:basedOn w:val="Standaardalinea-lettertype"/>
    <w:link w:val="Datum"/>
    <w:uiPriority w:val="99"/>
    <w:semiHidden/>
    <w:rsid w:val="0045668E"/>
    <w:rPr>
      <w:rFonts w:ascii="Verdana" w:hAnsi="Verdana"/>
      <w:sz w:val="20"/>
      <w:szCs w:val="20"/>
      <w:lang w:eastAsia="en-US"/>
    </w:rPr>
  </w:style>
  <w:style w:type="paragraph" w:customStyle="1" w:styleId="Kopzondernummer">
    <w:name w:val="Kop zonder nummer"/>
    <w:basedOn w:val="Standaard"/>
    <w:next w:val="Standaard"/>
    <w:autoRedefine/>
    <w:uiPriority w:val="99"/>
    <w:rsid w:val="00291F78"/>
    <w:pPr>
      <w:pageBreakBefore/>
      <w:outlineLvl w:val="0"/>
    </w:pPr>
    <w:rPr>
      <w:b/>
      <w:smallCaps/>
      <w:sz w:val="32"/>
    </w:rPr>
  </w:style>
  <w:style w:type="paragraph" w:styleId="Inhopg1">
    <w:name w:val="toc 1"/>
    <w:basedOn w:val="Standaard"/>
    <w:next w:val="Standaard"/>
    <w:autoRedefine/>
    <w:uiPriority w:val="39"/>
    <w:rsid w:val="00153653"/>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566678"/>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99"/>
    <w:rsid w:val="00566678"/>
    <w:pPr>
      <w:tabs>
        <w:tab w:val="left" w:pos="1021"/>
        <w:tab w:val="right" w:leader="dot" w:pos="9060"/>
      </w:tabs>
      <w:spacing w:after="0"/>
      <w:ind w:left="1021" w:hanging="1021"/>
    </w:pPr>
    <w:rPr>
      <w:noProof/>
    </w:rPr>
  </w:style>
  <w:style w:type="paragraph" w:styleId="Inhopg4">
    <w:name w:val="toc 4"/>
    <w:basedOn w:val="Standaard"/>
    <w:next w:val="Standaard"/>
    <w:autoRedefine/>
    <w:uiPriority w:val="99"/>
    <w:rsid w:val="00166BB3"/>
    <w:pPr>
      <w:tabs>
        <w:tab w:val="left" w:pos="1021"/>
        <w:tab w:val="right" w:leader="dot" w:pos="9061"/>
      </w:tabs>
      <w:spacing w:after="0"/>
      <w:ind w:left="1021" w:hanging="1021"/>
    </w:pPr>
    <w:rPr>
      <w:sz w:val="16"/>
    </w:rPr>
  </w:style>
  <w:style w:type="paragraph" w:styleId="Inhopg5">
    <w:name w:val="toc 5"/>
    <w:basedOn w:val="Standaard"/>
    <w:next w:val="Standaard"/>
    <w:autoRedefine/>
    <w:uiPriority w:val="99"/>
    <w:semiHidden/>
    <w:rsid w:val="00B74C34"/>
    <w:pPr>
      <w:tabs>
        <w:tab w:val="right" w:leader="dot" w:pos="9060"/>
      </w:tabs>
      <w:spacing w:after="0"/>
      <w:ind w:left="2042" w:hanging="1021"/>
    </w:pPr>
    <w:rPr>
      <w:noProof/>
    </w:rPr>
  </w:style>
  <w:style w:type="paragraph" w:styleId="Inhopg6">
    <w:name w:val="toc 6"/>
    <w:basedOn w:val="Standaard"/>
    <w:next w:val="Standaard"/>
    <w:autoRedefine/>
    <w:uiPriority w:val="99"/>
    <w:semiHidden/>
    <w:rsid w:val="00B74C34"/>
    <w:pPr>
      <w:tabs>
        <w:tab w:val="right" w:leader="dot" w:pos="9060"/>
      </w:tabs>
      <w:spacing w:after="0"/>
      <w:ind w:left="1021"/>
    </w:pPr>
    <w:rPr>
      <w:noProof/>
    </w:rPr>
  </w:style>
  <w:style w:type="character" w:styleId="Hyperlink">
    <w:name w:val="Hyperlink"/>
    <w:basedOn w:val="Standaardalinea-lettertype"/>
    <w:uiPriority w:val="99"/>
    <w:rsid w:val="00300B4D"/>
    <w:rPr>
      <w:rFonts w:ascii="Verdana" w:hAnsi="Verdana" w:cs="Times New Roman"/>
      <w:color w:val="0000FF"/>
      <w:sz w:val="20"/>
      <w:u w:val="single"/>
    </w:rPr>
  </w:style>
  <w:style w:type="paragraph" w:styleId="Voettekst">
    <w:name w:val="footer"/>
    <w:basedOn w:val="Standaard"/>
    <w:link w:val="VoettekstChar"/>
    <w:uiPriority w:val="99"/>
    <w:rsid w:val="00300B4D"/>
    <w:pPr>
      <w:pBdr>
        <w:top w:val="single" w:sz="4" w:space="1" w:color="auto"/>
      </w:pBdr>
      <w:tabs>
        <w:tab w:val="center" w:pos="4536"/>
        <w:tab w:val="right" w:pos="9072"/>
      </w:tabs>
      <w:spacing w:before="360"/>
    </w:pPr>
    <w:rPr>
      <w:b/>
      <w:sz w:val="18"/>
    </w:rPr>
  </w:style>
  <w:style w:type="character" w:customStyle="1" w:styleId="VoettekstChar">
    <w:name w:val="Voettekst Char"/>
    <w:basedOn w:val="Standaardalinea-lettertype"/>
    <w:link w:val="Voettekst"/>
    <w:uiPriority w:val="99"/>
    <w:semiHidden/>
    <w:rsid w:val="0045668E"/>
    <w:rPr>
      <w:rFonts w:ascii="Verdana" w:hAnsi="Verdana"/>
      <w:sz w:val="20"/>
      <w:szCs w:val="20"/>
      <w:lang w:eastAsia="en-US"/>
    </w:rPr>
  </w:style>
  <w:style w:type="paragraph" w:styleId="Index2">
    <w:name w:val="index 2"/>
    <w:basedOn w:val="Standaard"/>
    <w:next w:val="Standaard"/>
    <w:autoRedefine/>
    <w:uiPriority w:val="99"/>
    <w:semiHidden/>
    <w:rsid w:val="00B74C34"/>
    <w:pPr>
      <w:spacing w:after="0"/>
      <w:ind w:left="442" w:hanging="221"/>
    </w:pPr>
    <w:rPr>
      <w:i/>
    </w:rPr>
  </w:style>
  <w:style w:type="character" w:styleId="Paginanummer">
    <w:name w:val="page number"/>
    <w:basedOn w:val="Standaardalinea-lettertype"/>
    <w:uiPriority w:val="99"/>
    <w:rsid w:val="00300B4D"/>
    <w:rPr>
      <w:rFonts w:ascii="Verdana" w:hAnsi="Verdana" w:cs="Times New Roman"/>
      <w:b/>
      <w:sz w:val="18"/>
    </w:rPr>
  </w:style>
  <w:style w:type="character" w:styleId="Voetnootmarkering">
    <w:name w:val="footnote reference"/>
    <w:basedOn w:val="Standaardalinea-lettertype"/>
    <w:uiPriority w:val="99"/>
    <w:semiHidden/>
    <w:rsid w:val="00B74C34"/>
    <w:rPr>
      <w:rFonts w:ascii="Times New Roman" w:hAnsi="Times New Roman" w:cs="Times New Roman"/>
      <w:sz w:val="20"/>
      <w:vertAlign w:val="superscript"/>
    </w:rPr>
  </w:style>
  <w:style w:type="paragraph" w:styleId="Voetnoottekst">
    <w:name w:val="footnote text"/>
    <w:basedOn w:val="Standaard"/>
    <w:link w:val="VoetnoottekstChar"/>
    <w:uiPriority w:val="99"/>
    <w:semiHidden/>
    <w:rsid w:val="00B74C34"/>
    <w:rPr>
      <w:sz w:val="22"/>
    </w:rPr>
  </w:style>
  <w:style w:type="character" w:customStyle="1" w:styleId="VoetnoottekstChar">
    <w:name w:val="Voetnoottekst Char"/>
    <w:basedOn w:val="Standaardalinea-lettertype"/>
    <w:link w:val="Voetnoottekst"/>
    <w:uiPriority w:val="99"/>
    <w:semiHidden/>
    <w:rsid w:val="0045668E"/>
    <w:rPr>
      <w:rFonts w:ascii="Verdana" w:hAnsi="Verdana"/>
      <w:sz w:val="20"/>
      <w:szCs w:val="20"/>
      <w:lang w:eastAsia="en-US"/>
    </w:rPr>
  </w:style>
  <w:style w:type="paragraph" w:styleId="Bijschrift">
    <w:name w:val="caption"/>
    <w:basedOn w:val="Standaard"/>
    <w:next w:val="Standaard"/>
    <w:uiPriority w:val="99"/>
    <w:qFormat/>
    <w:rsid w:val="00E30870"/>
    <w:pPr>
      <w:keepNext/>
      <w:tabs>
        <w:tab w:val="left" w:pos="1134"/>
      </w:tabs>
      <w:spacing w:after="0"/>
      <w:ind w:left="1701" w:hanging="1701"/>
    </w:pPr>
    <w:rPr>
      <w:bCs/>
      <w:i/>
      <w:sz w:val="18"/>
    </w:rPr>
  </w:style>
  <w:style w:type="paragraph" w:styleId="Plattetekst">
    <w:name w:val="Body Text"/>
    <w:basedOn w:val="Standaard"/>
    <w:link w:val="PlattetekstChar"/>
    <w:uiPriority w:val="99"/>
    <w:rsid w:val="00B74C34"/>
  </w:style>
  <w:style w:type="character" w:customStyle="1" w:styleId="PlattetekstChar">
    <w:name w:val="Platte tekst Char"/>
    <w:basedOn w:val="Standaardalinea-lettertype"/>
    <w:link w:val="Plattetekst"/>
    <w:uiPriority w:val="99"/>
    <w:semiHidden/>
    <w:rsid w:val="0045668E"/>
    <w:rPr>
      <w:rFonts w:ascii="Verdana" w:hAnsi="Verdana"/>
      <w:sz w:val="20"/>
      <w:szCs w:val="20"/>
      <w:lang w:eastAsia="en-US"/>
    </w:rPr>
  </w:style>
  <w:style w:type="paragraph" w:styleId="Index1">
    <w:name w:val="index 1"/>
    <w:basedOn w:val="Standaard"/>
    <w:next w:val="Standaard"/>
    <w:autoRedefine/>
    <w:uiPriority w:val="99"/>
    <w:semiHidden/>
    <w:rsid w:val="00B74C34"/>
    <w:pPr>
      <w:spacing w:after="0"/>
      <w:ind w:left="221" w:hanging="221"/>
    </w:pPr>
  </w:style>
  <w:style w:type="paragraph" w:styleId="Indexkop">
    <w:name w:val="index heading"/>
    <w:basedOn w:val="Standaard"/>
    <w:next w:val="Index1"/>
    <w:uiPriority w:val="99"/>
    <w:semiHidden/>
    <w:rsid w:val="00B74C34"/>
    <w:pPr>
      <w:pageBreakBefore/>
    </w:pPr>
    <w:rPr>
      <w:b/>
      <w:smallCaps/>
      <w:sz w:val="28"/>
    </w:rPr>
  </w:style>
  <w:style w:type="character" w:styleId="GevolgdeHyperlink">
    <w:name w:val="FollowedHyperlink"/>
    <w:basedOn w:val="Standaardalinea-lettertype"/>
    <w:uiPriority w:val="99"/>
    <w:rsid w:val="00300B4D"/>
    <w:rPr>
      <w:rFonts w:ascii="Verdana" w:hAnsi="Verdana" w:cs="Times New Roman"/>
      <w:color w:val="800080"/>
      <w:sz w:val="20"/>
      <w:u w:val="single"/>
    </w:rPr>
  </w:style>
  <w:style w:type="paragraph" w:styleId="Eindnoottekst">
    <w:name w:val="endnote text"/>
    <w:basedOn w:val="Standaard"/>
    <w:link w:val="EindnoottekstChar"/>
    <w:uiPriority w:val="99"/>
    <w:semiHidden/>
    <w:rsid w:val="00B74C34"/>
    <w:rPr>
      <w:sz w:val="22"/>
    </w:rPr>
  </w:style>
  <w:style w:type="character" w:customStyle="1" w:styleId="EindnoottekstChar">
    <w:name w:val="Eindnoottekst Char"/>
    <w:basedOn w:val="Standaardalinea-lettertype"/>
    <w:link w:val="Eindnoottekst"/>
    <w:uiPriority w:val="99"/>
    <w:semiHidden/>
    <w:rsid w:val="0045668E"/>
    <w:rPr>
      <w:rFonts w:ascii="Verdana" w:hAnsi="Verdana"/>
      <w:sz w:val="20"/>
      <w:szCs w:val="20"/>
      <w:lang w:eastAsia="en-US"/>
    </w:rPr>
  </w:style>
  <w:style w:type="character" w:styleId="Eindnootmarkering">
    <w:name w:val="endnote reference"/>
    <w:basedOn w:val="Standaardalinea-lettertype"/>
    <w:uiPriority w:val="99"/>
    <w:semiHidden/>
    <w:rsid w:val="00B74C34"/>
    <w:rPr>
      <w:rFonts w:ascii="Times New Roman" w:hAnsi="Times New Roman" w:cs="Times New Roman"/>
      <w:sz w:val="20"/>
      <w:vertAlign w:val="superscript"/>
    </w:rPr>
  </w:style>
  <w:style w:type="paragraph" w:styleId="Lijstmetafbeeldingen">
    <w:name w:val="table of figures"/>
    <w:basedOn w:val="Standaard"/>
    <w:next w:val="Standaard"/>
    <w:uiPriority w:val="99"/>
    <w:semiHidden/>
    <w:rsid w:val="00B74C34"/>
    <w:pPr>
      <w:spacing w:after="0"/>
      <w:ind w:left="1134" w:hanging="1134"/>
    </w:pPr>
  </w:style>
  <w:style w:type="paragraph" w:styleId="Bronvermelding">
    <w:name w:val="table of authorities"/>
    <w:basedOn w:val="Standaard"/>
    <w:next w:val="Standaard"/>
    <w:uiPriority w:val="99"/>
    <w:semiHidden/>
    <w:rsid w:val="00B74C34"/>
    <w:pPr>
      <w:tabs>
        <w:tab w:val="right" w:pos="2835"/>
        <w:tab w:val="right" w:leader="dot" w:pos="9072"/>
      </w:tabs>
    </w:pPr>
    <w:rPr>
      <w:smallCaps/>
    </w:rPr>
  </w:style>
  <w:style w:type="paragraph" w:styleId="Kopbronvermelding">
    <w:name w:val="toa heading"/>
    <w:basedOn w:val="Standaard"/>
    <w:next w:val="Standaard"/>
    <w:uiPriority w:val="99"/>
    <w:semiHidden/>
    <w:rsid w:val="00B74C34"/>
    <w:pPr>
      <w:pageBreakBefore/>
      <w:outlineLvl w:val="0"/>
    </w:pPr>
    <w:rPr>
      <w:rFonts w:ascii="Arial" w:hAnsi="Arial"/>
      <w:b/>
      <w:smallCaps/>
      <w:sz w:val="28"/>
    </w:rPr>
  </w:style>
  <w:style w:type="paragraph" w:customStyle="1" w:styleId="Standaardopsomming">
    <w:name w:val="Standaard opsomming"/>
    <w:basedOn w:val="Standaard"/>
    <w:uiPriority w:val="99"/>
    <w:rsid w:val="00EC41A1"/>
    <w:pPr>
      <w:numPr>
        <w:numId w:val="3"/>
      </w:numPr>
      <w:spacing w:after="120"/>
      <w:ind w:left="357" w:hanging="357"/>
      <w:contextualSpacing/>
    </w:pPr>
  </w:style>
  <w:style w:type="paragraph" w:customStyle="1" w:styleId="Standaardzonderwitruimte">
    <w:name w:val="Standaard zonder witruimte"/>
    <w:basedOn w:val="Standaard"/>
    <w:next w:val="Standaard"/>
    <w:uiPriority w:val="99"/>
    <w:rsid w:val="005628DD"/>
    <w:pPr>
      <w:spacing w:after="0"/>
    </w:pPr>
  </w:style>
  <w:style w:type="paragraph" w:customStyle="1" w:styleId="Standaardkleinzonderwit">
    <w:name w:val="Standaard klein zonder wit"/>
    <w:basedOn w:val="Datum"/>
    <w:next w:val="Standaard"/>
    <w:uiPriority w:val="99"/>
    <w:rsid w:val="00EF7816"/>
    <w:pPr>
      <w:spacing w:after="0"/>
    </w:pPr>
    <w:rPr>
      <w:sz w:val="16"/>
    </w:rPr>
  </w:style>
  <w:style w:type="paragraph" w:styleId="Index3">
    <w:name w:val="index 3"/>
    <w:basedOn w:val="Standaard"/>
    <w:next w:val="Standaard"/>
    <w:autoRedefine/>
    <w:uiPriority w:val="99"/>
    <w:semiHidden/>
    <w:rsid w:val="00B74C34"/>
    <w:pPr>
      <w:ind w:left="690" w:hanging="230"/>
    </w:pPr>
  </w:style>
  <w:style w:type="paragraph" w:styleId="Index4">
    <w:name w:val="index 4"/>
    <w:basedOn w:val="Standaard"/>
    <w:next w:val="Standaard"/>
    <w:autoRedefine/>
    <w:uiPriority w:val="99"/>
    <w:semiHidden/>
    <w:rsid w:val="00B74C34"/>
    <w:pPr>
      <w:ind w:left="920" w:hanging="230"/>
    </w:pPr>
  </w:style>
  <w:style w:type="paragraph" w:styleId="Index5">
    <w:name w:val="index 5"/>
    <w:basedOn w:val="Standaard"/>
    <w:next w:val="Standaard"/>
    <w:autoRedefine/>
    <w:uiPriority w:val="99"/>
    <w:semiHidden/>
    <w:rsid w:val="00B74C34"/>
    <w:pPr>
      <w:tabs>
        <w:tab w:val="right" w:leader="dot" w:pos="9061"/>
      </w:tabs>
      <w:ind w:left="1021"/>
    </w:pPr>
    <w:rPr>
      <w:noProof/>
    </w:rPr>
  </w:style>
  <w:style w:type="paragraph" w:styleId="Index6">
    <w:name w:val="index 6"/>
    <w:basedOn w:val="Standaard"/>
    <w:next w:val="Standaard"/>
    <w:autoRedefine/>
    <w:uiPriority w:val="99"/>
    <w:semiHidden/>
    <w:rsid w:val="00B74C34"/>
    <w:pPr>
      <w:tabs>
        <w:tab w:val="right" w:leader="dot" w:pos="9061"/>
      </w:tabs>
      <w:ind w:left="1021"/>
    </w:pPr>
  </w:style>
  <w:style w:type="paragraph" w:styleId="Index7">
    <w:name w:val="index 7"/>
    <w:basedOn w:val="Standaard"/>
    <w:next w:val="Standaard"/>
    <w:autoRedefine/>
    <w:uiPriority w:val="99"/>
    <w:semiHidden/>
    <w:rsid w:val="00B74C34"/>
    <w:pPr>
      <w:tabs>
        <w:tab w:val="right" w:leader="dot" w:pos="9061"/>
      </w:tabs>
      <w:ind w:left="1021"/>
    </w:pPr>
  </w:style>
  <w:style w:type="paragraph" w:styleId="Index8">
    <w:name w:val="index 8"/>
    <w:basedOn w:val="Standaard"/>
    <w:next w:val="Standaard"/>
    <w:autoRedefine/>
    <w:uiPriority w:val="99"/>
    <w:semiHidden/>
    <w:rsid w:val="00B74C34"/>
    <w:pPr>
      <w:tabs>
        <w:tab w:val="right" w:leader="dot" w:pos="9061"/>
      </w:tabs>
      <w:ind w:left="1021"/>
    </w:pPr>
  </w:style>
  <w:style w:type="paragraph" w:styleId="Index9">
    <w:name w:val="index 9"/>
    <w:basedOn w:val="Standaard"/>
    <w:next w:val="Standaard"/>
    <w:autoRedefine/>
    <w:uiPriority w:val="99"/>
    <w:semiHidden/>
    <w:rsid w:val="00B74C34"/>
    <w:pPr>
      <w:tabs>
        <w:tab w:val="right" w:leader="dot" w:pos="9061"/>
      </w:tabs>
      <w:ind w:left="1021"/>
    </w:pPr>
    <w:rPr>
      <w:noProof/>
    </w:rPr>
  </w:style>
  <w:style w:type="paragraph" w:styleId="Inhopg8">
    <w:name w:val="toc 8"/>
    <w:basedOn w:val="Standaard"/>
    <w:next w:val="Standaard"/>
    <w:autoRedefine/>
    <w:uiPriority w:val="99"/>
    <w:semiHidden/>
    <w:rsid w:val="00B74C34"/>
    <w:pPr>
      <w:tabs>
        <w:tab w:val="right" w:leader="dot" w:pos="9061"/>
      </w:tabs>
      <w:spacing w:after="0"/>
      <w:ind w:left="1021"/>
    </w:pPr>
    <w:rPr>
      <w:noProof/>
      <w:szCs w:val="24"/>
      <w:lang w:eastAsia="nl-NL"/>
    </w:rPr>
  </w:style>
  <w:style w:type="paragraph" w:styleId="Inhopg9">
    <w:name w:val="toc 9"/>
    <w:basedOn w:val="Standaard"/>
    <w:next w:val="Standaard"/>
    <w:autoRedefine/>
    <w:uiPriority w:val="99"/>
    <w:semiHidden/>
    <w:rsid w:val="00B74C34"/>
    <w:pPr>
      <w:spacing w:after="0"/>
      <w:ind w:left="2042" w:hanging="1021"/>
    </w:pPr>
    <w:rPr>
      <w:szCs w:val="24"/>
      <w:lang w:eastAsia="nl-NL"/>
    </w:rPr>
  </w:style>
  <w:style w:type="paragraph" w:customStyle="1" w:styleId="bronvermelding0">
    <w:name w:val="bronvermelding"/>
    <w:basedOn w:val="Standaard"/>
    <w:next w:val="Standaard"/>
    <w:uiPriority w:val="99"/>
    <w:rsid w:val="00F2518B"/>
    <w:pPr>
      <w:spacing w:after="0"/>
    </w:pPr>
    <w:rPr>
      <w:smallCaps/>
      <w:sz w:val="18"/>
      <w:lang w:val="nl-BE"/>
    </w:rPr>
  </w:style>
  <w:style w:type="paragraph" w:customStyle="1" w:styleId="Kopnietininhoud">
    <w:name w:val="Kop niet in inhoud"/>
    <w:basedOn w:val="Kopzondernummer"/>
    <w:next w:val="Standaard"/>
    <w:uiPriority w:val="99"/>
    <w:rsid w:val="006E5F9F"/>
    <w:rPr>
      <w:lang w:val="nl-BE"/>
    </w:rPr>
  </w:style>
  <w:style w:type="table" w:styleId="Tabelraster">
    <w:name w:val="Table Grid"/>
    <w:basedOn w:val="Standaardtabe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ttetekstinspringen">
    <w:name w:val="Body Text Indent"/>
    <w:basedOn w:val="Standaard"/>
    <w:link w:val="PlattetekstinspringenChar"/>
    <w:uiPriority w:val="99"/>
    <w:rsid w:val="00142C27"/>
    <w:pPr>
      <w:spacing w:after="80"/>
      <w:ind w:left="851"/>
    </w:pPr>
    <w:rPr>
      <w:rFonts w:ascii="Times New Roman" w:hAnsi="Times New Roman"/>
      <w:i/>
      <w:iCs/>
      <w:sz w:val="24"/>
      <w:szCs w:val="24"/>
      <w:lang w:eastAsia="nl-NL"/>
    </w:rPr>
  </w:style>
  <w:style w:type="character" w:customStyle="1" w:styleId="PlattetekstinspringenChar">
    <w:name w:val="Platte tekst inspringen Char"/>
    <w:basedOn w:val="Standaardalinea-lettertype"/>
    <w:link w:val="Plattetekstinspringen"/>
    <w:uiPriority w:val="99"/>
    <w:locked/>
    <w:rsid w:val="00142C27"/>
    <w:rPr>
      <w:rFonts w:cs="Times New Roman"/>
      <w:i/>
      <w:iCs/>
      <w:sz w:val="24"/>
      <w:szCs w:val="24"/>
      <w:lang w:val="nl-NL" w:eastAsia="nl-NL"/>
    </w:rPr>
  </w:style>
  <w:style w:type="paragraph" w:styleId="Lijstalinea">
    <w:name w:val="List Paragraph"/>
    <w:basedOn w:val="Standaard"/>
    <w:uiPriority w:val="99"/>
    <w:qFormat/>
    <w:rsid w:val="00D054F2"/>
    <w:pPr>
      <w:ind w:left="720"/>
      <w:contextualSpacing/>
    </w:pPr>
  </w:style>
  <w:style w:type="character" w:customStyle="1" w:styleId="breadcrumb">
    <w:name w:val="breadcrumb"/>
    <w:basedOn w:val="Standaardalinea-lettertype"/>
    <w:uiPriority w:val="99"/>
    <w:rsid w:val="00B849FF"/>
    <w:rPr>
      <w:rFonts w:cs="Times New Roman"/>
    </w:rPr>
  </w:style>
  <w:style w:type="character" w:customStyle="1" w:styleId="label">
    <w:name w:val="label"/>
    <w:basedOn w:val="Standaardalinea-lettertype"/>
    <w:uiPriority w:val="99"/>
    <w:rsid w:val="00B849FF"/>
    <w:rPr>
      <w:rFonts w:cs="Times New Roman"/>
    </w:rPr>
  </w:style>
  <w:style w:type="character" w:styleId="Verwijzingopmerking">
    <w:name w:val="annotation reference"/>
    <w:basedOn w:val="Standaardalinea-lettertype"/>
    <w:uiPriority w:val="99"/>
    <w:semiHidden/>
    <w:unhideWhenUsed/>
    <w:rsid w:val="003726ED"/>
    <w:rPr>
      <w:sz w:val="16"/>
      <w:szCs w:val="16"/>
    </w:rPr>
  </w:style>
  <w:style w:type="paragraph" w:styleId="Tekstopmerking">
    <w:name w:val="annotation text"/>
    <w:basedOn w:val="Standaard"/>
    <w:link w:val="TekstopmerkingChar"/>
    <w:uiPriority w:val="99"/>
    <w:semiHidden/>
    <w:unhideWhenUsed/>
    <w:rsid w:val="003726ED"/>
  </w:style>
  <w:style w:type="character" w:customStyle="1" w:styleId="TekstopmerkingChar">
    <w:name w:val="Tekst opmerking Char"/>
    <w:basedOn w:val="Standaardalinea-lettertype"/>
    <w:link w:val="Tekstopmerking"/>
    <w:uiPriority w:val="99"/>
    <w:semiHidden/>
    <w:rsid w:val="003726ED"/>
    <w:rPr>
      <w:rFonts w:ascii="Verdana" w:hAnsi="Verdana"/>
      <w:lang w:val="nl-NL" w:eastAsia="en-US"/>
    </w:rPr>
  </w:style>
  <w:style w:type="paragraph" w:styleId="Onderwerpvanopmerking">
    <w:name w:val="annotation subject"/>
    <w:basedOn w:val="Tekstopmerking"/>
    <w:next w:val="Tekstopmerking"/>
    <w:link w:val="OnderwerpvanopmerkingChar"/>
    <w:uiPriority w:val="99"/>
    <w:semiHidden/>
    <w:unhideWhenUsed/>
    <w:rsid w:val="003726ED"/>
    <w:rPr>
      <w:b/>
      <w:bCs/>
    </w:rPr>
  </w:style>
  <w:style w:type="character" w:customStyle="1" w:styleId="OnderwerpvanopmerkingChar">
    <w:name w:val="Onderwerp van opmerking Char"/>
    <w:basedOn w:val="TekstopmerkingChar"/>
    <w:link w:val="Onderwerpvanopmerking"/>
    <w:uiPriority w:val="99"/>
    <w:semiHidden/>
    <w:rsid w:val="003726ED"/>
    <w:rPr>
      <w:rFonts w:ascii="Verdana" w:hAnsi="Verdana"/>
      <w:b/>
      <w:bCs/>
      <w:lang w:val="nl-NL" w:eastAsia="en-US"/>
    </w:rPr>
  </w:style>
  <w:style w:type="paragraph" w:styleId="Ballontekst">
    <w:name w:val="Balloon Text"/>
    <w:basedOn w:val="Standaard"/>
    <w:link w:val="BallontekstChar"/>
    <w:uiPriority w:val="99"/>
    <w:semiHidden/>
    <w:unhideWhenUsed/>
    <w:rsid w:val="003726ED"/>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726ED"/>
    <w:rPr>
      <w:rFonts w:ascii="Tahoma" w:hAnsi="Tahoma" w:cs="Tahoma"/>
      <w:sz w:val="16"/>
      <w:szCs w:val="16"/>
      <w:lang w:val="nl-NL" w:eastAsia="en-US"/>
    </w:rPr>
  </w:style>
  <w:style w:type="paragraph" w:customStyle="1" w:styleId="Cover-titel">
    <w:name w:val="Cover - titel"/>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qFormat/>
    <w:rsid w:val="00492CF1"/>
    <w:rPr>
      <w:rFonts w:ascii="Arial" w:eastAsiaTheme="minorHAnsi" w:hAnsi="Arial" w:cstheme="minorBidi"/>
      <w:color w:val="373737"/>
      <w:sz w:val="18"/>
      <w:szCs w:val="19"/>
      <w:lang w:eastAsia="en-US"/>
    </w:rPr>
  </w:style>
  <w:style w:type="paragraph" w:customStyle="1" w:styleId="Cover-opleiding">
    <w:name w:val="Cover - opleiding"/>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Revisie">
    <w:name w:val="Revision"/>
    <w:hidden/>
    <w:uiPriority w:val="99"/>
    <w:semiHidden/>
    <w:rsid w:val="00424E3D"/>
    <w:rPr>
      <w:rFonts w:ascii="Verdana" w:hAnsi="Verdana"/>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644166984">
          <w:marLeft w:val="504"/>
          <w:marRight w:val="0"/>
          <w:marTop w:val="80"/>
          <w:marBottom w:val="80"/>
          <w:divBdr>
            <w:top w:val="none" w:sz="0" w:space="0" w:color="auto"/>
            <w:left w:val="none" w:sz="0" w:space="0" w:color="auto"/>
            <w:bottom w:val="none" w:sz="0" w:space="0" w:color="auto"/>
            <w:right w:val="none" w:sz="0" w:space="0" w:color="auto"/>
          </w:divBdr>
        </w:div>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613176413">
          <w:marLeft w:val="1138"/>
          <w:marRight w:val="0"/>
          <w:marTop w:val="80"/>
          <w:marBottom w:val="80"/>
          <w:divBdr>
            <w:top w:val="none" w:sz="0" w:space="0" w:color="auto"/>
            <w:left w:val="none" w:sz="0" w:space="0" w:color="auto"/>
            <w:bottom w:val="none" w:sz="0" w:space="0" w:color="auto"/>
            <w:right w:val="none" w:sz="0" w:space="0" w:color="auto"/>
          </w:divBdr>
        </w:div>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sChild>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874729501">
          <w:marLeft w:val="1138"/>
          <w:marRight w:val="0"/>
          <w:marTop w:val="80"/>
          <w:marBottom w:val="80"/>
          <w:divBdr>
            <w:top w:val="none" w:sz="0" w:space="0" w:color="auto"/>
            <w:left w:val="none" w:sz="0" w:space="0" w:color="auto"/>
            <w:bottom w:val="none" w:sz="0" w:space="0" w:color="auto"/>
            <w:right w:val="none" w:sz="0" w:space="0" w:color="auto"/>
          </w:divBdr>
        </w:div>
        <w:div w:id="948782094">
          <w:marLeft w:val="504"/>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212497345">
      <w:bodyDiv w:val="1"/>
      <w:marLeft w:val="0"/>
      <w:marRight w:val="0"/>
      <w:marTop w:val="0"/>
      <w:marBottom w:val="0"/>
      <w:divBdr>
        <w:top w:val="none" w:sz="0" w:space="0" w:color="auto"/>
        <w:left w:val="none" w:sz="0" w:space="0" w:color="auto"/>
        <w:bottom w:val="none" w:sz="0" w:space="0" w:color="auto"/>
        <w:right w:val="none" w:sz="0" w:space="0" w:color="auto"/>
      </w:divBdr>
      <w:divsChild>
        <w:div w:id="230045575">
          <w:marLeft w:val="562"/>
          <w:marRight w:val="0"/>
          <w:marTop w:val="240"/>
          <w:marBottom w:val="40"/>
          <w:divBdr>
            <w:top w:val="none" w:sz="0" w:space="0" w:color="auto"/>
            <w:left w:val="none" w:sz="0" w:space="0" w:color="auto"/>
            <w:bottom w:val="none" w:sz="0" w:space="0" w:color="auto"/>
            <w:right w:val="none" w:sz="0" w:space="0" w:color="auto"/>
          </w:divBdr>
        </w:div>
        <w:div w:id="260531053">
          <w:marLeft w:val="562"/>
          <w:marRight w:val="0"/>
          <w:marTop w:val="240"/>
          <w:marBottom w:val="40"/>
          <w:divBdr>
            <w:top w:val="none" w:sz="0" w:space="0" w:color="auto"/>
            <w:left w:val="none" w:sz="0" w:space="0" w:color="auto"/>
            <w:bottom w:val="none" w:sz="0" w:space="0" w:color="auto"/>
            <w:right w:val="none" w:sz="0" w:space="0" w:color="auto"/>
          </w:divBdr>
        </w:div>
        <w:div w:id="506989412">
          <w:marLeft w:val="562"/>
          <w:marRight w:val="0"/>
          <w:marTop w:val="240"/>
          <w:marBottom w:val="40"/>
          <w:divBdr>
            <w:top w:val="none" w:sz="0" w:space="0" w:color="auto"/>
            <w:left w:val="none" w:sz="0" w:space="0" w:color="auto"/>
            <w:bottom w:val="none" w:sz="0" w:space="0" w:color="auto"/>
            <w:right w:val="none" w:sz="0" w:space="0" w:color="auto"/>
          </w:divBdr>
        </w:div>
        <w:div w:id="1065302006">
          <w:marLeft w:val="562"/>
          <w:marRight w:val="0"/>
          <w:marTop w:val="240"/>
          <w:marBottom w:val="40"/>
          <w:divBdr>
            <w:top w:val="none" w:sz="0" w:space="0" w:color="auto"/>
            <w:left w:val="none" w:sz="0" w:space="0" w:color="auto"/>
            <w:bottom w:val="none" w:sz="0" w:space="0" w:color="auto"/>
            <w:right w:val="none" w:sz="0" w:space="0" w:color="auto"/>
          </w:divBdr>
        </w:div>
        <w:div w:id="1434204821">
          <w:marLeft w:val="562"/>
          <w:marRight w:val="0"/>
          <w:marTop w:val="240"/>
          <w:marBottom w:val="40"/>
          <w:divBdr>
            <w:top w:val="none" w:sz="0" w:space="0" w:color="auto"/>
            <w:left w:val="none" w:sz="0" w:space="0" w:color="auto"/>
            <w:bottom w:val="none" w:sz="0" w:space="0" w:color="auto"/>
            <w:right w:val="none" w:sz="0" w:space="0" w:color="auto"/>
          </w:divBdr>
        </w:div>
        <w:div w:id="1651640954">
          <w:marLeft w:val="562"/>
          <w:marRight w:val="0"/>
          <w:marTop w:val="240"/>
          <w:marBottom w:val="40"/>
          <w:divBdr>
            <w:top w:val="none" w:sz="0" w:space="0" w:color="auto"/>
            <w:left w:val="none" w:sz="0" w:space="0" w:color="auto"/>
            <w:bottom w:val="none" w:sz="0" w:space="0" w:color="auto"/>
            <w:right w:val="none" w:sz="0" w:space="0" w:color="auto"/>
          </w:divBdr>
        </w:div>
      </w:divsChild>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276108213">
          <w:marLeft w:val="1138"/>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1492482608">
          <w:marLeft w:val="504"/>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595674396">
      <w:bodyDiv w:val="1"/>
      <w:marLeft w:val="0"/>
      <w:marRight w:val="0"/>
      <w:marTop w:val="0"/>
      <w:marBottom w:val="0"/>
      <w:divBdr>
        <w:top w:val="none" w:sz="0" w:space="0" w:color="auto"/>
        <w:left w:val="none" w:sz="0" w:space="0" w:color="auto"/>
        <w:bottom w:val="none" w:sz="0" w:space="0" w:color="auto"/>
        <w:right w:val="none" w:sz="0" w:space="0" w:color="auto"/>
      </w:divBdr>
      <w:divsChild>
        <w:div w:id="210581016">
          <w:marLeft w:val="562"/>
          <w:marRight w:val="0"/>
          <w:marTop w:val="240"/>
          <w:marBottom w:val="40"/>
          <w:divBdr>
            <w:top w:val="none" w:sz="0" w:space="0" w:color="auto"/>
            <w:left w:val="none" w:sz="0" w:space="0" w:color="auto"/>
            <w:bottom w:val="none" w:sz="0" w:space="0" w:color="auto"/>
            <w:right w:val="none" w:sz="0" w:space="0" w:color="auto"/>
          </w:divBdr>
        </w:div>
        <w:div w:id="716009142">
          <w:marLeft w:val="562"/>
          <w:marRight w:val="0"/>
          <w:marTop w:val="240"/>
          <w:marBottom w:val="40"/>
          <w:divBdr>
            <w:top w:val="none" w:sz="0" w:space="0" w:color="auto"/>
            <w:left w:val="none" w:sz="0" w:space="0" w:color="auto"/>
            <w:bottom w:val="none" w:sz="0" w:space="0" w:color="auto"/>
            <w:right w:val="none" w:sz="0" w:space="0" w:color="auto"/>
          </w:divBdr>
        </w:div>
        <w:div w:id="785777259">
          <w:marLeft w:val="562"/>
          <w:marRight w:val="0"/>
          <w:marTop w:val="240"/>
          <w:marBottom w:val="40"/>
          <w:divBdr>
            <w:top w:val="none" w:sz="0" w:space="0" w:color="auto"/>
            <w:left w:val="none" w:sz="0" w:space="0" w:color="auto"/>
            <w:bottom w:val="none" w:sz="0" w:space="0" w:color="auto"/>
            <w:right w:val="none" w:sz="0" w:space="0" w:color="auto"/>
          </w:divBdr>
        </w:div>
        <w:div w:id="1255941701">
          <w:marLeft w:val="562"/>
          <w:marRight w:val="0"/>
          <w:marTop w:val="240"/>
          <w:marBottom w:val="40"/>
          <w:divBdr>
            <w:top w:val="none" w:sz="0" w:space="0" w:color="auto"/>
            <w:left w:val="none" w:sz="0" w:space="0" w:color="auto"/>
            <w:bottom w:val="none" w:sz="0" w:space="0" w:color="auto"/>
            <w:right w:val="none" w:sz="0" w:space="0" w:color="auto"/>
          </w:divBdr>
        </w:div>
        <w:div w:id="1644044600">
          <w:marLeft w:val="562"/>
          <w:marRight w:val="0"/>
          <w:marTop w:val="240"/>
          <w:marBottom w:val="40"/>
          <w:divBdr>
            <w:top w:val="none" w:sz="0" w:space="0" w:color="auto"/>
            <w:left w:val="none" w:sz="0" w:space="0" w:color="auto"/>
            <w:bottom w:val="none" w:sz="0" w:space="0" w:color="auto"/>
            <w:right w:val="none" w:sz="0" w:space="0" w:color="auto"/>
          </w:divBdr>
        </w:div>
        <w:div w:id="1742947275">
          <w:marLeft w:val="562"/>
          <w:marRight w:val="0"/>
          <w:marTop w:val="240"/>
          <w:marBottom w:val="40"/>
          <w:divBdr>
            <w:top w:val="none" w:sz="0" w:space="0" w:color="auto"/>
            <w:left w:val="none" w:sz="0" w:space="0" w:color="auto"/>
            <w:bottom w:val="none" w:sz="0" w:space="0" w:color="auto"/>
            <w:right w:val="none" w:sz="0" w:space="0" w:color="auto"/>
          </w:divBdr>
        </w:div>
        <w:div w:id="1893927727">
          <w:marLeft w:val="562"/>
          <w:marRight w:val="0"/>
          <w:marTop w:val="240"/>
          <w:marBottom w:val="4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44062005">
          <w:marLeft w:val="1138"/>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 w:id="890462372">
          <w:marLeft w:val="504"/>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2CAE1-FA72-45B2-94A1-9D40C18E1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WerkstuksjabloonV2.dotx</Template>
  <TotalTime>275</TotalTime>
  <Pages>8</Pages>
  <Words>1424</Words>
  <Characters>7835</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9241</CharactersWithSpaces>
  <SharedDoc>false</SharedDoc>
  <HLinks>
    <vt:vector size="36" baseType="variant">
      <vt:variant>
        <vt:i4>2097166</vt:i4>
      </vt:variant>
      <vt:variant>
        <vt:i4>32</vt:i4>
      </vt:variant>
      <vt:variant>
        <vt:i4>0</vt:i4>
      </vt:variant>
      <vt:variant>
        <vt:i4>5</vt:i4>
      </vt:variant>
      <vt:variant>
        <vt:lpwstr/>
      </vt:variant>
      <vt:variant>
        <vt:lpwstr>_Toc4583211</vt:lpwstr>
      </vt:variant>
      <vt:variant>
        <vt:i4>2097166</vt:i4>
      </vt:variant>
      <vt:variant>
        <vt:i4>26</vt:i4>
      </vt:variant>
      <vt:variant>
        <vt:i4>0</vt:i4>
      </vt:variant>
      <vt:variant>
        <vt:i4>5</vt:i4>
      </vt:variant>
      <vt:variant>
        <vt:lpwstr/>
      </vt:variant>
      <vt:variant>
        <vt:lpwstr>_Toc4583210</vt:lpwstr>
      </vt:variant>
      <vt:variant>
        <vt:i4>2162702</vt:i4>
      </vt:variant>
      <vt:variant>
        <vt:i4>20</vt:i4>
      </vt:variant>
      <vt:variant>
        <vt:i4>0</vt:i4>
      </vt:variant>
      <vt:variant>
        <vt:i4>5</vt:i4>
      </vt:variant>
      <vt:variant>
        <vt:lpwstr/>
      </vt:variant>
      <vt:variant>
        <vt:lpwstr>_Toc4583209</vt:lpwstr>
      </vt:variant>
      <vt:variant>
        <vt:i4>2162702</vt:i4>
      </vt:variant>
      <vt:variant>
        <vt:i4>14</vt:i4>
      </vt:variant>
      <vt:variant>
        <vt:i4>0</vt:i4>
      </vt:variant>
      <vt:variant>
        <vt:i4>5</vt:i4>
      </vt:variant>
      <vt:variant>
        <vt:lpwstr/>
      </vt:variant>
      <vt:variant>
        <vt:lpwstr>_Toc4583208</vt:lpwstr>
      </vt:variant>
      <vt:variant>
        <vt:i4>2162702</vt:i4>
      </vt:variant>
      <vt:variant>
        <vt:i4>8</vt:i4>
      </vt:variant>
      <vt:variant>
        <vt:i4>0</vt:i4>
      </vt:variant>
      <vt:variant>
        <vt:i4>5</vt:i4>
      </vt:variant>
      <vt:variant>
        <vt:lpwstr/>
      </vt:variant>
      <vt:variant>
        <vt:lpwstr>_Toc4583207</vt:lpwstr>
      </vt:variant>
      <vt:variant>
        <vt:i4>2162702</vt:i4>
      </vt:variant>
      <vt:variant>
        <vt:i4>2</vt:i4>
      </vt:variant>
      <vt:variant>
        <vt:i4>0</vt:i4>
      </vt:variant>
      <vt:variant>
        <vt:i4>5</vt:i4>
      </vt:variant>
      <vt:variant>
        <vt:lpwstr/>
      </vt:variant>
      <vt:variant>
        <vt:lpwstr>_Toc4583206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christel</dc:creator>
  <cp:keywords/>
  <cp:lastModifiedBy>Bas Vangheluwe</cp:lastModifiedBy>
  <cp:revision>233</cp:revision>
  <cp:lastPrinted>2001-11-19T10:17:00Z</cp:lastPrinted>
  <dcterms:created xsi:type="dcterms:W3CDTF">2019-03-13T14:39:00Z</dcterms:created>
  <dcterms:modified xsi:type="dcterms:W3CDTF">2019-04-03T11:21:00Z</dcterms:modified>
</cp:coreProperties>
</file>