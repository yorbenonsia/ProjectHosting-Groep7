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Jelien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2172538"/>
      <w:r>
        <w:lastRenderedPageBreak/>
        <w:t>Inhoudstafel</w:t>
      </w:r>
      <w:bookmarkEnd w:id="0"/>
    </w:p>
    <w:p w14:paraId="04B3C77C" w14:textId="10978E01" w:rsidR="0057631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2172538" w:history="1">
        <w:r w:rsidR="00576317" w:rsidRPr="00E70EA2">
          <w:rPr>
            <w:rStyle w:val="Hyperlink"/>
            <w:noProof/>
          </w:rPr>
          <w:t>Inhoudstafel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_Toc2172538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3</w:t>
        </w:r>
        <w:r w:rsidR="00576317">
          <w:rPr>
            <w:noProof/>
            <w:webHidden/>
          </w:rPr>
          <w:fldChar w:fldCharType="end"/>
        </w:r>
      </w:hyperlink>
    </w:p>
    <w:p w14:paraId="7FF89E15" w14:textId="0C266404" w:rsidR="00576317" w:rsidRDefault="005D682D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2172539" w:history="1">
        <w:r w:rsidR="00576317" w:rsidRPr="00E70EA2">
          <w:rPr>
            <w:rStyle w:val="Hyperlink"/>
            <w:noProof/>
          </w:rPr>
          <w:t>1</w:t>
        </w:r>
        <w:r w:rsidR="0057631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noProof/>
          </w:rPr>
          <w:t>Agenda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_Toc2172539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4</w:t>
        </w:r>
        <w:r w:rsidR="00576317">
          <w:rPr>
            <w:noProof/>
            <w:webHidden/>
          </w:rPr>
          <w:fldChar w:fldCharType="end"/>
        </w:r>
      </w:hyperlink>
    </w:p>
    <w:p w14:paraId="7FD59B1D" w14:textId="75942AB4" w:rsidR="00576317" w:rsidRDefault="005D682D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2172540" w:history="1">
        <w:r w:rsidR="00576317" w:rsidRPr="00E70EA2">
          <w:rPr>
            <w:rStyle w:val="Hyperlink"/>
          </w:rPr>
          <w:t>1.1</w:t>
        </w:r>
        <w:r w:rsidR="00576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Vergadering 27/02/2019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_Toc2172540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0ACA1BE" w14:textId="6016A6E3" w:rsidR="00576317" w:rsidRDefault="005D682D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1" w:history="1">
        <w:r w:rsidR="00576317" w:rsidRPr="00E70EA2">
          <w:rPr>
            <w:rStyle w:val="Hyperlink"/>
          </w:rPr>
          <w:t>1.1.1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Vragen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_Toc2172541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39C5D9C1" w14:textId="67B09897" w:rsidR="00576317" w:rsidRDefault="005D682D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2" w:history="1">
        <w:r w:rsidR="00576317" w:rsidRPr="00E70EA2">
          <w:rPr>
            <w:rStyle w:val="Hyperlink"/>
          </w:rPr>
          <w:t>1.1.2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Taken van vandaag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_Toc2172542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63F91E2" w14:textId="28B5CE09" w:rsidR="00576317" w:rsidRDefault="005D682D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3" w:history="1">
        <w:r w:rsidR="00576317" w:rsidRPr="00E70EA2">
          <w:rPr>
            <w:rStyle w:val="Hyperlink"/>
            <w:lang w:val="en-US"/>
          </w:rPr>
          <w:t>1.1.3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Klaar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_Toc2172543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FCC83F5" w14:textId="19DCAC13" w:rsidR="00576317" w:rsidRDefault="005D682D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4" w:history="1">
        <w:r w:rsidR="00576317" w:rsidRPr="00E70EA2">
          <w:rPr>
            <w:rStyle w:val="Hyperlink"/>
            <w:lang w:val="en-US"/>
          </w:rPr>
          <w:t>1.1.4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Volgende dag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_Toc2172544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63EF4DC1" w14:textId="7C489393" w:rsidR="00576317" w:rsidRDefault="005D682D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5" w:history="1">
        <w:r w:rsidR="00576317" w:rsidRPr="00E70EA2">
          <w:rPr>
            <w:rStyle w:val="Hyperlink"/>
            <w:lang w:val="en-US"/>
          </w:rPr>
          <w:t>1.1.5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Thuis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_Toc2172545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7E7A2C4" w14:textId="18014B55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2172539"/>
      <w:r>
        <w:lastRenderedPageBreak/>
        <w:t>Agenda</w:t>
      </w:r>
      <w:bookmarkEnd w:id="1"/>
    </w:p>
    <w:p w14:paraId="73CB8082" w14:textId="588B084B" w:rsidR="008C0D0E" w:rsidRPr="008C0D0E" w:rsidRDefault="007A0035" w:rsidP="008C0D0E">
      <w:pPr>
        <w:pStyle w:val="Kop2"/>
      </w:pPr>
      <w:bookmarkStart w:id="2" w:name="_Toc2172540"/>
      <w:r>
        <w:t xml:space="preserve">Vergadering </w:t>
      </w:r>
      <w:r w:rsidR="00F71024">
        <w:t>20</w:t>
      </w:r>
      <w:r>
        <w:t>/0</w:t>
      </w:r>
      <w:r w:rsidR="00F71024">
        <w:t>5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DC01618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Kybo, Bas, Tom, Jelien</w:t>
      </w:r>
      <w:r w:rsidR="0011414E">
        <w:t>, Yorben</w:t>
      </w:r>
      <w:r w:rsidR="00F71024">
        <w:t>, Davy, Milan</w:t>
      </w:r>
    </w:p>
    <w:p w14:paraId="75ADEE84" w14:textId="46F321EF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95231D">
        <w:t>Jelien</w:t>
      </w:r>
    </w:p>
    <w:p w14:paraId="7A25760D" w14:textId="1C5099F9" w:rsidR="0000113D" w:rsidRPr="007A0035" w:rsidRDefault="00E412BA" w:rsidP="00F71024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4250DB7B" w:rsidR="00424212" w:rsidRDefault="00DB2FA9" w:rsidP="00424212">
      <w:pPr>
        <w:pStyle w:val="Kop3"/>
      </w:pPr>
      <w:bookmarkStart w:id="3" w:name="_Toc2172541"/>
      <w:r>
        <w:t>Vragen</w:t>
      </w:r>
      <w:bookmarkEnd w:id="3"/>
    </w:p>
    <w:p w14:paraId="3300C3F8" w14:textId="4478597E" w:rsidR="00BC05BD" w:rsidRPr="00BC05BD" w:rsidRDefault="0042162F" w:rsidP="00BC05BD">
      <w:r>
        <w:t xml:space="preserve">Post </w:t>
      </w:r>
      <w:proofErr w:type="spellStart"/>
      <w:r>
        <w:t>mortem</w:t>
      </w:r>
      <w:proofErr w:type="spellEnd"/>
      <w:r>
        <w:t xml:space="preserve"> template vragen aan </w:t>
      </w:r>
      <w:proofErr w:type="spellStart"/>
      <w:r>
        <w:t>Gunnix</w:t>
      </w:r>
      <w:proofErr w:type="spellEnd"/>
    </w:p>
    <w:p w14:paraId="5D25CB3F" w14:textId="3F6AC31B" w:rsidR="009761F0" w:rsidRDefault="009761F0" w:rsidP="009761F0">
      <w:pPr>
        <w:pStyle w:val="Kop3"/>
      </w:pPr>
      <w:r>
        <w:t>Stand van zaken</w:t>
      </w:r>
    </w:p>
    <w:p w14:paraId="7DCBBD9E" w14:textId="5B2FA359" w:rsidR="00BC05BD" w:rsidRPr="00BC05BD" w:rsidRDefault="00BC05BD" w:rsidP="00BC05BD"/>
    <w:p w14:paraId="47E7A2CA" w14:textId="24269BBB" w:rsidR="008F571F" w:rsidRDefault="002078D4" w:rsidP="00DB2FA9">
      <w:pPr>
        <w:pStyle w:val="Kop3"/>
      </w:pPr>
      <w:bookmarkStart w:id="4" w:name="_Toc2172542"/>
      <w:r>
        <w:t>Taken van vandaag</w:t>
      </w:r>
      <w:bookmarkEnd w:id="4"/>
    </w:p>
    <w:p w14:paraId="7831210F" w14:textId="78E56274" w:rsidR="00D41D4C" w:rsidRDefault="00D41D4C" w:rsidP="00D41D4C">
      <w:pPr>
        <w:pStyle w:val="Lijstalinea"/>
        <w:numPr>
          <w:ilvl w:val="0"/>
          <w:numId w:val="27"/>
        </w:numPr>
      </w:pPr>
      <w:r>
        <w:t xml:space="preserve">Documentatie </w:t>
      </w:r>
      <w:r w:rsidR="00E5046B">
        <w:t>aanpassen/opmaken</w:t>
      </w:r>
    </w:p>
    <w:p w14:paraId="0EBD402E" w14:textId="3739D4DB" w:rsid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Jelien</w:t>
      </w:r>
    </w:p>
    <w:p w14:paraId="253AFB6F" w14:textId="72BEBD58" w:rsidR="0000113D" w:rsidRDefault="00BC00BB" w:rsidP="0000113D">
      <w:pPr>
        <w:pStyle w:val="Lijstalinea"/>
        <w:numPr>
          <w:ilvl w:val="0"/>
          <w:numId w:val="27"/>
        </w:numPr>
      </w:pPr>
      <w:r>
        <w:t xml:space="preserve">Tutorial </w:t>
      </w:r>
      <w:r w:rsidR="00E5046B">
        <w:t>Os Ticket</w:t>
      </w:r>
    </w:p>
    <w:p w14:paraId="62CC8D7D" w14:textId="1EFCC5F2" w:rsidR="0000113D" w:rsidRP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5C5CEF24" w14:textId="2B4512FE" w:rsidR="0000113D" w:rsidRDefault="00E5046B" w:rsidP="0000113D">
      <w:pPr>
        <w:pStyle w:val="Lijstalinea"/>
        <w:numPr>
          <w:ilvl w:val="0"/>
          <w:numId w:val="27"/>
        </w:numPr>
      </w:pPr>
      <w:r>
        <w:t xml:space="preserve">Tutorial </w:t>
      </w:r>
      <w:proofErr w:type="spellStart"/>
      <w:r>
        <w:t>Zabbix</w:t>
      </w:r>
      <w:proofErr w:type="spellEnd"/>
    </w:p>
    <w:p w14:paraId="744F2625" w14:textId="19884B11" w:rsidR="0000113D" w:rsidRPr="00141944" w:rsidRDefault="00E5046B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</w:t>
      </w:r>
    </w:p>
    <w:p w14:paraId="1B775321" w14:textId="57850E89" w:rsidR="0000113D" w:rsidRDefault="00447AA7" w:rsidP="0000113D">
      <w:pPr>
        <w:pStyle w:val="Lijstalinea"/>
        <w:numPr>
          <w:ilvl w:val="0"/>
          <w:numId w:val="27"/>
        </w:numPr>
      </w:pPr>
      <w:r>
        <w:t xml:space="preserve">Tutorial </w:t>
      </w:r>
      <w:proofErr w:type="spellStart"/>
      <w:r>
        <w:t>Varn</w:t>
      </w:r>
      <w:r w:rsidR="00560518">
        <w:t>i</w:t>
      </w:r>
      <w:r>
        <w:t>sh</w:t>
      </w:r>
      <w:proofErr w:type="spellEnd"/>
    </w:p>
    <w:p w14:paraId="4BBCCBDD" w14:textId="42E092B7" w:rsidR="0000113D" w:rsidRDefault="00447AA7" w:rsidP="0000113D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</w:p>
    <w:p w14:paraId="6319C632" w14:textId="43771419" w:rsidR="00E5046B" w:rsidRDefault="00447AA7" w:rsidP="00E5046B">
      <w:pPr>
        <w:pStyle w:val="Lijstalinea"/>
        <w:numPr>
          <w:ilvl w:val="0"/>
          <w:numId w:val="27"/>
        </w:numPr>
      </w:pPr>
      <w:r>
        <w:t>Improviseren</w:t>
      </w:r>
    </w:p>
    <w:p w14:paraId="6ED54507" w14:textId="4A4ADBF2" w:rsidR="00E5046B" w:rsidRDefault="00447AA7" w:rsidP="00E5046B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Yorben</w:t>
      </w:r>
    </w:p>
    <w:p w14:paraId="4636DD98" w14:textId="0E8809C5" w:rsidR="00447AA7" w:rsidRDefault="00BC00BB" w:rsidP="00447AA7">
      <w:pPr>
        <w:pStyle w:val="Lijstalinea"/>
        <w:numPr>
          <w:ilvl w:val="0"/>
          <w:numId w:val="27"/>
        </w:numPr>
      </w:pPr>
      <w:r>
        <w:t>Tutorial backup</w:t>
      </w:r>
    </w:p>
    <w:p w14:paraId="41DFD993" w14:textId="76DB2979" w:rsidR="00447AA7" w:rsidRDefault="00447AA7" w:rsidP="00447AA7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34E4BD17" w14:textId="77777777" w:rsidR="00447AA7" w:rsidRDefault="00447AA7" w:rsidP="00E5046B">
      <w:pPr>
        <w:pStyle w:val="Lijstalinea"/>
        <w:rPr>
          <w:i/>
          <w:color w:val="1F497D" w:themeColor="text2"/>
        </w:rPr>
      </w:pPr>
      <w:bookmarkStart w:id="5" w:name="_GoBack"/>
      <w:bookmarkEnd w:id="5"/>
    </w:p>
    <w:p w14:paraId="73B9428C" w14:textId="6FE901DC" w:rsidR="0000113D" w:rsidRPr="00AF19A8" w:rsidRDefault="0000113D" w:rsidP="00AF19A8">
      <w:pPr>
        <w:rPr>
          <w:i/>
          <w:color w:val="1F497D" w:themeColor="text2"/>
        </w:rPr>
      </w:pPr>
    </w:p>
    <w:p w14:paraId="09BD1233" w14:textId="663E8D59" w:rsidR="004F1383" w:rsidRDefault="00E412BA" w:rsidP="004F1383">
      <w:pPr>
        <w:pStyle w:val="Kop3"/>
        <w:rPr>
          <w:lang w:val="en-US"/>
        </w:rPr>
      </w:pPr>
      <w:bookmarkStart w:id="6" w:name="_Toc2172543"/>
      <w:proofErr w:type="spellStart"/>
      <w:r>
        <w:rPr>
          <w:lang w:val="en-US"/>
        </w:rPr>
        <w:t>Klaar</w:t>
      </w:r>
      <w:bookmarkEnd w:id="6"/>
      <w:proofErr w:type="spellEnd"/>
    </w:p>
    <w:p w14:paraId="08C175EA" w14:textId="5A38E16D" w:rsidR="00BC05BD" w:rsidRPr="00BC05BD" w:rsidRDefault="00BC00BB" w:rsidP="00BC05BD">
      <w:pPr>
        <w:rPr>
          <w:lang w:val="en-US"/>
        </w:rPr>
      </w:pP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stand van </w:t>
      </w:r>
      <w:proofErr w:type="spellStart"/>
      <w:r>
        <w:rPr>
          <w:lang w:val="en-US"/>
        </w:rPr>
        <w:t>zaken</w:t>
      </w:r>
      <w:proofErr w:type="spellEnd"/>
    </w:p>
    <w:p w14:paraId="77856C5C" w14:textId="68AA3FF3" w:rsidR="00722AEA" w:rsidRDefault="00722AEA" w:rsidP="00722AEA">
      <w:pPr>
        <w:pStyle w:val="Kop3"/>
        <w:rPr>
          <w:lang w:val="en-US"/>
        </w:rPr>
      </w:pPr>
      <w:bookmarkStart w:id="7" w:name="_Toc2172544"/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bookmarkEnd w:id="7"/>
      <w:r w:rsidR="00CB1C9B">
        <w:rPr>
          <w:lang w:val="en-US"/>
        </w:rPr>
        <w:t>week</w:t>
      </w:r>
    </w:p>
    <w:p w14:paraId="0E92AC69" w14:textId="77777777" w:rsidR="00CB1C9B" w:rsidRPr="00CB1C9B" w:rsidRDefault="00CB1C9B" w:rsidP="00CB1C9B">
      <w:pPr>
        <w:rPr>
          <w:lang w:val="en-US"/>
        </w:rPr>
      </w:pPr>
    </w:p>
    <w:p w14:paraId="2B60C005" w14:textId="1ECE2A36" w:rsidR="00210ABB" w:rsidRDefault="00722AEA" w:rsidP="00044943">
      <w:pPr>
        <w:pStyle w:val="Kop3"/>
        <w:rPr>
          <w:lang w:val="en-US"/>
        </w:rPr>
      </w:pPr>
      <w:bookmarkStart w:id="8" w:name="_Toc2172545"/>
      <w:proofErr w:type="spellStart"/>
      <w:r>
        <w:rPr>
          <w:lang w:val="en-US"/>
        </w:rPr>
        <w:t>Thuis</w:t>
      </w:r>
      <w:bookmarkEnd w:id="8"/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434AE" w14:textId="77777777" w:rsidR="005D682D" w:rsidRDefault="005D682D">
      <w:r>
        <w:separator/>
      </w:r>
    </w:p>
  </w:endnote>
  <w:endnote w:type="continuationSeparator" w:id="0">
    <w:p w14:paraId="3BD6DFF4" w14:textId="77777777" w:rsidR="005D682D" w:rsidRDefault="005D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7CDCA" w14:textId="77777777" w:rsidR="005D682D" w:rsidRDefault="005D682D">
      <w:r>
        <w:separator/>
      </w:r>
    </w:p>
  </w:footnote>
  <w:footnote w:type="continuationSeparator" w:id="0">
    <w:p w14:paraId="323BF0B0" w14:textId="77777777" w:rsidR="005D682D" w:rsidRDefault="005D6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113D"/>
    <w:rsid w:val="000038A7"/>
    <w:rsid w:val="000054A8"/>
    <w:rsid w:val="00005B96"/>
    <w:rsid w:val="00017CAF"/>
    <w:rsid w:val="000401AF"/>
    <w:rsid w:val="00042542"/>
    <w:rsid w:val="00044943"/>
    <w:rsid w:val="00072B74"/>
    <w:rsid w:val="00076C2A"/>
    <w:rsid w:val="000A6012"/>
    <w:rsid w:val="000B44E9"/>
    <w:rsid w:val="000D2AD8"/>
    <w:rsid w:val="000E0FA0"/>
    <w:rsid w:val="000F4EC8"/>
    <w:rsid w:val="0011414E"/>
    <w:rsid w:val="0012336F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E351F"/>
    <w:rsid w:val="00300B4D"/>
    <w:rsid w:val="003A63F2"/>
    <w:rsid w:val="003E1ABE"/>
    <w:rsid w:val="003E5B84"/>
    <w:rsid w:val="0042162F"/>
    <w:rsid w:val="00424212"/>
    <w:rsid w:val="004434F9"/>
    <w:rsid w:val="00447AA7"/>
    <w:rsid w:val="004963F4"/>
    <w:rsid w:val="004C2172"/>
    <w:rsid w:val="004F1383"/>
    <w:rsid w:val="00535E9E"/>
    <w:rsid w:val="00560518"/>
    <w:rsid w:val="00561C1D"/>
    <w:rsid w:val="005628DD"/>
    <w:rsid w:val="00566678"/>
    <w:rsid w:val="00576317"/>
    <w:rsid w:val="005863CC"/>
    <w:rsid w:val="005A6BB0"/>
    <w:rsid w:val="005C5535"/>
    <w:rsid w:val="005D682D"/>
    <w:rsid w:val="00611922"/>
    <w:rsid w:val="00617173"/>
    <w:rsid w:val="00624151"/>
    <w:rsid w:val="00637D9D"/>
    <w:rsid w:val="00650176"/>
    <w:rsid w:val="00652404"/>
    <w:rsid w:val="006575E2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D64E5"/>
    <w:rsid w:val="008E1BAC"/>
    <w:rsid w:val="008E455B"/>
    <w:rsid w:val="008F175F"/>
    <w:rsid w:val="008F571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77E95"/>
    <w:rsid w:val="00AA7E40"/>
    <w:rsid w:val="00AC3271"/>
    <w:rsid w:val="00AF19A8"/>
    <w:rsid w:val="00AF48C9"/>
    <w:rsid w:val="00B47C29"/>
    <w:rsid w:val="00B74C34"/>
    <w:rsid w:val="00B916E8"/>
    <w:rsid w:val="00B971F0"/>
    <w:rsid w:val="00BA692D"/>
    <w:rsid w:val="00BC00BB"/>
    <w:rsid w:val="00BC05BD"/>
    <w:rsid w:val="00BE65FE"/>
    <w:rsid w:val="00C0100E"/>
    <w:rsid w:val="00C10052"/>
    <w:rsid w:val="00C132D1"/>
    <w:rsid w:val="00C60A45"/>
    <w:rsid w:val="00C97EFB"/>
    <w:rsid w:val="00CA3FEE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046B"/>
    <w:rsid w:val="00E5642E"/>
    <w:rsid w:val="00E66630"/>
    <w:rsid w:val="00EB3E41"/>
    <w:rsid w:val="00EB75B0"/>
    <w:rsid w:val="00EB7D2D"/>
    <w:rsid w:val="00EC41A1"/>
    <w:rsid w:val="00ED3186"/>
    <w:rsid w:val="00EE4B50"/>
    <w:rsid w:val="00EF7816"/>
    <w:rsid w:val="00F2518B"/>
    <w:rsid w:val="00F26BB6"/>
    <w:rsid w:val="00F57F7F"/>
    <w:rsid w:val="00F71024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66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1232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Bas Vangheluwe</cp:lastModifiedBy>
  <cp:revision>82</cp:revision>
  <cp:lastPrinted>2001-11-19T09:17:00Z</cp:lastPrinted>
  <dcterms:created xsi:type="dcterms:W3CDTF">2017-01-24T16:29:00Z</dcterms:created>
  <dcterms:modified xsi:type="dcterms:W3CDTF">2019-05-22T15:34:00Z</dcterms:modified>
</cp:coreProperties>
</file>