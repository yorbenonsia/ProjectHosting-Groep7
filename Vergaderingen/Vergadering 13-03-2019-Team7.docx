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14:paraId="47E7A29F" w14:textId="77777777" w:rsidTr="00836A35">
        <w:trPr>
          <w:trHeight w:hRule="exact" w:val="6804"/>
        </w:trPr>
        <w:tc>
          <w:tcPr>
            <w:tcW w:w="8901" w:type="dxa"/>
            <w:gridSpan w:val="2"/>
          </w:tcPr>
          <w:p w14:paraId="47E7A29E" w14:textId="77777777" w:rsidR="008F571F" w:rsidRPr="003467A3" w:rsidRDefault="008F571F" w:rsidP="00B006D5"/>
        </w:tc>
      </w:tr>
      <w:tr w:rsidR="008F571F" w:rsidRPr="003467A3" w14:paraId="47E7A2A2" w14:textId="77777777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47E7A2A0" w14:textId="4FAE5E1D" w:rsidR="008F571F" w:rsidRPr="009B3755" w:rsidRDefault="00946BB0" w:rsidP="00B006D5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>Agenda</w:t>
            </w:r>
          </w:p>
          <w:p w14:paraId="47E7A2A1" w14:textId="7EE7F36A" w:rsidR="008F571F" w:rsidRPr="009B3755" w:rsidRDefault="00946BB0" w:rsidP="00B006D5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 xml:space="preserve">Project </w:t>
            </w:r>
            <w:r w:rsidR="00EC38F1">
              <w:rPr>
                <w:b w:val="0"/>
                <w:szCs w:val="36"/>
              </w:rPr>
              <w:t>Hosting</w:t>
            </w:r>
            <w:r>
              <w:rPr>
                <w:b w:val="0"/>
                <w:szCs w:val="36"/>
              </w:rPr>
              <w:t xml:space="preserve"> Team 7</w:t>
            </w:r>
          </w:p>
        </w:tc>
      </w:tr>
      <w:tr w:rsidR="008F571F" w:rsidRPr="00D23087" w14:paraId="47E7A2A7" w14:textId="7777777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14:paraId="47E7A2A3" w14:textId="6F7506DA" w:rsidR="008F571F" w:rsidRPr="00EB7D2D" w:rsidRDefault="00042542" w:rsidP="00B006D5">
            <w:pPr>
              <w:pStyle w:val="Cover-namen"/>
              <w:rPr>
                <w:color w:val="F04C25"/>
                <w:szCs w:val="18"/>
                <w:lang w:val="en-US"/>
              </w:rPr>
            </w:pPr>
            <w:r w:rsidRPr="00EB7D2D">
              <w:rPr>
                <w:b/>
                <w:color w:val="F04C25"/>
                <w:szCs w:val="18"/>
                <w:lang w:val="en-US"/>
              </w:rPr>
              <w:t xml:space="preserve">Tom, Bas, </w:t>
            </w:r>
            <w:proofErr w:type="spellStart"/>
            <w:r w:rsidRPr="00EB7D2D">
              <w:rPr>
                <w:b/>
                <w:color w:val="F04C25"/>
                <w:szCs w:val="18"/>
                <w:lang w:val="en-US"/>
              </w:rPr>
              <w:t>Kybo</w:t>
            </w:r>
            <w:proofErr w:type="spellEnd"/>
            <w:r w:rsidRPr="00EB7D2D">
              <w:rPr>
                <w:b/>
                <w:color w:val="F04C25"/>
                <w:szCs w:val="18"/>
                <w:lang w:val="en-US"/>
              </w:rPr>
              <w:t xml:space="preserve">, Milan, </w:t>
            </w:r>
            <w:proofErr w:type="spellStart"/>
            <w:r w:rsidRPr="00EB7D2D">
              <w:rPr>
                <w:b/>
                <w:color w:val="F04C25"/>
                <w:szCs w:val="18"/>
                <w:lang w:val="en-US"/>
              </w:rPr>
              <w:t>Jelien</w:t>
            </w:r>
            <w:proofErr w:type="spellEnd"/>
            <w:r w:rsidRPr="00EB7D2D">
              <w:rPr>
                <w:b/>
                <w:color w:val="F04C25"/>
                <w:szCs w:val="18"/>
                <w:lang w:val="en-US"/>
              </w:rPr>
              <w:t xml:space="preserve">, </w:t>
            </w:r>
            <w:proofErr w:type="spellStart"/>
            <w:r w:rsidR="00EB7D2D" w:rsidRPr="00EB7D2D">
              <w:rPr>
                <w:b/>
                <w:color w:val="F04C25"/>
                <w:szCs w:val="18"/>
                <w:lang w:val="en-US"/>
              </w:rPr>
              <w:t>Yor</w:t>
            </w:r>
            <w:r w:rsidR="00EB7D2D">
              <w:rPr>
                <w:b/>
                <w:color w:val="F04C25"/>
                <w:szCs w:val="18"/>
                <w:lang w:val="en-US"/>
              </w:rPr>
              <w:t>ben</w:t>
            </w:r>
            <w:proofErr w:type="spellEnd"/>
            <w:r w:rsidR="006D294B">
              <w:rPr>
                <w:b/>
                <w:color w:val="F04C25"/>
                <w:szCs w:val="18"/>
                <w:lang w:val="en-US"/>
              </w:rPr>
              <w:t>, Davy</w:t>
            </w:r>
          </w:p>
          <w:p w14:paraId="47E7A2A4" w14:textId="77777777" w:rsidR="008F571F" w:rsidRPr="00EB7D2D" w:rsidRDefault="008F571F" w:rsidP="00B006D5">
            <w:pPr>
              <w:pStyle w:val="Cover-namen"/>
              <w:rPr>
                <w:szCs w:val="18"/>
                <w:lang w:val="en-US"/>
              </w:rPr>
            </w:pPr>
            <w:bookmarkStart w:id="0" w:name="_GoBack"/>
            <w:bookmarkEnd w:id="0"/>
          </w:p>
        </w:tc>
        <w:tc>
          <w:tcPr>
            <w:tcW w:w="4857" w:type="dxa"/>
            <w:vAlign w:val="bottom"/>
          </w:tcPr>
          <w:p w14:paraId="47E7A2A5" w14:textId="61457C05" w:rsidR="008F571F" w:rsidRPr="0002748F" w:rsidRDefault="00260821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 xml:space="preserve">IT </w:t>
            </w:r>
            <w:proofErr w:type="spellStart"/>
            <w:r>
              <w:rPr>
                <w:lang w:val="nl-BE"/>
              </w:rPr>
              <w:t>Factory</w:t>
            </w:r>
            <w:proofErr w:type="spellEnd"/>
            <w:r>
              <w:rPr>
                <w:lang w:val="nl-BE"/>
              </w:rPr>
              <w:t xml:space="preserve"> - </w:t>
            </w:r>
            <w:r w:rsidR="00EC38F1">
              <w:rPr>
                <w:lang w:val="nl-BE"/>
              </w:rPr>
              <w:t>CCS</w:t>
            </w:r>
          </w:p>
          <w:p w14:paraId="47E7A2A6" w14:textId="77777777"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14:paraId="47E7A2AA" w14:textId="77777777" w:rsidTr="00836A35">
        <w:tc>
          <w:tcPr>
            <w:tcW w:w="4044" w:type="dxa"/>
            <w:vMerge/>
          </w:tcPr>
          <w:p w14:paraId="47E7A2A8" w14:textId="77777777"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14:paraId="47E7A2A9" w14:textId="77777777"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14:paraId="47E7A2AE" w14:textId="77777777" w:rsidTr="00836A35">
        <w:tc>
          <w:tcPr>
            <w:tcW w:w="4044" w:type="dxa"/>
            <w:vMerge/>
          </w:tcPr>
          <w:p w14:paraId="47E7A2AB" w14:textId="77777777"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14:paraId="47E7A2AC" w14:textId="77777777" w:rsidR="008F571F" w:rsidRPr="003467A3" w:rsidRDefault="008F571F" w:rsidP="00B006D5">
            <w:pPr>
              <w:pStyle w:val="Cover-academiejaarcampus"/>
            </w:pPr>
          </w:p>
          <w:p w14:paraId="47E7A2AD" w14:textId="77777777"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14:paraId="47E7A2AF" w14:textId="41B3A97A" w:rsidR="008F571F" w:rsidRPr="00646989" w:rsidRDefault="008F571F" w:rsidP="008F571F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47E7A2DD" wp14:editId="47E7A2DE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7A2B0" w14:textId="77777777" w:rsidR="008F571F" w:rsidRDefault="008F571F" w:rsidP="00CB02C4">
      <w:pPr>
        <w:pStyle w:val="Kopzondernummer"/>
        <w:sectPr w:rsidR="008F571F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47E7A2B1" w14:textId="77777777" w:rsidR="002E351F" w:rsidRDefault="002E351F" w:rsidP="00CB02C4">
      <w:pPr>
        <w:pStyle w:val="Kopzondernummer"/>
      </w:pPr>
      <w:bookmarkStart w:id="1" w:name="_Toc3373148"/>
      <w:r>
        <w:lastRenderedPageBreak/>
        <w:t>Inhoudstafel</w:t>
      </w:r>
      <w:bookmarkEnd w:id="1"/>
    </w:p>
    <w:p w14:paraId="2A4D9982" w14:textId="7DE04A3B" w:rsidR="00FD6827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3373148" w:history="1">
        <w:r w:rsidR="00FD6827" w:rsidRPr="00424197">
          <w:rPr>
            <w:rStyle w:val="Hyperlink"/>
            <w:noProof/>
          </w:rPr>
          <w:t>Inhoudstafel</w:t>
        </w:r>
        <w:r w:rsidR="00FD6827">
          <w:rPr>
            <w:noProof/>
            <w:webHidden/>
          </w:rPr>
          <w:tab/>
        </w:r>
        <w:r w:rsidR="00FD6827">
          <w:rPr>
            <w:noProof/>
            <w:webHidden/>
          </w:rPr>
          <w:fldChar w:fldCharType="begin"/>
        </w:r>
        <w:r w:rsidR="00FD6827">
          <w:rPr>
            <w:noProof/>
            <w:webHidden/>
          </w:rPr>
          <w:instrText xml:space="preserve"> PAGEREF _Toc3373148 \h </w:instrText>
        </w:r>
        <w:r w:rsidR="00FD6827">
          <w:rPr>
            <w:noProof/>
            <w:webHidden/>
          </w:rPr>
        </w:r>
        <w:r w:rsidR="00FD6827">
          <w:rPr>
            <w:noProof/>
            <w:webHidden/>
          </w:rPr>
          <w:fldChar w:fldCharType="separate"/>
        </w:r>
        <w:r w:rsidR="00FD6827">
          <w:rPr>
            <w:noProof/>
            <w:webHidden/>
          </w:rPr>
          <w:t>3</w:t>
        </w:r>
        <w:r w:rsidR="00FD6827">
          <w:rPr>
            <w:noProof/>
            <w:webHidden/>
          </w:rPr>
          <w:fldChar w:fldCharType="end"/>
        </w:r>
      </w:hyperlink>
    </w:p>
    <w:p w14:paraId="7E06CA5E" w14:textId="2BAF876B" w:rsidR="00FD6827" w:rsidRDefault="00E20260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73149" w:history="1">
        <w:r w:rsidR="00FD6827" w:rsidRPr="00424197">
          <w:rPr>
            <w:rStyle w:val="Hyperlink"/>
            <w:noProof/>
          </w:rPr>
          <w:t>1</w:t>
        </w:r>
        <w:r w:rsidR="00FD682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D6827" w:rsidRPr="00424197">
          <w:rPr>
            <w:rStyle w:val="Hyperlink"/>
            <w:noProof/>
          </w:rPr>
          <w:t>Agenda</w:t>
        </w:r>
        <w:r w:rsidR="00FD6827">
          <w:rPr>
            <w:noProof/>
            <w:webHidden/>
          </w:rPr>
          <w:tab/>
        </w:r>
        <w:r w:rsidR="00FD6827">
          <w:rPr>
            <w:noProof/>
            <w:webHidden/>
          </w:rPr>
          <w:fldChar w:fldCharType="begin"/>
        </w:r>
        <w:r w:rsidR="00FD6827">
          <w:rPr>
            <w:noProof/>
            <w:webHidden/>
          </w:rPr>
          <w:instrText xml:space="preserve"> PAGEREF _Toc3373149 \h </w:instrText>
        </w:r>
        <w:r w:rsidR="00FD6827">
          <w:rPr>
            <w:noProof/>
            <w:webHidden/>
          </w:rPr>
        </w:r>
        <w:r w:rsidR="00FD6827">
          <w:rPr>
            <w:noProof/>
            <w:webHidden/>
          </w:rPr>
          <w:fldChar w:fldCharType="separate"/>
        </w:r>
        <w:r w:rsidR="00FD6827">
          <w:rPr>
            <w:noProof/>
            <w:webHidden/>
          </w:rPr>
          <w:t>4</w:t>
        </w:r>
        <w:r w:rsidR="00FD6827">
          <w:rPr>
            <w:noProof/>
            <w:webHidden/>
          </w:rPr>
          <w:fldChar w:fldCharType="end"/>
        </w:r>
      </w:hyperlink>
    </w:p>
    <w:p w14:paraId="658E768D" w14:textId="5DE5A185" w:rsidR="00FD6827" w:rsidRDefault="00E20260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373150" w:history="1">
        <w:r w:rsidR="00FD6827" w:rsidRPr="00424197">
          <w:rPr>
            <w:rStyle w:val="Hyperlink"/>
          </w:rPr>
          <w:t>1.1</w:t>
        </w:r>
        <w:r w:rsidR="00FD682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D6827" w:rsidRPr="00424197">
          <w:rPr>
            <w:rStyle w:val="Hyperlink"/>
          </w:rPr>
          <w:t>Vergadering 13/03/2019</w:t>
        </w:r>
        <w:r w:rsidR="00FD6827">
          <w:rPr>
            <w:webHidden/>
          </w:rPr>
          <w:tab/>
        </w:r>
        <w:r w:rsidR="00FD6827">
          <w:rPr>
            <w:webHidden/>
          </w:rPr>
          <w:fldChar w:fldCharType="begin"/>
        </w:r>
        <w:r w:rsidR="00FD6827">
          <w:rPr>
            <w:webHidden/>
          </w:rPr>
          <w:instrText xml:space="preserve"> PAGEREF _Toc3373150 \h </w:instrText>
        </w:r>
        <w:r w:rsidR="00FD6827">
          <w:rPr>
            <w:webHidden/>
          </w:rPr>
        </w:r>
        <w:r w:rsidR="00FD6827">
          <w:rPr>
            <w:webHidden/>
          </w:rPr>
          <w:fldChar w:fldCharType="separate"/>
        </w:r>
        <w:r w:rsidR="00FD6827">
          <w:rPr>
            <w:webHidden/>
          </w:rPr>
          <w:t>4</w:t>
        </w:r>
        <w:r w:rsidR="00FD6827">
          <w:rPr>
            <w:webHidden/>
          </w:rPr>
          <w:fldChar w:fldCharType="end"/>
        </w:r>
      </w:hyperlink>
    </w:p>
    <w:p w14:paraId="2566E98C" w14:textId="426426A0" w:rsidR="00FD6827" w:rsidRDefault="00E20260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3373151" w:history="1">
        <w:r w:rsidR="00FD6827" w:rsidRPr="00424197">
          <w:rPr>
            <w:rStyle w:val="Hyperlink"/>
          </w:rPr>
          <w:t>1.1.1</w:t>
        </w:r>
        <w:r w:rsidR="00FD682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D6827" w:rsidRPr="00424197">
          <w:rPr>
            <w:rStyle w:val="Hyperlink"/>
          </w:rPr>
          <w:t>Vragen</w:t>
        </w:r>
        <w:r w:rsidR="00FD6827">
          <w:rPr>
            <w:webHidden/>
          </w:rPr>
          <w:tab/>
        </w:r>
        <w:r w:rsidR="00FD6827">
          <w:rPr>
            <w:webHidden/>
          </w:rPr>
          <w:fldChar w:fldCharType="begin"/>
        </w:r>
        <w:r w:rsidR="00FD6827">
          <w:rPr>
            <w:webHidden/>
          </w:rPr>
          <w:instrText xml:space="preserve"> PAGEREF _Toc3373151 \h </w:instrText>
        </w:r>
        <w:r w:rsidR="00FD6827">
          <w:rPr>
            <w:webHidden/>
          </w:rPr>
        </w:r>
        <w:r w:rsidR="00FD6827">
          <w:rPr>
            <w:webHidden/>
          </w:rPr>
          <w:fldChar w:fldCharType="separate"/>
        </w:r>
        <w:r w:rsidR="00FD6827">
          <w:rPr>
            <w:webHidden/>
          </w:rPr>
          <w:t>4</w:t>
        </w:r>
        <w:r w:rsidR="00FD6827">
          <w:rPr>
            <w:webHidden/>
          </w:rPr>
          <w:fldChar w:fldCharType="end"/>
        </w:r>
      </w:hyperlink>
    </w:p>
    <w:p w14:paraId="781A7008" w14:textId="6DF7E21F" w:rsidR="00FD6827" w:rsidRDefault="00E20260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3373152" w:history="1">
        <w:r w:rsidR="00FD6827" w:rsidRPr="00424197">
          <w:rPr>
            <w:rStyle w:val="Hyperlink"/>
          </w:rPr>
          <w:t>1.1.2</w:t>
        </w:r>
        <w:r w:rsidR="00FD682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D6827" w:rsidRPr="00424197">
          <w:rPr>
            <w:rStyle w:val="Hyperlink"/>
          </w:rPr>
          <w:t>Taken van vandaag</w:t>
        </w:r>
        <w:r w:rsidR="00FD6827">
          <w:rPr>
            <w:webHidden/>
          </w:rPr>
          <w:tab/>
        </w:r>
        <w:r w:rsidR="00FD6827">
          <w:rPr>
            <w:webHidden/>
          </w:rPr>
          <w:fldChar w:fldCharType="begin"/>
        </w:r>
        <w:r w:rsidR="00FD6827">
          <w:rPr>
            <w:webHidden/>
          </w:rPr>
          <w:instrText xml:space="preserve"> PAGEREF _Toc3373152 \h </w:instrText>
        </w:r>
        <w:r w:rsidR="00FD6827">
          <w:rPr>
            <w:webHidden/>
          </w:rPr>
        </w:r>
        <w:r w:rsidR="00FD6827">
          <w:rPr>
            <w:webHidden/>
          </w:rPr>
          <w:fldChar w:fldCharType="separate"/>
        </w:r>
        <w:r w:rsidR="00FD6827">
          <w:rPr>
            <w:webHidden/>
          </w:rPr>
          <w:t>4</w:t>
        </w:r>
        <w:r w:rsidR="00FD6827">
          <w:rPr>
            <w:webHidden/>
          </w:rPr>
          <w:fldChar w:fldCharType="end"/>
        </w:r>
      </w:hyperlink>
    </w:p>
    <w:p w14:paraId="2948CA62" w14:textId="3ECC6A99" w:rsidR="00FD6827" w:rsidRDefault="00E20260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3373153" w:history="1">
        <w:r w:rsidR="00FD6827" w:rsidRPr="00424197">
          <w:rPr>
            <w:rStyle w:val="Hyperlink"/>
            <w:lang w:val="en-US"/>
          </w:rPr>
          <w:t>1.1.3</w:t>
        </w:r>
        <w:r w:rsidR="00FD682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D6827" w:rsidRPr="00424197">
          <w:rPr>
            <w:rStyle w:val="Hyperlink"/>
            <w:lang w:val="en-US"/>
          </w:rPr>
          <w:t>Klaar</w:t>
        </w:r>
        <w:r w:rsidR="00FD6827">
          <w:rPr>
            <w:webHidden/>
          </w:rPr>
          <w:tab/>
        </w:r>
        <w:r w:rsidR="00FD6827">
          <w:rPr>
            <w:webHidden/>
          </w:rPr>
          <w:fldChar w:fldCharType="begin"/>
        </w:r>
        <w:r w:rsidR="00FD6827">
          <w:rPr>
            <w:webHidden/>
          </w:rPr>
          <w:instrText xml:space="preserve"> PAGEREF _Toc3373153 \h </w:instrText>
        </w:r>
        <w:r w:rsidR="00FD6827">
          <w:rPr>
            <w:webHidden/>
          </w:rPr>
        </w:r>
        <w:r w:rsidR="00FD6827">
          <w:rPr>
            <w:webHidden/>
          </w:rPr>
          <w:fldChar w:fldCharType="separate"/>
        </w:r>
        <w:r w:rsidR="00FD6827">
          <w:rPr>
            <w:webHidden/>
          </w:rPr>
          <w:t>4</w:t>
        </w:r>
        <w:r w:rsidR="00FD6827">
          <w:rPr>
            <w:webHidden/>
          </w:rPr>
          <w:fldChar w:fldCharType="end"/>
        </w:r>
      </w:hyperlink>
    </w:p>
    <w:p w14:paraId="6888E598" w14:textId="061787BF" w:rsidR="00FD6827" w:rsidRDefault="00E20260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3373154" w:history="1">
        <w:r w:rsidR="00FD6827" w:rsidRPr="00424197">
          <w:rPr>
            <w:rStyle w:val="Hyperlink"/>
            <w:lang w:val="en-US"/>
          </w:rPr>
          <w:t>1.1.4</w:t>
        </w:r>
        <w:r w:rsidR="00FD682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D6827" w:rsidRPr="00424197">
          <w:rPr>
            <w:rStyle w:val="Hyperlink"/>
            <w:lang w:val="en-US"/>
          </w:rPr>
          <w:t>Volgende dag</w:t>
        </w:r>
        <w:r w:rsidR="00FD6827">
          <w:rPr>
            <w:webHidden/>
          </w:rPr>
          <w:tab/>
        </w:r>
        <w:r w:rsidR="00FD6827">
          <w:rPr>
            <w:webHidden/>
          </w:rPr>
          <w:fldChar w:fldCharType="begin"/>
        </w:r>
        <w:r w:rsidR="00FD6827">
          <w:rPr>
            <w:webHidden/>
          </w:rPr>
          <w:instrText xml:space="preserve"> PAGEREF _Toc3373154 \h </w:instrText>
        </w:r>
        <w:r w:rsidR="00FD6827">
          <w:rPr>
            <w:webHidden/>
          </w:rPr>
        </w:r>
        <w:r w:rsidR="00FD6827">
          <w:rPr>
            <w:webHidden/>
          </w:rPr>
          <w:fldChar w:fldCharType="separate"/>
        </w:r>
        <w:r w:rsidR="00FD6827">
          <w:rPr>
            <w:webHidden/>
          </w:rPr>
          <w:t>4</w:t>
        </w:r>
        <w:r w:rsidR="00FD6827">
          <w:rPr>
            <w:webHidden/>
          </w:rPr>
          <w:fldChar w:fldCharType="end"/>
        </w:r>
      </w:hyperlink>
    </w:p>
    <w:p w14:paraId="66DCE9CF" w14:textId="0978AB91" w:rsidR="00FD6827" w:rsidRDefault="00E20260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3373155" w:history="1">
        <w:r w:rsidR="00FD6827" w:rsidRPr="00424197">
          <w:rPr>
            <w:rStyle w:val="Hyperlink"/>
            <w:lang w:val="en-US"/>
          </w:rPr>
          <w:t>1.1.5</w:t>
        </w:r>
        <w:r w:rsidR="00FD682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D6827" w:rsidRPr="00424197">
          <w:rPr>
            <w:rStyle w:val="Hyperlink"/>
            <w:lang w:val="en-US"/>
          </w:rPr>
          <w:t>Thuis</w:t>
        </w:r>
        <w:r w:rsidR="00FD6827">
          <w:rPr>
            <w:webHidden/>
          </w:rPr>
          <w:tab/>
        </w:r>
        <w:r w:rsidR="00FD6827">
          <w:rPr>
            <w:webHidden/>
          </w:rPr>
          <w:fldChar w:fldCharType="begin"/>
        </w:r>
        <w:r w:rsidR="00FD6827">
          <w:rPr>
            <w:webHidden/>
          </w:rPr>
          <w:instrText xml:space="preserve"> PAGEREF _Toc3373155 \h </w:instrText>
        </w:r>
        <w:r w:rsidR="00FD6827">
          <w:rPr>
            <w:webHidden/>
          </w:rPr>
        </w:r>
        <w:r w:rsidR="00FD6827">
          <w:rPr>
            <w:webHidden/>
          </w:rPr>
          <w:fldChar w:fldCharType="separate"/>
        </w:r>
        <w:r w:rsidR="00FD6827">
          <w:rPr>
            <w:webHidden/>
          </w:rPr>
          <w:t>4</w:t>
        </w:r>
        <w:r w:rsidR="00FD6827">
          <w:rPr>
            <w:webHidden/>
          </w:rPr>
          <w:fldChar w:fldCharType="end"/>
        </w:r>
      </w:hyperlink>
    </w:p>
    <w:p w14:paraId="47E7A2C4" w14:textId="43478888" w:rsidR="00E66630" w:rsidRDefault="007C498C" w:rsidP="002E351F">
      <w:r>
        <w:fldChar w:fldCharType="end"/>
      </w:r>
    </w:p>
    <w:p w14:paraId="47E7A2C5" w14:textId="77777777" w:rsidR="00E66630" w:rsidRDefault="00E66630">
      <w:pPr>
        <w:spacing w:after="0"/>
      </w:pPr>
      <w:r>
        <w:br w:type="page"/>
      </w:r>
    </w:p>
    <w:p w14:paraId="47E7A2C6" w14:textId="702E2089" w:rsidR="002E351F" w:rsidRDefault="00042542" w:rsidP="008F571F">
      <w:pPr>
        <w:pStyle w:val="Kop1"/>
      </w:pPr>
      <w:bookmarkStart w:id="2" w:name="_Toc3373149"/>
      <w:r>
        <w:lastRenderedPageBreak/>
        <w:t>Agenda</w:t>
      </w:r>
      <w:bookmarkEnd w:id="2"/>
    </w:p>
    <w:p w14:paraId="73CB8082" w14:textId="40C73AB7" w:rsidR="008C0D0E" w:rsidRPr="008C0D0E" w:rsidRDefault="007A0035" w:rsidP="008C0D0E">
      <w:pPr>
        <w:pStyle w:val="Kop2"/>
      </w:pPr>
      <w:bookmarkStart w:id="3" w:name="_Toc3373150"/>
      <w:r>
        <w:t xml:space="preserve">Vergadering </w:t>
      </w:r>
      <w:r w:rsidR="00FD6827">
        <w:t>13/03</w:t>
      </w:r>
      <w:r>
        <w:t>/2019</w:t>
      </w:r>
      <w:bookmarkEnd w:id="3"/>
    </w:p>
    <w:p w14:paraId="3F7BF109" w14:textId="12D529E1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Projectleider</w:t>
      </w:r>
      <w:r>
        <w:t>:</w:t>
      </w:r>
      <w:r>
        <w:tab/>
      </w:r>
      <w:r w:rsidR="00F57F7F">
        <w:t>Tom</w:t>
      </w:r>
    </w:p>
    <w:p w14:paraId="460BA76F" w14:textId="480CDC86" w:rsidR="00E412BA" w:rsidRPr="00EC38F1" w:rsidRDefault="00E412BA" w:rsidP="007A0035">
      <w:pPr>
        <w:rPr>
          <w:lang w:val="en-US"/>
        </w:rPr>
      </w:pPr>
      <w:proofErr w:type="spellStart"/>
      <w:r w:rsidRPr="00EC38F1">
        <w:rPr>
          <w:rFonts w:asciiTheme="majorHAnsi" w:hAnsiTheme="majorHAnsi"/>
          <w:b/>
          <w:color w:val="244061" w:themeColor="accent1" w:themeShade="80"/>
          <w:lang w:val="en-US"/>
        </w:rPr>
        <w:t>Deelnemers</w:t>
      </w:r>
      <w:proofErr w:type="spellEnd"/>
      <w:r w:rsidRPr="00EC38F1">
        <w:rPr>
          <w:lang w:val="en-US"/>
        </w:rPr>
        <w:t xml:space="preserve">: </w:t>
      </w:r>
      <w:r w:rsidR="00F57F7F" w:rsidRPr="00EC38F1">
        <w:rPr>
          <w:lang w:val="en-US"/>
        </w:rPr>
        <w:tab/>
      </w:r>
      <w:r w:rsidRPr="00EC38F1">
        <w:rPr>
          <w:lang w:val="en-US"/>
        </w:rPr>
        <w:t xml:space="preserve">Davy, Milan, </w:t>
      </w:r>
      <w:proofErr w:type="spellStart"/>
      <w:r w:rsidRPr="00EC38F1">
        <w:rPr>
          <w:lang w:val="en-US"/>
        </w:rPr>
        <w:t>Kybo</w:t>
      </w:r>
      <w:proofErr w:type="spellEnd"/>
      <w:r w:rsidRPr="00EC38F1">
        <w:rPr>
          <w:lang w:val="en-US"/>
        </w:rPr>
        <w:t xml:space="preserve">, Bas, Tom, </w:t>
      </w:r>
      <w:proofErr w:type="spellStart"/>
      <w:r w:rsidRPr="00EC38F1">
        <w:rPr>
          <w:lang w:val="en-US"/>
        </w:rPr>
        <w:t>Jelien</w:t>
      </w:r>
      <w:proofErr w:type="spellEnd"/>
      <w:r w:rsidR="0011414E" w:rsidRPr="00EC38F1">
        <w:rPr>
          <w:lang w:val="en-US"/>
        </w:rPr>
        <w:t xml:space="preserve">, </w:t>
      </w:r>
      <w:proofErr w:type="spellStart"/>
      <w:r w:rsidR="0011414E" w:rsidRPr="00EC38F1">
        <w:rPr>
          <w:lang w:val="en-US"/>
        </w:rPr>
        <w:t>Yorben</w:t>
      </w:r>
      <w:proofErr w:type="spellEnd"/>
    </w:p>
    <w:p w14:paraId="75ADEE84" w14:textId="653CE698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Voorzitter</w:t>
      </w:r>
      <w:r>
        <w:t xml:space="preserve">: </w:t>
      </w:r>
      <w:r w:rsidR="00611922">
        <w:tab/>
      </w:r>
      <w:proofErr w:type="spellStart"/>
      <w:r w:rsidR="00F57F7F">
        <w:t>Kybo</w:t>
      </w:r>
      <w:proofErr w:type="spellEnd"/>
    </w:p>
    <w:p w14:paraId="7AFECBE3" w14:textId="34392872" w:rsidR="00E412BA" w:rsidRPr="007A0035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Notulist</w:t>
      </w:r>
      <w:r>
        <w:t xml:space="preserve">: </w:t>
      </w:r>
      <w:r w:rsidR="00611922">
        <w:tab/>
      </w:r>
      <w:r w:rsidR="00FD6827">
        <w:t>Jelien</w:t>
      </w:r>
    </w:p>
    <w:p w14:paraId="47E7A2C8" w14:textId="18EB06ED" w:rsidR="00424212" w:rsidRDefault="00DB2FA9" w:rsidP="00424212">
      <w:pPr>
        <w:pStyle w:val="Kop3"/>
      </w:pPr>
      <w:bookmarkStart w:id="4" w:name="_Toc3373151"/>
      <w:r>
        <w:t>Vragen</w:t>
      </w:r>
      <w:bookmarkEnd w:id="4"/>
    </w:p>
    <w:p w14:paraId="0B757995" w14:textId="35241D85" w:rsidR="00210ABB" w:rsidRPr="00210ABB" w:rsidRDefault="00772943" w:rsidP="00210ABB">
      <w:pPr>
        <w:ind w:left="708"/>
      </w:pPr>
      <w:r>
        <w:t>HOE, WIE, WAT, WAAR, WANNEER, WAAROM</w:t>
      </w:r>
    </w:p>
    <w:p w14:paraId="47E7A2CA" w14:textId="24269BBB" w:rsidR="008F571F" w:rsidRDefault="002078D4" w:rsidP="00DB2FA9">
      <w:pPr>
        <w:pStyle w:val="Kop3"/>
      </w:pPr>
      <w:bookmarkStart w:id="5" w:name="_Toc3373152"/>
      <w:r>
        <w:t>Taken van vandaag</w:t>
      </w:r>
      <w:bookmarkEnd w:id="5"/>
    </w:p>
    <w:p w14:paraId="7831210F" w14:textId="0E31B086" w:rsidR="00D41D4C" w:rsidRDefault="00D41D4C" w:rsidP="00D41D4C">
      <w:pPr>
        <w:pStyle w:val="Lijstalinea"/>
        <w:numPr>
          <w:ilvl w:val="0"/>
          <w:numId w:val="27"/>
        </w:numPr>
      </w:pPr>
      <w:r>
        <w:t>Documentatie toevoegen aan verslag</w:t>
      </w:r>
    </w:p>
    <w:p w14:paraId="234DB9CE" w14:textId="101952D3" w:rsidR="00D41D4C" w:rsidRPr="0097791C" w:rsidRDefault="00D41D4C" w:rsidP="00D41D4C">
      <w:pPr>
        <w:pStyle w:val="Lijstalinea"/>
        <w:rPr>
          <w:i/>
          <w:color w:val="1F497D" w:themeColor="text2"/>
        </w:rPr>
      </w:pPr>
      <w:r w:rsidRPr="0097791C">
        <w:rPr>
          <w:i/>
          <w:color w:val="1F497D" w:themeColor="text2"/>
        </w:rPr>
        <w:t>Iedereen</w:t>
      </w:r>
    </w:p>
    <w:p w14:paraId="140ABD6A" w14:textId="47EC1CAA" w:rsidR="00624151" w:rsidRDefault="006575E2" w:rsidP="00624151">
      <w:pPr>
        <w:pStyle w:val="Lijstalinea"/>
        <w:numPr>
          <w:ilvl w:val="0"/>
          <w:numId w:val="27"/>
        </w:numPr>
      </w:pPr>
      <w:r>
        <w:t>Opzoekwerk</w:t>
      </w:r>
    </w:p>
    <w:p w14:paraId="30A17635" w14:textId="77777777" w:rsidR="001A052A" w:rsidRPr="001A052A" w:rsidRDefault="006575E2" w:rsidP="001A052A">
      <w:pPr>
        <w:pStyle w:val="Lijstalinea"/>
      </w:pPr>
      <w:r>
        <w:rPr>
          <w:i/>
          <w:color w:val="1F497D" w:themeColor="text2"/>
        </w:rPr>
        <w:t>Iedereen</w:t>
      </w:r>
    </w:p>
    <w:p w14:paraId="74FFA6D0" w14:textId="28A52472" w:rsidR="001A052A" w:rsidRDefault="002C329C" w:rsidP="001A052A">
      <w:pPr>
        <w:pStyle w:val="Lijstalinea"/>
        <w:numPr>
          <w:ilvl w:val="0"/>
          <w:numId w:val="27"/>
        </w:numPr>
      </w:pPr>
      <w:r>
        <w:t>Software nakijken (evt. veranderen)</w:t>
      </w:r>
    </w:p>
    <w:p w14:paraId="48148644" w14:textId="79BFDC75" w:rsidR="006575E2" w:rsidRDefault="001A052A" w:rsidP="007213F4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Iedereen</w:t>
      </w:r>
    </w:p>
    <w:p w14:paraId="5B7138AD" w14:textId="4A9F4153" w:rsidR="00EE7E74" w:rsidRDefault="00EE7E74" w:rsidP="00EE7E74">
      <w:pPr>
        <w:pStyle w:val="Lijstalinea"/>
        <w:numPr>
          <w:ilvl w:val="0"/>
          <w:numId w:val="27"/>
        </w:numPr>
      </w:pPr>
      <w:proofErr w:type="spellStart"/>
      <w:r>
        <w:t>Trello</w:t>
      </w:r>
      <w:proofErr w:type="spellEnd"/>
    </w:p>
    <w:p w14:paraId="21982D99" w14:textId="0890E1CD" w:rsidR="00EE7E74" w:rsidRDefault="00EE7E74" w:rsidP="00EE7E74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Jelien</w:t>
      </w:r>
    </w:p>
    <w:p w14:paraId="7A5AC816" w14:textId="30A76EAF" w:rsidR="00EE7E74" w:rsidRDefault="00EE7E74" w:rsidP="00EE7E74">
      <w:pPr>
        <w:pStyle w:val="Lijstalinea"/>
        <w:numPr>
          <w:ilvl w:val="0"/>
          <w:numId w:val="27"/>
        </w:numPr>
      </w:pPr>
      <w:r>
        <w:t>Planning opstellen</w:t>
      </w:r>
    </w:p>
    <w:p w14:paraId="3933268D" w14:textId="078DCEEE" w:rsidR="00EE7E74" w:rsidRPr="00EE7E74" w:rsidRDefault="00EE7E74" w:rsidP="00EE7E74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Bas, Jelien</w:t>
      </w:r>
    </w:p>
    <w:p w14:paraId="50796053" w14:textId="77777777" w:rsidR="00EE7E74" w:rsidRPr="007213F4" w:rsidRDefault="00EE7E74" w:rsidP="007213F4">
      <w:pPr>
        <w:pStyle w:val="Lijstalinea"/>
        <w:rPr>
          <w:i/>
          <w:color w:val="1F497D" w:themeColor="text2"/>
        </w:rPr>
      </w:pPr>
    </w:p>
    <w:p w14:paraId="09BD1233" w14:textId="010851CE" w:rsidR="004F1383" w:rsidRDefault="00E412BA" w:rsidP="004F1383">
      <w:pPr>
        <w:pStyle w:val="Kop3"/>
        <w:rPr>
          <w:lang w:val="en-US"/>
        </w:rPr>
      </w:pPr>
      <w:bookmarkStart w:id="6" w:name="_Toc3373153"/>
      <w:proofErr w:type="spellStart"/>
      <w:r>
        <w:rPr>
          <w:lang w:val="en-US"/>
        </w:rPr>
        <w:t>Klaar</w:t>
      </w:r>
      <w:bookmarkEnd w:id="6"/>
      <w:proofErr w:type="spellEnd"/>
    </w:p>
    <w:p w14:paraId="3736FE0A" w14:textId="107622F4" w:rsidR="004F1383" w:rsidRPr="004F1383" w:rsidRDefault="007213F4" w:rsidP="004F1383">
      <w:pPr>
        <w:ind w:left="708"/>
        <w:rPr>
          <w:lang w:val="en-US"/>
        </w:rPr>
      </w:pPr>
      <w:proofErr w:type="spellStart"/>
      <w:r>
        <w:rPr>
          <w:lang w:val="en-US"/>
        </w:rPr>
        <w:t>Presentatie</w:t>
      </w:r>
      <w:proofErr w:type="spellEnd"/>
    </w:p>
    <w:p w14:paraId="77856C5C" w14:textId="06598609" w:rsidR="00722AEA" w:rsidRDefault="00722AEA" w:rsidP="00722AEA">
      <w:pPr>
        <w:pStyle w:val="Kop3"/>
        <w:rPr>
          <w:lang w:val="en-US"/>
        </w:rPr>
      </w:pPr>
      <w:bookmarkStart w:id="7" w:name="_Toc3373154"/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</w:t>
      </w:r>
      <w:bookmarkEnd w:id="7"/>
      <w:proofErr w:type="spellEnd"/>
    </w:p>
    <w:p w14:paraId="3377BFC4" w14:textId="77777777" w:rsidR="001A052A" w:rsidRPr="001A052A" w:rsidRDefault="001A052A" w:rsidP="001A052A">
      <w:pPr>
        <w:rPr>
          <w:lang w:val="en-US"/>
        </w:rPr>
      </w:pPr>
    </w:p>
    <w:p w14:paraId="47E7A2DB" w14:textId="752BC63B" w:rsidR="008F571F" w:rsidRDefault="00722AEA" w:rsidP="00210ABB">
      <w:pPr>
        <w:pStyle w:val="Kop3"/>
        <w:rPr>
          <w:lang w:val="en-US"/>
        </w:rPr>
      </w:pPr>
      <w:bookmarkStart w:id="8" w:name="_Toc3373155"/>
      <w:proofErr w:type="spellStart"/>
      <w:r>
        <w:rPr>
          <w:lang w:val="en-US"/>
        </w:rPr>
        <w:t>Thuis</w:t>
      </w:r>
      <w:bookmarkEnd w:id="8"/>
      <w:proofErr w:type="spellEnd"/>
    </w:p>
    <w:p w14:paraId="2B60C005" w14:textId="2CAEFB5B" w:rsidR="00210ABB" w:rsidRPr="00210ABB" w:rsidRDefault="00210ABB" w:rsidP="00210ABB">
      <w:pPr>
        <w:ind w:left="708"/>
        <w:rPr>
          <w:lang w:val="en-US"/>
        </w:rPr>
      </w:pPr>
    </w:p>
    <w:sectPr w:rsidR="00210ABB" w:rsidRPr="00210ABB" w:rsidSect="008F571F">
      <w:headerReference w:type="default" r:id="rId13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7AC3E" w14:textId="77777777" w:rsidR="00E20260" w:rsidRDefault="00E20260">
      <w:r>
        <w:separator/>
      </w:r>
    </w:p>
  </w:endnote>
  <w:endnote w:type="continuationSeparator" w:id="0">
    <w:p w14:paraId="4227DD82" w14:textId="77777777" w:rsidR="00E20260" w:rsidRDefault="00E2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5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7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B0F44" w14:textId="77777777" w:rsidR="00E20260" w:rsidRDefault="00E20260">
      <w:r>
        <w:separator/>
      </w:r>
    </w:p>
  </w:footnote>
  <w:footnote w:type="continuationSeparator" w:id="0">
    <w:p w14:paraId="5633CAF4" w14:textId="77777777" w:rsidR="00E20260" w:rsidRDefault="00E20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3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4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6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8" w14:textId="77777777"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260821">
      <w:rPr>
        <w:noProof/>
        <w:sz w:val="16"/>
        <w:szCs w:val="16"/>
      </w:rPr>
      <w:t>3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3E34D56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7" w15:restartNumberingAfterBreak="0">
    <w:nsid w:val="1A444DBA"/>
    <w:multiLevelType w:val="hybridMultilevel"/>
    <w:tmpl w:val="3BC20D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63AD5"/>
    <w:multiLevelType w:val="hybridMultilevel"/>
    <w:tmpl w:val="7C0683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E6A33A0"/>
    <w:multiLevelType w:val="hybridMultilevel"/>
    <w:tmpl w:val="2632B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7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9185C4A"/>
    <w:multiLevelType w:val="hybridMultilevel"/>
    <w:tmpl w:val="3AC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13"/>
  </w:num>
  <w:num w:numId="5">
    <w:abstractNumId w:val="19"/>
  </w:num>
  <w:num w:numId="6">
    <w:abstractNumId w:val="2"/>
  </w:num>
  <w:num w:numId="7">
    <w:abstractNumId w:val="16"/>
  </w:num>
  <w:num w:numId="8">
    <w:abstractNumId w:val="19"/>
  </w:num>
  <w:num w:numId="9">
    <w:abstractNumId w:val="3"/>
  </w:num>
  <w:num w:numId="10">
    <w:abstractNumId w:val="18"/>
  </w:num>
  <w:num w:numId="11">
    <w:abstractNumId w:val="24"/>
  </w:num>
  <w:num w:numId="12">
    <w:abstractNumId w:val="20"/>
  </w:num>
  <w:num w:numId="13">
    <w:abstractNumId w:val="10"/>
  </w:num>
  <w:num w:numId="14">
    <w:abstractNumId w:val="8"/>
  </w:num>
  <w:num w:numId="15">
    <w:abstractNumId w:val="6"/>
  </w:num>
  <w:num w:numId="16">
    <w:abstractNumId w:val="6"/>
  </w:num>
  <w:num w:numId="17">
    <w:abstractNumId w:val="15"/>
  </w:num>
  <w:num w:numId="18">
    <w:abstractNumId w:val="4"/>
  </w:num>
  <w:num w:numId="19">
    <w:abstractNumId w:val="21"/>
  </w:num>
  <w:num w:numId="20">
    <w:abstractNumId w:val="22"/>
  </w:num>
  <w:num w:numId="21">
    <w:abstractNumId w:val="5"/>
  </w:num>
  <w:num w:numId="22">
    <w:abstractNumId w:val="11"/>
  </w:num>
  <w:num w:numId="23">
    <w:abstractNumId w:val="1"/>
  </w:num>
  <w:num w:numId="24">
    <w:abstractNumId w:val="14"/>
  </w:num>
  <w:num w:numId="25">
    <w:abstractNumId w:val="7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1E"/>
    <w:rsid w:val="000038A7"/>
    <w:rsid w:val="000054A8"/>
    <w:rsid w:val="00005B96"/>
    <w:rsid w:val="00017CAF"/>
    <w:rsid w:val="00042542"/>
    <w:rsid w:val="00072B74"/>
    <w:rsid w:val="00076C2A"/>
    <w:rsid w:val="000A6012"/>
    <w:rsid w:val="000D2AD8"/>
    <w:rsid w:val="000E0FA0"/>
    <w:rsid w:val="000F4EC8"/>
    <w:rsid w:val="0011414E"/>
    <w:rsid w:val="00133D7F"/>
    <w:rsid w:val="00153653"/>
    <w:rsid w:val="00155D8C"/>
    <w:rsid w:val="00166BB3"/>
    <w:rsid w:val="00170924"/>
    <w:rsid w:val="001A052A"/>
    <w:rsid w:val="001C01E3"/>
    <w:rsid w:val="001C732B"/>
    <w:rsid w:val="001C733F"/>
    <w:rsid w:val="002078D4"/>
    <w:rsid w:val="00210ABB"/>
    <w:rsid w:val="00260821"/>
    <w:rsid w:val="00273BF3"/>
    <w:rsid w:val="00291F78"/>
    <w:rsid w:val="002A0152"/>
    <w:rsid w:val="002C329C"/>
    <w:rsid w:val="002E351F"/>
    <w:rsid w:val="00300B4D"/>
    <w:rsid w:val="003A63F2"/>
    <w:rsid w:val="00424212"/>
    <w:rsid w:val="004963F4"/>
    <w:rsid w:val="004F1383"/>
    <w:rsid w:val="00535E9E"/>
    <w:rsid w:val="005602E9"/>
    <w:rsid w:val="005628DD"/>
    <w:rsid w:val="00566678"/>
    <w:rsid w:val="00576317"/>
    <w:rsid w:val="005863CC"/>
    <w:rsid w:val="005A6BB0"/>
    <w:rsid w:val="00611922"/>
    <w:rsid w:val="00617173"/>
    <w:rsid w:val="00624151"/>
    <w:rsid w:val="00650176"/>
    <w:rsid w:val="00652404"/>
    <w:rsid w:val="006575E2"/>
    <w:rsid w:val="0069001E"/>
    <w:rsid w:val="00690B26"/>
    <w:rsid w:val="00697CC4"/>
    <w:rsid w:val="006A154D"/>
    <w:rsid w:val="006D294B"/>
    <w:rsid w:val="006E5F9F"/>
    <w:rsid w:val="006E7E79"/>
    <w:rsid w:val="00700985"/>
    <w:rsid w:val="007213F4"/>
    <w:rsid w:val="00722AEA"/>
    <w:rsid w:val="007315C2"/>
    <w:rsid w:val="0075620A"/>
    <w:rsid w:val="00772943"/>
    <w:rsid w:val="007755B1"/>
    <w:rsid w:val="007A0035"/>
    <w:rsid w:val="007B5F00"/>
    <w:rsid w:val="007C498C"/>
    <w:rsid w:val="007D798F"/>
    <w:rsid w:val="007F5472"/>
    <w:rsid w:val="0080735A"/>
    <w:rsid w:val="00836A35"/>
    <w:rsid w:val="00843ADD"/>
    <w:rsid w:val="008546C3"/>
    <w:rsid w:val="00854EA0"/>
    <w:rsid w:val="008C0D0E"/>
    <w:rsid w:val="008C162C"/>
    <w:rsid w:val="008D64E5"/>
    <w:rsid w:val="008E455B"/>
    <w:rsid w:val="008F175F"/>
    <w:rsid w:val="008F571F"/>
    <w:rsid w:val="00946BB0"/>
    <w:rsid w:val="00953331"/>
    <w:rsid w:val="00975D41"/>
    <w:rsid w:val="0097791C"/>
    <w:rsid w:val="009A61D0"/>
    <w:rsid w:val="009B67D0"/>
    <w:rsid w:val="009F1D73"/>
    <w:rsid w:val="00A12DDB"/>
    <w:rsid w:val="00A644F0"/>
    <w:rsid w:val="00A77E95"/>
    <w:rsid w:val="00AA7E40"/>
    <w:rsid w:val="00AC3271"/>
    <w:rsid w:val="00AF48C9"/>
    <w:rsid w:val="00B74C34"/>
    <w:rsid w:val="00B916E8"/>
    <w:rsid w:val="00B971F0"/>
    <w:rsid w:val="00BA692D"/>
    <w:rsid w:val="00BE65FE"/>
    <w:rsid w:val="00C10052"/>
    <w:rsid w:val="00C132D1"/>
    <w:rsid w:val="00C60A45"/>
    <w:rsid w:val="00CB02C4"/>
    <w:rsid w:val="00CB37CE"/>
    <w:rsid w:val="00CE002E"/>
    <w:rsid w:val="00D41D4C"/>
    <w:rsid w:val="00D67C46"/>
    <w:rsid w:val="00D77078"/>
    <w:rsid w:val="00DB2FA9"/>
    <w:rsid w:val="00DC0707"/>
    <w:rsid w:val="00E20260"/>
    <w:rsid w:val="00E30870"/>
    <w:rsid w:val="00E30872"/>
    <w:rsid w:val="00E412BA"/>
    <w:rsid w:val="00E66630"/>
    <w:rsid w:val="00EB3E41"/>
    <w:rsid w:val="00EB75B0"/>
    <w:rsid w:val="00EB7D2D"/>
    <w:rsid w:val="00EC38F1"/>
    <w:rsid w:val="00EC41A1"/>
    <w:rsid w:val="00ED3186"/>
    <w:rsid w:val="00EE7E74"/>
    <w:rsid w:val="00EF7816"/>
    <w:rsid w:val="00F2518B"/>
    <w:rsid w:val="00F26BB6"/>
    <w:rsid w:val="00F57F7F"/>
    <w:rsid w:val="00FB2F3F"/>
    <w:rsid w:val="00FC548E"/>
    <w:rsid w:val="00FD2A71"/>
    <w:rsid w:val="00FD6827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E7A29E"/>
  <w15:docId w15:val="{E696AD4B-2816-48DA-A6CA-98B1EAD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  <w:style w:type="table" w:styleId="Tabelrasterlicht">
    <w:name w:val="Grid Table Light"/>
    <w:basedOn w:val="Standaardtabel"/>
    <w:uiPriority w:val="40"/>
    <w:rsid w:val="000D2AD8"/>
    <w:rPr>
      <w:rFonts w:asciiTheme="minorHAnsi" w:eastAsiaTheme="minorEastAsia" w:hAnsiTheme="minorHAnsi" w:cstheme="minorBidi"/>
      <w:sz w:val="22"/>
      <w:szCs w:val="22"/>
      <w:lang w:val="nl-NL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jstopsomteken3">
    <w:name w:val="List Bullet 3"/>
    <w:basedOn w:val="Standaard"/>
    <w:uiPriority w:val="99"/>
    <w:semiHidden/>
    <w:unhideWhenUsed/>
    <w:rsid w:val="000D2AD8"/>
    <w:pPr>
      <w:numPr>
        <w:numId w:val="23"/>
      </w:numPr>
      <w:spacing w:after="80"/>
      <w:contextualSpacing/>
    </w:pPr>
    <w:rPr>
      <w:rFonts w:asciiTheme="minorHAnsi" w:eastAsiaTheme="minorEastAsia" w:hAnsiTheme="minorHAnsi" w:cstheme="minorBidi"/>
      <w:sz w:val="22"/>
      <w:szCs w:val="22"/>
      <w:lang w:val="nl-NL" w:eastAsia="ja-JP"/>
    </w:rPr>
  </w:style>
  <w:style w:type="character" w:styleId="Intensievebenadrukking">
    <w:name w:val="Intense Emphasis"/>
    <w:basedOn w:val="Standaardalinea-lettertype"/>
    <w:uiPriority w:val="21"/>
    <w:qFormat/>
    <w:rsid w:val="000D2AD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eindwerk.dotx</Template>
  <TotalTime>4</TotalTime>
  <Pages>3</Pages>
  <Words>185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1206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Bas Vangheluwe</cp:lastModifiedBy>
  <cp:revision>9</cp:revision>
  <cp:lastPrinted>2001-11-19T09:17:00Z</cp:lastPrinted>
  <dcterms:created xsi:type="dcterms:W3CDTF">2019-03-13T11:38:00Z</dcterms:created>
  <dcterms:modified xsi:type="dcterms:W3CDTF">2019-04-15T16:09:00Z</dcterms:modified>
</cp:coreProperties>
</file>