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Kybo, Milan, Jelien, </w:t>
            </w:r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7777777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IT Factory - Infra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>Geel, Kleinhoefstraat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77777777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2172538"/>
      <w:r>
        <w:lastRenderedPageBreak/>
        <w:t>Inhoudstafel</w:t>
      </w:r>
      <w:bookmarkEnd w:id="0"/>
    </w:p>
    <w:p w14:paraId="04B3C77C" w14:textId="10978E01" w:rsidR="00576317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2172538" w:history="1">
        <w:r w:rsidR="00576317" w:rsidRPr="00E70EA2">
          <w:rPr>
            <w:rStyle w:val="Hyperlink"/>
            <w:noProof/>
          </w:rPr>
          <w:t>Inhoudstafel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_Toc2172538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3</w:t>
        </w:r>
        <w:r w:rsidR="00576317">
          <w:rPr>
            <w:noProof/>
            <w:webHidden/>
          </w:rPr>
          <w:fldChar w:fldCharType="end"/>
        </w:r>
      </w:hyperlink>
    </w:p>
    <w:p w14:paraId="7FF89E15" w14:textId="0C266404" w:rsidR="00576317" w:rsidRDefault="00CA3FEE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hyperlink w:anchor="_Toc2172539" w:history="1">
        <w:r w:rsidR="00576317" w:rsidRPr="00E70EA2">
          <w:rPr>
            <w:rStyle w:val="Hyperlink"/>
            <w:noProof/>
          </w:rPr>
          <w:t>1</w:t>
        </w:r>
        <w:r w:rsidR="0057631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noProof/>
          </w:rPr>
          <w:t>Agenda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_Toc2172539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4</w:t>
        </w:r>
        <w:r w:rsidR="00576317">
          <w:rPr>
            <w:noProof/>
            <w:webHidden/>
          </w:rPr>
          <w:fldChar w:fldCharType="end"/>
        </w:r>
      </w:hyperlink>
    </w:p>
    <w:p w14:paraId="7FD59B1D" w14:textId="75942AB4" w:rsidR="00576317" w:rsidRDefault="00CA3FEE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2172540" w:history="1">
        <w:r w:rsidR="00576317" w:rsidRPr="00E70EA2">
          <w:rPr>
            <w:rStyle w:val="Hyperlink"/>
          </w:rPr>
          <w:t>1.1</w:t>
        </w:r>
        <w:r w:rsidR="00576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Vergadering 27/02/2019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_Toc2172540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0ACA1BE" w14:textId="6016A6E3" w:rsidR="00576317" w:rsidRDefault="00CA3FEE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1" w:history="1">
        <w:r w:rsidR="00576317" w:rsidRPr="00E70EA2">
          <w:rPr>
            <w:rStyle w:val="Hyperlink"/>
          </w:rPr>
          <w:t>1.1.1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Vragen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_Toc2172541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39C5D9C1" w14:textId="67B09897" w:rsidR="00576317" w:rsidRDefault="00CA3FEE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2" w:history="1">
        <w:r w:rsidR="00576317" w:rsidRPr="00E70EA2">
          <w:rPr>
            <w:rStyle w:val="Hyperlink"/>
          </w:rPr>
          <w:t>1.1.2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Taken van vandaag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_Toc2172542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63F91E2" w14:textId="28B5CE09" w:rsidR="00576317" w:rsidRDefault="00CA3FEE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3" w:history="1">
        <w:r w:rsidR="00576317" w:rsidRPr="00E70EA2">
          <w:rPr>
            <w:rStyle w:val="Hyperlink"/>
            <w:lang w:val="en-US"/>
          </w:rPr>
          <w:t>1.1.3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Klaar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_Toc2172543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FCC83F5" w14:textId="19DCAC13" w:rsidR="00576317" w:rsidRDefault="00CA3FEE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4" w:history="1">
        <w:r w:rsidR="00576317" w:rsidRPr="00E70EA2">
          <w:rPr>
            <w:rStyle w:val="Hyperlink"/>
            <w:lang w:val="en-US"/>
          </w:rPr>
          <w:t>1.1.4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Volgende dag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_Toc2172544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63EF4DC1" w14:textId="7C489393" w:rsidR="00576317" w:rsidRDefault="00CA3FEE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5" w:history="1">
        <w:r w:rsidR="00576317" w:rsidRPr="00E70EA2">
          <w:rPr>
            <w:rStyle w:val="Hyperlink"/>
            <w:lang w:val="en-US"/>
          </w:rPr>
          <w:t>1.1.5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Thuis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_Toc2172545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7E7A2C4" w14:textId="18014B55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1" w:name="_Toc2172539"/>
      <w:r>
        <w:lastRenderedPageBreak/>
        <w:t>Agenda</w:t>
      </w:r>
      <w:bookmarkEnd w:id="1"/>
    </w:p>
    <w:p w14:paraId="73CB8082" w14:textId="4C3171CE" w:rsidR="008C0D0E" w:rsidRPr="008C0D0E" w:rsidRDefault="007A0035" w:rsidP="008C0D0E">
      <w:pPr>
        <w:pStyle w:val="Kop2"/>
      </w:pPr>
      <w:bookmarkStart w:id="2" w:name="_Toc2172540"/>
      <w:r>
        <w:t xml:space="preserve">Vergadering </w:t>
      </w:r>
      <w:r w:rsidR="00561C1D">
        <w:t>03</w:t>
      </w:r>
      <w:r>
        <w:t>/0</w:t>
      </w:r>
      <w:r w:rsidR="00561C1D">
        <w:t>4</w:t>
      </w:r>
      <w:r>
        <w:t>/2019</w:t>
      </w:r>
      <w:bookmarkEnd w:id="2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480CDC86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Deelnemers</w:t>
      </w:r>
      <w:r>
        <w:t xml:space="preserve">: </w:t>
      </w:r>
      <w:r w:rsidR="00F57F7F">
        <w:tab/>
      </w:r>
      <w:r>
        <w:t>Davy, Milan, Kybo, Bas, Tom, Jelien</w:t>
      </w:r>
      <w:r w:rsidR="0011414E">
        <w:t>, Yorben</w:t>
      </w:r>
    </w:p>
    <w:p w14:paraId="75ADEE84" w14:textId="46F321EF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r w:rsidR="0095231D">
        <w:t>Jelien</w:t>
      </w:r>
    </w:p>
    <w:p w14:paraId="7AFECBE3" w14:textId="7E774E39" w:rsidR="00E412BA" w:rsidRPr="007A0035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A0603B">
        <w:t>Jelien</w:t>
      </w:r>
    </w:p>
    <w:p w14:paraId="47E7A2C8" w14:textId="05C4D390" w:rsidR="00424212" w:rsidRDefault="00DB2FA9" w:rsidP="00424212">
      <w:pPr>
        <w:pStyle w:val="Kop3"/>
      </w:pPr>
      <w:bookmarkStart w:id="3" w:name="_Toc2172541"/>
      <w:r>
        <w:t>Vragen</w:t>
      </w:r>
      <w:bookmarkEnd w:id="3"/>
    </w:p>
    <w:p w14:paraId="6AF4F90D" w14:textId="1A995CD2" w:rsidR="00561C1D" w:rsidRPr="00561C1D" w:rsidRDefault="00561C1D" w:rsidP="00561C1D">
      <w:r>
        <w:t>Hebben wij een automatiseringsprogramma nodig?</w:t>
      </w:r>
      <w:r w:rsidR="00637D9D">
        <w:t xml:space="preserve"> Hebben we dit al? Zit dit ergens in? </w:t>
      </w:r>
    </w:p>
    <w:p w14:paraId="5D25CB3F" w14:textId="63BE92F1" w:rsidR="009761F0" w:rsidRDefault="009761F0" w:rsidP="009761F0">
      <w:pPr>
        <w:pStyle w:val="Kop3"/>
      </w:pPr>
      <w:r>
        <w:t>Stand van zaken</w:t>
      </w:r>
    </w:p>
    <w:p w14:paraId="21180CEE" w14:textId="0B702681" w:rsidR="009761F0" w:rsidRDefault="009761F0" w:rsidP="009761F0">
      <w:r>
        <w:t>Afronding opzoek</w:t>
      </w:r>
      <w:r w:rsidR="00561C1D">
        <w:t>sfase</w:t>
      </w:r>
    </w:p>
    <w:p w14:paraId="1FB5E464" w14:textId="7AF23D01" w:rsidR="005C5535" w:rsidRDefault="009761F0" w:rsidP="009761F0">
      <w:r>
        <w:t xml:space="preserve">Start testen in de praktijk </w:t>
      </w:r>
    </w:p>
    <w:p w14:paraId="5AE54CAE" w14:textId="6881E758" w:rsidR="005C5535" w:rsidRDefault="005C5535" w:rsidP="009761F0">
      <w:r>
        <w:t>L</w:t>
      </w:r>
      <w:r w:rsidR="00C0100E">
        <w:t>ynis heeft geen anti mallware dus we gebruiken CHKrootkit extra</w:t>
      </w:r>
      <w:r w:rsidR="00C97EFB">
        <w:t>.</w:t>
      </w:r>
    </w:p>
    <w:p w14:paraId="608E7C30" w14:textId="136ED73F" w:rsidR="00561C1D" w:rsidRPr="009761F0" w:rsidRDefault="00561C1D" w:rsidP="009761F0">
      <w:r>
        <w:t>Problemen met Zabbix</w:t>
      </w:r>
    </w:p>
    <w:p w14:paraId="47E7A2CA" w14:textId="24269BBB" w:rsidR="008F571F" w:rsidRDefault="002078D4" w:rsidP="00DB2FA9">
      <w:pPr>
        <w:pStyle w:val="Kop3"/>
      </w:pPr>
      <w:bookmarkStart w:id="4" w:name="_Toc2172542"/>
      <w:r>
        <w:t>Taken van vandaag</w:t>
      </w:r>
      <w:bookmarkEnd w:id="4"/>
    </w:p>
    <w:p w14:paraId="7831210F" w14:textId="0E31B086" w:rsidR="00D41D4C" w:rsidRDefault="00D41D4C" w:rsidP="00D41D4C">
      <w:pPr>
        <w:pStyle w:val="Lijstalinea"/>
        <w:numPr>
          <w:ilvl w:val="0"/>
          <w:numId w:val="27"/>
        </w:numPr>
      </w:pPr>
      <w:r>
        <w:t>Documentatie toevoegen aan verslag</w:t>
      </w:r>
    </w:p>
    <w:p w14:paraId="74BFBF58" w14:textId="77777777" w:rsidR="00826DF1" w:rsidRDefault="00D41D4C" w:rsidP="00826DF1">
      <w:pPr>
        <w:pStyle w:val="Lijstalinea"/>
      </w:pPr>
      <w:r w:rsidRPr="0097791C">
        <w:rPr>
          <w:i/>
          <w:color w:val="1F497D" w:themeColor="text2"/>
        </w:rPr>
        <w:t>Iedereen</w:t>
      </w:r>
    </w:p>
    <w:p w14:paraId="140ABD6A" w14:textId="5C37E1B5" w:rsidR="00624151" w:rsidRDefault="006575E2" w:rsidP="00826DF1">
      <w:pPr>
        <w:pStyle w:val="Lijstalinea"/>
        <w:numPr>
          <w:ilvl w:val="0"/>
          <w:numId w:val="27"/>
        </w:numPr>
      </w:pPr>
      <w:r>
        <w:t>Opzoekwerk</w:t>
      </w:r>
      <w:r w:rsidR="00141944">
        <w:t xml:space="preserve"> over Puppet en Zabbix</w:t>
      </w:r>
    </w:p>
    <w:p w14:paraId="48148644" w14:textId="05B8BE01" w:rsidR="006575E2" w:rsidRDefault="00141944" w:rsidP="006575E2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Tom en Bas</w:t>
      </w:r>
    </w:p>
    <w:p w14:paraId="4709FEB1" w14:textId="748C5466" w:rsidR="00044943" w:rsidRDefault="00CB1C9B" w:rsidP="00044943">
      <w:pPr>
        <w:pStyle w:val="Lijstalinea"/>
        <w:numPr>
          <w:ilvl w:val="0"/>
          <w:numId w:val="27"/>
        </w:numPr>
      </w:pPr>
      <w:r>
        <w:t>Handleiding</w:t>
      </w:r>
    </w:p>
    <w:p w14:paraId="1C2DBF4E" w14:textId="1BAD7771" w:rsidR="00044943" w:rsidRDefault="00044943" w:rsidP="00141944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Iederee</w:t>
      </w:r>
      <w:r w:rsidR="00141944">
        <w:rPr>
          <w:i/>
          <w:color w:val="1F497D" w:themeColor="text2"/>
        </w:rPr>
        <w:t>n</w:t>
      </w:r>
    </w:p>
    <w:p w14:paraId="5F918655" w14:textId="565AF6AA" w:rsidR="00141944" w:rsidRDefault="00141944" w:rsidP="00141944">
      <w:pPr>
        <w:pStyle w:val="Lijstalinea"/>
        <w:numPr>
          <w:ilvl w:val="0"/>
          <w:numId w:val="27"/>
        </w:numPr>
      </w:pPr>
      <w:r>
        <w:t>Projectplan nakijken</w:t>
      </w:r>
    </w:p>
    <w:p w14:paraId="0EBD402E" w14:textId="42BE7BBD" w:rsidR="00141944" w:rsidRPr="00141944" w:rsidRDefault="00141944" w:rsidP="00CA3FEE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Bas</w:t>
      </w:r>
      <w:r>
        <w:rPr>
          <w:i/>
          <w:color w:val="1F497D" w:themeColor="text2"/>
        </w:rPr>
        <w:t xml:space="preserve"> en Jelien</w:t>
      </w:r>
      <w:bookmarkStart w:id="5" w:name="_GoBack"/>
      <w:bookmarkEnd w:id="5"/>
    </w:p>
    <w:p w14:paraId="630B40A7" w14:textId="77777777" w:rsidR="00044943" w:rsidRPr="006575E2" w:rsidRDefault="00044943" w:rsidP="006575E2">
      <w:pPr>
        <w:pStyle w:val="Lijstalinea"/>
        <w:rPr>
          <w:i/>
          <w:color w:val="1F497D" w:themeColor="text2"/>
        </w:rPr>
      </w:pPr>
    </w:p>
    <w:p w14:paraId="09BD1233" w14:textId="010851CE" w:rsidR="004F1383" w:rsidRDefault="00E412BA" w:rsidP="004F1383">
      <w:pPr>
        <w:pStyle w:val="Kop3"/>
        <w:rPr>
          <w:lang w:val="en-US"/>
        </w:rPr>
      </w:pPr>
      <w:bookmarkStart w:id="6" w:name="_Toc2172543"/>
      <w:r>
        <w:rPr>
          <w:lang w:val="en-US"/>
        </w:rPr>
        <w:t>Klaar</w:t>
      </w:r>
      <w:bookmarkEnd w:id="6"/>
    </w:p>
    <w:p w14:paraId="3736FE0A" w14:textId="6D6B1D9E" w:rsidR="004F1383" w:rsidRPr="004F1383" w:rsidRDefault="00141944" w:rsidP="004F1383">
      <w:pPr>
        <w:ind w:left="708"/>
        <w:rPr>
          <w:lang w:val="en-US"/>
        </w:rPr>
      </w:pPr>
      <w:r>
        <w:rPr>
          <w:lang w:val="en-US"/>
        </w:rPr>
        <w:t>Projectplan</w:t>
      </w:r>
    </w:p>
    <w:p w14:paraId="77856C5C" w14:textId="68AA3FF3" w:rsidR="00722AEA" w:rsidRDefault="00722AEA" w:rsidP="00722AEA">
      <w:pPr>
        <w:pStyle w:val="Kop3"/>
        <w:rPr>
          <w:lang w:val="en-US"/>
        </w:rPr>
      </w:pPr>
      <w:bookmarkStart w:id="7" w:name="_Toc2172544"/>
      <w:r>
        <w:rPr>
          <w:lang w:val="en-US"/>
        </w:rPr>
        <w:t xml:space="preserve">Volgende </w:t>
      </w:r>
      <w:bookmarkEnd w:id="7"/>
      <w:r w:rsidR="00CB1C9B">
        <w:rPr>
          <w:lang w:val="en-US"/>
        </w:rPr>
        <w:t>week</w:t>
      </w:r>
    </w:p>
    <w:p w14:paraId="0E92AC69" w14:textId="77777777" w:rsidR="00CB1C9B" w:rsidRPr="00CB1C9B" w:rsidRDefault="00CB1C9B" w:rsidP="00CB1C9B">
      <w:pPr>
        <w:rPr>
          <w:lang w:val="en-US"/>
        </w:rPr>
      </w:pPr>
    </w:p>
    <w:p w14:paraId="2B60C005" w14:textId="1ECE2A36" w:rsidR="00210ABB" w:rsidRDefault="00722AEA" w:rsidP="00044943">
      <w:pPr>
        <w:pStyle w:val="Kop3"/>
        <w:rPr>
          <w:lang w:val="en-US"/>
        </w:rPr>
      </w:pPr>
      <w:bookmarkStart w:id="8" w:name="_Toc2172545"/>
      <w:r>
        <w:rPr>
          <w:lang w:val="en-US"/>
        </w:rPr>
        <w:t>Thuis</w:t>
      </w:r>
      <w:bookmarkEnd w:id="8"/>
    </w:p>
    <w:p w14:paraId="6636108A" w14:textId="415C2538" w:rsidR="00CB1C9B" w:rsidRPr="00CB1C9B" w:rsidRDefault="00CB1C9B" w:rsidP="0095231D">
      <w:pPr>
        <w:ind w:left="708"/>
        <w:rPr>
          <w:lang w:val="en-US"/>
        </w:rPr>
      </w:pPr>
    </w:p>
    <w:sectPr w:rsidR="00CB1C9B" w:rsidRPr="00CB1C9B" w:rsidSect="008F571F">
      <w:headerReference w:type="default" r:id="rId13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7D8D8" w14:textId="77777777" w:rsidR="004434F9" w:rsidRDefault="004434F9">
      <w:r>
        <w:separator/>
      </w:r>
    </w:p>
  </w:endnote>
  <w:endnote w:type="continuationSeparator" w:id="0">
    <w:p w14:paraId="6E01C08D" w14:textId="77777777" w:rsidR="004434F9" w:rsidRDefault="00443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F52A6" w14:textId="77777777" w:rsidR="004434F9" w:rsidRDefault="004434F9">
      <w:r>
        <w:separator/>
      </w:r>
    </w:p>
  </w:footnote>
  <w:footnote w:type="continuationSeparator" w:id="0">
    <w:p w14:paraId="6B503C6B" w14:textId="77777777" w:rsidR="004434F9" w:rsidRDefault="00443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8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8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4"/>
  </w:num>
  <w:num w:numId="5">
    <w:abstractNumId w:val="20"/>
  </w:num>
  <w:num w:numId="6">
    <w:abstractNumId w:val="2"/>
  </w:num>
  <w:num w:numId="7">
    <w:abstractNumId w:val="17"/>
  </w:num>
  <w:num w:numId="8">
    <w:abstractNumId w:val="20"/>
  </w:num>
  <w:num w:numId="9">
    <w:abstractNumId w:val="3"/>
  </w:num>
  <w:num w:numId="10">
    <w:abstractNumId w:val="19"/>
  </w:num>
  <w:num w:numId="11">
    <w:abstractNumId w:val="25"/>
  </w:num>
  <w:num w:numId="12">
    <w:abstractNumId w:val="21"/>
  </w:num>
  <w:num w:numId="13">
    <w:abstractNumId w:val="11"/>
  </w:num>
  <w:num w:numId="14">
    <w:abstractNumId w:val="9"/>
  </w:num>
  <w:num w:numId="15">
    <w:abstractNumId w:val="7"/>
  </w:num>
  <w:num w:numId="16">
    <w:abstractNumId w:val="7"/>
  </w:num>
  <w:num w:numId="17">
    <w:abstractNumId w:val="16"/>
  </w:num>
  <w:num w:numId="18">
    <w:abstractNumId w:val="5"/>
  </w:num>
  <w:num w:numId="19">
    <w:abstractNumId w:val="22"/>
  </w:num>
  <w:num w:numId="20">
    <w:abstractNumId w:val="23"/>
  </w:num>
  <w:num w:numId="21">
    <w:abstractNumId w:val="6"/>
  </w:num>
  <w:num w:numId="22">
    <w:abstractNumId w:val="12"/>
  </w:num>
  <w:num w:numId="23">
    <w:abstractNumId w:val="1"/>
  </w:num>
  <w:num w:numId="24">
    <w:abstractNumId w:val="15"/>
  </w:num>
  <w:num w:numId="25">
    <w:abstractNumId w:val="8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38A7"/>
    <w:rsid w:val="000054A8"/>
    <w:rsid w:val="00005B96"/>
    <w:rsid w:val="00017CAF"/>
    <w:rsid w:val="00042542"/>
    <w:rsid w:val="00044943"/>
    <w:rsid w:val="00072B74"/>
    <w:rsid w:val="00076C2A"/>
    <w:rsid w:val="000A6012"/>
    <w:rsid w:val="000D2AD8"/>
    <w:rsid w:val="000E0FA0"/>
    <w:rsid w:val="000F4EC8"/>
    <w:rsid w:val="0011414E"/>
    <w:rsid w:val="00133D7F"/>
    <w:rsid w:val="00141944"/>
    <w:rsid w:val="00153653"/>
    <w:rsid w:val="00155D8C"/>
    <w:rsid w:val="00166BB3"/>
    <w:rsid w:val="00170924"/>
    <w:rsid w:val="001C01E3"/>
    <w:rsid w:val="001C732B"/>
    <w:rsid w:val="001C733F"/>
    <w:rsid w:val="002078D4"/>
    <w:rsid w:val="00210ABB"/>
    <w:rsid w:val="00260821"/>
    <w:rsid w:val="00273BF3"/>
    <w:rsid w:val="00291F78"/>
    <w:rsid w:val="002A0152"/>
    <w:rsid w:val="002E351F"/>
    <w:rsid w:val="00300B4D"/>
    <w:rsid w:val="003A63F2"/>
    <w:rsid w:val="003E5B84"/>
    <w:rsid w:val="00424212"/>
    <w:rsid w:val="004434F9"/>
    <w:rsid w:val="004963F4"/>
    <w:rsid w:val="004C2172"/>
    <w:rsid w:val="004F1383"/>
    <w:rsid w:val="00535E9E"/>
    <w:rsid w:val="00561C1D"/>
    <w:rsid w:val="005628DD"/>
    <w:rsid w:val="00566678"/>
    <w:rsid w:val="00576317"/>
    <w:rsid w:val="005863CC"/>
    <w:rsid w:val="005A6BB0"/>
    <w:rsid w:val="005C5535"/>
    <w:rsid w:val="00611922"/>
    <w:rsid w:val="00617173"/>
    <w:rsid w:val="00624151"/>
    <w:rsid w:val="00637D9D"/>
    <w:rsid w:val="00650176"/>
    <w:rsid w:val="00652404"/>
    <w:rsid w:val="006575E2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755B1"/>
    <w:rsid w:val="007A003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C0D0E"/>
    <w:rsid w:val="008C162C"/>
    <w:rsid w:val="008D64E5"/>
    <w:rsid w:val="008E1BAC"/>
    <w:rsid w:val="008E455B"/>
    <w:rsid w:val="008F175F"/>
    <w:rsid w:val="008F571F"/>
    <w:rsid w:val="00946BB0"/>
    <w:rsid w:val="0095231D"/>
    <w:rsid w:val="00953331"/>
    <w:rsid w:val="00975D41"/>
    <w:rsid w:val="009761F0"/>
    <w:rsid w:val="0097791C"/>
    <w:rsid w:val="009A61D0"/>
    <w:rsid w:val="009A78F0"/>
    <w:rsid w:val="009B67D0"/>
    <w:rsid w:val="009F1D73"/>
    <w:rsid w:val="00A0603B"/>
    <w:rsid w:val="00A12DDB"/>
    <w:rsid w:val="00A77E95"/>
    <w:rsid w:val="00AA7E40"/>
    <w:rsid w:val="00AC3271"/>
    <w:rsid w:val="00AF48C9"/>
    <w:rsid w:val="00B74C34"/>
    <w:rsid w:val="00B916E8"/>
    <w:rsid w:val="00B971F0"/>
    <w:rsid w:val="00BA692D"/>
    <w:rsid w:val="00BE65FE"/>
    <w:rsid w:val="00C0100E"/>
    <w:rsid w:val="00C10052"/>
    <w:rsid w:val="00C132D1"/>
    <w:rsid w:val="00C60A45"/>
    <w:rsid w:val="00C97EFB"/>
    <w:rsid w:val="00CA3FEE"/>
    <w:rsid w:val="00CB02C4"/>
    <w:rsid w:val="00CB1C9B"/>
    <w:rsid w:val="00CB37CE"/>
    <w:rsid w:val="00D41D4C"/>
    <w:rsid w:val="00D67C46"/>
    <w:rsid w:val="00D77078"/>
    <w:rsid w:val="00DB2FA9"/>
    <w:rsid w:val="00DC0707"/>
    <w:rsid w:val="00E30870"/>
    <w:rsid w:val="00E30872"/>
    <w:rsid w:val="00E412BA"/>
    <w:rsid w:val="00E5642E"/>
    <w:rsid w:val="00E66630"/>
    <w:rsid w:val="00EB3E41"/>
    <w:rsid w:val="00EB75B0"/>
    <w:rsid w:val="00EB7D2D"/>
    <w:rsid w:val="00EC41A1"/>
    <w:rsid w:val="00ED3186"/>
    <w:rsid w:val="00EE4B50"/>
    <w:rsid w:val="00EF7816"/>
    <w:rsid w:val="00F2518B"/>
    <w:rsid w:val="00F26BB6"/>
    <w:rsid w:val="00F57F7F"/>
    <w:rsid w:val="00FA3B6C"/>
    <w:rsid w:val="00FB2F3F"/>
    <w:rsid w:val="00FC548E"/>
    <w:rsid w:val="00FD2A7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58</TotalTime>
  <Pages>3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1406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Jelien Vangenechten</cp:lastModifiedBy>
  <cp:revision>69</cp:revision>
  <cp:lastPrinted>2001-11-19T09:17:00Z</cp:lastPrinted>
  <dcterms:created xsi:type="dcterms:W3CDTF">2017-01-24T16:29:00Z</dcterms:created>
  <dcterms:modified xsi:type="dcterms:W3CDTF">2019-04-03T10:53:00Z</dcterms:modified>
</cp:coreProperties>
</file>